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34E9B" w14:textId="6BF75A7C" w:rsidR="004C23CC" w:rsidRPr="0073426A" w:rsidRDefault="004C23CC" w:rsidP="0073426A"/>
    <w:sectPr w:rsidR="004C23CC" w:rsidRPr="0073426A" w:rsidSect="00147AEC">
      <w:headerReference w:type="default" r:id="rId8"/>
      <w:footerReference w:type="even" r:id="rId9"/>
      <w:footerReference w:type="default" r:id="rId10"/>
      <w:pgSz w:w="11909" w:h="16834" w:code="9"/>
      <w:pgMar w:top="1080" w:right="1080" w:bottom="1080" w:left="1080" w:header="562" w:footer="562" w:gutter="0"/>
      <w:pgNumType w:fmt="numberInDash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51FBC" w14:textId="77777777" w:rsidR="00F60ECD" w:rsidRDefault="00F60ECD">
      <w:r>
        <w:separator/>
      </w:r>
    </w:p>
  </w:endnote>
  <w:endnote w:type="continuationSeparator" w:id="0">
    <w:p w14:paraId="706247DD" w14:textId="77777777" w:rsidR="00F60ECD" w:rsidRDefault="00F6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09DD9" w14:textId="77777777" w:rsidR="00020FED" w:rsidRDefault="00020FED" w:rsidP="005518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3475C2" w14:textId="77777777" w:rsidR="00020FED" w:rsidRDefault="00020F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DB25D" w14:textId="77777777" w:rsidR="00020FED" w:rsidRDefault="00020FED">
    <w:pPr>
      <w:pStyle w:val="Footer"/>
      <w:framePr w:wrap="around" w:vAnchor="text" w:hAnchor="margin" w:xAlign="right" w:y="1"/>
      <w:rPr>
        <w:rStyle w:val="PageNumber"/>
      </w:rPr>
    </w:pPr>
  </w:p>
  <w:p w14:paraId="7C008814" w14:textId="77777777" w:rsidR="00551864" w:rsidRDefault="00551864" w:rsidP="00551864">
    <w:pPr>
      <w:pStyle w:val="Footer"/>
      <w:ind w:right="360"/>
      <w:jc w:val="both"/>
      <w:rPr>
        <w:sz w:val="12"/>
      </w:rPr>
    </w:pPr>
  </w:p>
  <w:p w14:paraId="3B714F7E" w14:textId="77777777" w:rsidR="00551864" w:rsidRPr="001933EF" w:rsidRDefault="00551864" w:rsidP="00551864">
    <w:pPr>
      <w:pStyle w:val="Footer"/>
      <w:ind w:right="360"/>
      <w:jc w:val="both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36E64" w14:textId="77777777" w:rsidR="00F60ECD" w:rsidRDefault="00F60ECD">
      <w:r>
        <w:separator/>
      </w:r>
    </w:p>
  </w:footnote>
  <w:footnote w:type="continuationSeparator" w:id="0">
    <w:p w14:paraId="1A6352C4" w14:textId="77777777" w:rsidR="00F60ECD" w:rsidRDefault="00F60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92855" w14:textId="77777777" w:rsidR="001B112D" w:rsidRDefault="00555BA0" w:rsidP="001B112D">
    <w:pPr>
      <w:pStyle w:val="Header"/>
      <w:ind w:left="-1080"/>
      <w:rPr>
        <w:noProof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F0429F3" wp14:editId="6DCA29DD">
          <wp:simplePos x="0" y="0"/>
          <wp:positionH relativeFrom="margin">
            <wp:align>left</wp:align>
          </wp:positionH>
          <wp:positionV relativeFrom="paragraph">
            <wp:posOffset>-159385</wp:posOffset>
          </wp:positionV>
          <wp:extent cx="1484630" cy="336550"/>
          <wp:effectExtent l="0" t="0" r="0" b="0"/>
          <wp:wrapNone/>
          <wp:docPr id="1813964808" name="Picture 1" descr="LOGO-CEC BA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C BA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36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BD34FA" w14:textId="77777777" w:rsidR="001B112D" w:rsidRDefault="001B112D" w:rsidP="001B112D">
    <w:pPr>
      <w:jc w:val="both"/>
      <w:rPr>
        <w:rFonts w:ascii="Arial" w:hAnsi="Arial" w:cs="Arial"/>
        <w:noProof/>
        <w:sz w:val="28"/>
        <w:szCs w:val="28"/>
        <w:lang w:val="ro-RO"/>
      </w:rPr>
    </w:pPr>
    <w:r>
      <w:rPr>
        <w:rFonts w:ascii="Arial" w:hAnsi="Arial" w:cs="Arial"/>
        <w:noProof/>
        <w:sz w:val="28"/>
        <w:szCs w:val="28"/>
        <w:lang w:val="ro-RO"/>
      </w:rPr>
      <w:t>Directia Audit Intern</w:t>
    </w:r>
    <w:r w:rsidRPr="008413BA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</w:t>
    </w:r>
    <w:r w:rsidRPr="00016C35">
      <w:rPr>
        <w:rFonts w:ascii="Arial" w:hAnsi="Arial" w:cs="Arial"/>
      </w:rPr>
      <w:t>CONFIDENTIAL</w:t>
    </w:r>
  </w:p>
  <w:p w14:paraId="20A61B1C" w14:textId="77777777" w:rsidR="00020FED" w:rsidRPr="001B112D" w:rsidRDefault="00020FED">
    <w:pPr>
      <w:pStyle w:val="Header"/>
      <w:rPr>
        <w:rFonts w:ascii="Arial" w:hAnsi="Arial"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AE"/>
      </v:shape>
    </w:pict>
  </w:numPicBullet>
  <w:abstractNum w:abstractNumId="0" w15:restartNumberingAfterBreak="0">
    <w:nsid w:val="021E765D"/>
    <w:multiLevelType w:val="hybridMultilevel"/>
    <w:tmpl w:val="6D26E7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F37A4"/>
    <w:multiLevelType w:val="multilevel"/>
    <w:tmpl w:val="403A59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E1152"/>
    <w:multiLevelType w:val="hybridMultilevel"/>
    <w:tmpl w:val="FFBA4A3A"/>
    <w:lvl w:ilvl="0" w:tplc="2ADA5CFE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EB32DBB"/>
    <w:multiLevelType w:val="hybridMultilevel"/>
    <w:tmpl w:val="BB761766"/>
    <w:lvl w:ilvl="0" w:tplc="F8823B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E32556"/>
    <w:multiLevelType w:val="hybridMultilevel"/>
    <w:tmpl w:val="A9BABDF2"/>
    <w:lvl w:ilvl="0" w:tplc="8BD0274A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45461"/>
    <w:multiLevelType w:val="multilevel"/>
    <w:tmpl w:val="47A8697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190D4848"/>
    <w:multiLevelType w:val="multilevel"/>
    <w:tmpl w:val="925A0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9156B11"/>
    <w:multiLevelType w:val="hybridMultilevel"/>
    <w:tmpl w:val="40C8B3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674E7B"/>
    <w:multiLevelType w:val="multilevel"/>
    <w:tmpl w:val="B860F0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485E13"/>
    <w:multiLevelType w:val="hybridMultilevel"/>
    <w:tmpl w:val="D2EC366A"/>
    <w:lvl w:ilvl="0" w:tplc="C388E7E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0" w15:restartNumberingAfterBreak="0">
    <w:nsid w:val="243A6CB1"/>
    <w:multiLevelType w:val="hybridMultilevel"/>
    <w:tmpl w:val="21B44DD8"/>
    <w:lvl w:ilvl="0" w:tplc="862CAD2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5613C"/>
    <w:multiLevelType w:val="multilevel"/>
    <w:tmpl w:val="EA24ED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10617C"/>
    <w:multiLevelType w:val="multilevel"/>
    <w:tmpl w:val="2118F9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9553E2"/>
    <w:multiLevelType w:val="hybridMultilevel"/>
    <w:tmpl w:val="87DC94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787F84"/>
    <w:multiLevelType w:val="multilevel"/>
    <w:tmpl w:val="8F90346C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ascii="Bookman Old Style" w:hAnsi="Bookman Old Style" w:hint="default"/>
        <w:b/>
        <w:i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518188F"/>
    <w:multiLevelType w:val="multilevel"/>
    <w:tmpl w:val="AB905B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AE07F7"/>
    <w:multiLevelType w:val="hybridMultilevel"/>
    <w:tmpl w:val="881AB640"/>
    <w:lvl w:ilvl="0" w:tplc="53205C3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 w15:restartNumberingAfterBreak="0">
    <w:nsid w:val="3D9F39F5"/>
    <w:multiLevelType w:val="hybridMultilevel"/>
    <w:tmpl w:val="0BE22840"/>
    <w:lvl w:ilvl="0" w:tplc="DB246D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B16E8"/>
    <w:multiLevelType w:val="hybridMultilevel"/>
    <w:tmpl w:val="01902C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380F73"/>
    <w:multiLevelType w:val="hybridMultilevel"/>
    <w:tmpl w:val="F4FAA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E109AA2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B32DF2"/>
    <w:multiLevelType w:val="hybridMultilevel"/>
    <w:tmpl w:val="BD6439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EB16F9"/>
    <w:multiLevelType w:val="multilevel"/>
    <w:tmpl w:val="F47A7F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FD0B8B"/>
    <w:multiLevelType w:val="hybridMultilevel"/>
    <w:tmpl w:val="2C4A671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AD1C62"/>
    <w:multiLevelType w:val="hybridMultilevel"/>
    <w:tmpl w:val="371CA1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0007EB"/>
    <w:multiLevelType w:val="hybridMultilevel"/>
    <w:tmpl w:val="A3DCCC3A"/>
    <w:lvl w:ilvl="0" w:tplc="1E18FD8C">
      <w:start w:val="1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21E3"/>
    <w:multiLevelType w:val="multilevel"/>
    <w:tmpl w:val="8FEE42C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4E892593"/>
    <w:multiLevelType w:val="multilevel"/>
    <w:tmpl w:val="AC689D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7F4FA9"/>
    <w:multiLevelType w:val="hybridMultilevel"/>
    <w:tmpl w:val="76CA98EA"/>
    <w:lvl w:ilvl="0" w:tplc="0409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7C3"/>
    <w:multiLevelType w:val="hybridMultilevel"/>
    <w:tmpl w:val="4F2EEF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453038"/>
    <w:multiLevelType w:val="multilevel"/>
    <w:tmpl w:val="1CB24C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B700E3"/>
    <w:multiLevelType w:val="hybridMultilevel"/>
    <w:tmpl w:val="E354C7A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3ACAE68A">
      <w:start w:val="1"/>
      <w:numFmt w:val="lowerLetter"/>
      <w:lvlText w:val="%2)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1" w15:restartNumberingAfterBreak="0">
    <w:nsid w:val="5B1D42B6"/>
    <w:multiLevelType w:val="hybridMultilevel"/>
    <w:tmpl w:val="F4BEC16C"/>
    <w:lvl w:ilvl="0" w:tplc="C368FC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41919"/>
    <w:multiLevelType w:val="hybridMultilevel"/>
    <w:tmpl w:val="E47E4F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B3230E"/>
    <w:multiLevelType w:val="hybridMultilevel"/>
    <w:tmpl w:val="6AE8BE86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7D7411"/>
    <w:multiLevelType w:val="hybridMultilevel"/>
    <w:tmpl w:val="22F2EBA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12E51CB"/>
    <w:multiLevelType w:val="multilevel"/>
    <w:tmpl w:val="3B56D074"/>
    <w:lvl w:ilvl="0">
      <w:start w:val="4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73EB4CEE"/>
    <w:multiLevelType w:val="hybridMultilevel"/>
    <w:tmpl w:val="D20A5664"/>
    <w:lvl w:ilvl="0" w:tplc="C1486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716310"/>
    <w:multiLevelType w:val="multilevel"/>
    <w:tmpl w:val="306024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 w15:restartNumberingAfterBreak="0">
    <w:nsid w:val="7A6D7237"/>
    <w:multiLevelType w:val="multilevel"/>
    <w:tmpl w:val="CE74B9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3015016">
    <w:abstractNumId w:val="4"/>
  </w:num>
  <w:num w:numId="2" w16cid:durableId="2091734927">
    <w:abstractNumId w:val="17"/>
  </w:num>
  <w:num w:numId="3" w16cid:durableId="1071466334">
    <w:abstractNumId w:val="27"/>
  </w:num>
  <w:num w:numId="4" w16cid:durableId="1374768198">
    <w:abstractNumId w:val="3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4085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4015564">
    <w:abstractNumId w:val="9"/>
  </w:num>
  <w:num w:numId="7" w16cid:durableId="332880400">
    <w:abstractNumId w:val="24"/>
  </w:num>
  <w:num w:numId="8" w16cid:durableId="1025057645">
    <w:abstractNumId w:val="11"/>
  </w:num>
  <w:num w:numId="9" w16cid:durableId="1908832596">
    <w:abstractNumId w:val="12"/>
  </w:num>
  <w:num w:numId="10" w16cid:durableId="1509639919">
    <w:abstractNumId w:val="22"/>
  </w:num>
  <w:num w:numId="11" w16cid:durableId="129355412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3180398">
    <w:abstractNumId w:val="3"/>
  </w:num>
  <w:num w:numId="13" w16cid:durableId="4746813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739571">
    <w:abstractNumId w:val="2"/>
  </w:num>
  <w:num w:numId="15" w16cid:durableId="312414382">
    <w:abstractNumId w:val="19"/>
  </w:num>
  <w:num w:numId="16" w16cid:durableId="1882788917">
    <w:abstractNumId w:val="30"/>
  </w:num>
  <w:num w:numId="17" w16cid:durableId="1267274004">
    <w:abstractNumId w:val="13"/>
  </w:num>
  <w:num w:numId="18" w16cid:durableId="663632845">
    <w:abstractNumId w:val="21"/>
  </w:num>
  <w:num w:numId="19" w16cid:durableId="527182188">
    <w:abstractNumId w:val="29"/>
  </w:num>
  <w:num w:numId="20" w16cid:durableId="2068870649">
    <w:abstractNumId w:val="28"/>
  </w:num>
  <w:num w:numId="21" w16cid:durableId="605769737">
    <w:abstractNumId w:val="36"/>
  </w:num>
  <w:num w:numId="22" w16cid:durableId="1691029395">
    <w:abstractNumId w:val="0"/>
  </w:num>
  <w:num w:numId="23" w16cid:durableId="1803185571">
    <w:abstractNumId w:val="23"/>
  </w:num>
  <w:num w:numId="24" w16cid:durableId="2051343323">
    <w:abstractNumId w:val="35"/>
  </w:num>
  <w:num w:numId="25" w16cid:durableId="1809787389">
    <w:abstractNumId w:val="26"/>
  </w:num>
  <w:num w:numId="26" w16cid:durableId="229582642">
    <w:abstractNumId w:val="15"/>
  </w:num>
  <w:num w:numId="27" w16cid:durableId="1135440696">
    <w:abstractNumId w:val="8"/>
  </w:num>
  <w:num w:numId="28" w16cid:durableId="1578519651">
    <w:abstractNumId w:val="1"/>
  </w:num>
  <w:num w:numId="29" w16cid:durableId="562642130">
    <w:abstractNumId w:val="38"/>
  </w:num>
  <w:num w:numId="30" w16cid:durableId="1989549266">
    <w:abstractNumId w:val="7"/>
  </w:num>
  <w:num w:numId="31" w16cid:durableId="405299686">
    <w:abstractNumId w:val="14"/>
  </w:num>
  <w:num w:numId="32" w16cid:durableId="1380662878">
    <w:abstractNumId w:val="6"/>
  </w:num>
  <w:num w:numId="33" w16cid:durableId="1478958547">
    <w:abstractNumId w:val="32"/>
  </w:num>
  <w:num w:numId="34" w16cid:durableId="1054156374">
    <w:abstractNumId w:val="20"/>
  </w:num>
  <w:num w:numId="35" w16cid:durableId="1968311227">
    <w:abstractNumId w:val="37"/>
  </w:num>
  <w:num w:numId="36" w16cid:durableId="420949741">
    <w:abstractNumId w:val="25"/>
  </w:num>
  <w:num w:numId="37" w16cid:durableId="321198931">
    <w:abstractNumId w:val="34"/>
  </w:num>
  <w:num w:numId="38" w16cid:durableId="258754728">
    <w:abstractNumId w:val="16"/>
  </w:num>
  <w:num w:numId="39" w16cid:durableId="133649182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EF"/>
    <w:rsid w:val="000000D0"/>
    <w:rsid w:val="00000196"/>
    <w:rsid w:val="0000064B"/>
    <w:rsid w:val="00000675"/>
    <w:rsid w:val="000008D1"/>
    <w:rsid w:val="000009EC"/>
    <w:rsid w:val="00000C1C"/>
    <w:rsid w:val="00000D05"/>
    <w:rsid w:val="00001036"/>
    <w:rsid w:val="00001103"/>
    <w:rsid w:val="0000119B"/>
    <w:rsid w:val="00001255"/>
    <w:rsid w:val="00001532"/>
    <w:rsid w:val="0000163D"/>
    <w:rsid w:val="000018A4"/>
    <w:rsid w:val="00001921"/>
    <w:rsid w:val="00001975"/>
    <w:rsid w:val="00001B3A"/>
    <w:rsid w:val="00001BB1"/>
    <w:rsid w:val="00001D4B"/>
    <w:rsid w:val="00001D4E"/>
    <w:rsid w:val="00001ECF"/>
    <w:rsid w:val="00001F25"/>
    <w:rsid w:val="0000206C"/>
    <w:rsid w:val="00002078"/>
    <w:rsid w:val="00002322"/>
    <w:rsid w:val="00002568"/>
    <w:rsid w:val="00002662"/>
    <w:rsid w:val="00002B0F"/>
    <w:rsid w:val="00002BFE"/>
    <w:rsid w:val="00002D92"/>
    <w:rsid w:val="00002DA3"/>
    <w:rsid w:val="00002DAE"/>
    <w:rsid w:val="000030FB"/>
    <w:rsid w:val="00003309"/>
    <w:rsid w:val="000034A0"/>
    <w:rsid w:val="00003547"/>
    <w:rsid w:val="00003574"/>
    <w:rsid w:val="0000372D"/>
    <w:rsid w:val="00003856"/>
    <w:rsid w:val="000038C6"/>
    <w:rsid w:val="00003E28"/>
    <w:rsid w:val="000040BD"/>
    <w:rsid w:val="000041C4"/>
    <w:rsid w:val="0000426E"/>
    <w:rsid w:val="0000427D"/>
    <w:rsid w:val="0000433B"/>
    <w:rsid w:val="000043AB"/>
    <w:rsid w:val="000043C7"/>
    <w:rsid w:val="00004717"/>
    <w:rsid w:val="000048FD"/>
    <w:rsid w:val="000049DC"/>
    <w:rsid w:val="00004C5B"/>
    <w:rsid w:val="00004E7A"/>
    <w:rsid w:val="00004EAA"/>
    <w:rsid w:val="00004F85"/>
    <w:rsid w:val="0000506D"/>
    <w:rsid w:val="000050D6"/>
    <w:rsid w:val="000050D7"/>
    <w:rsid w:val="00005223"/>
    <w:rsid w:val="0000528A"/>
    <w:rsid w:val="0000541B"/>
    <w:rsid w:val="000054F0"/>
    <w:rsid w:val="00005512"/>
    <w:rsid w:val="0000555D"/>
    <w:rsid w:val="000055BF"/>
    <w:rsid w:val="00005624"/>
    <w:rsid w:val="0000591D"/>
    <w:rsid w:val="0000595D"/>
    <w:rsid w:val="00005A2E"/>
    <w:rsid w:val="00005B78"/>
    <w:rsid w:val="00005E03"/>
    <w:rsid w:val="00005E8C"/>
    <w:rsid w:val="00005F21"/>
    <w:rsid w:val="00006229"/>
    <w:rsid w:val="00006305"/>
    <w:rsid w:val="00006521"/>
    <w:rsid w:val="000065D8"/>
    <w:rsid w:val="00006732"/>
    <w:rsid w:val="00006737"/>
    <w:rsid w:val="00006847"/>
    <w:rsid w:val="00006D1E"/>
    <w:rsid w:val="00006F10"/>
    <w:rsid w:val="00007123"/>
    <w:rsid w:val="00007171"/>
    <w:rsid w:val="0000731F"/>
    <w:rsid w:val="00007369"/>
    <w:rsid w:val="00007421"/>
    <w:rsid w:val="0000754B"/>
    <w:rsid w:val="000078F4"/>
    <w:rsid w:val="00007C33"/>
    <w:rsid w:val="00007F28"/>
    <w:rsid w:val="00007F4A"/>
    <w:rsid w:val="00007FD1"/>
    <w:rsid w:val="00007FF6"/>
    <w:rsid w:val="00010003"/>
    <w:rsid w:val="000106BD"/>
    <w:rsid w:val="0001084B"/>
    <w:rsid w:val="0001087F"/>
    <w:rsid w:val="00010925"/>
    <w:rsid w:val="000109AD"/>
    <w:rsid w:val="00010A89"/>
    <w:rsid w:val="00010AC1"/>
    <w:rsid w:val="00010ADF"/>
    <w:rsid w:val="00010E13"/>
    <w:rsid w:val="000116E7"/>
    <w:rsid w:val="0001170B"/>
    <w:rsid w:val="00011723"/>
    <w:rsid w:val="0001175C"/>
    <w:rsid w:val="000118C6"/>
    <w:rsid w:val="00011A9E"/>
    <w:rsid w:val="00011B30"/>
    <w:rsid w:val="00011C08"/>
    <w:rsid w:val="00011CB2"/>
    <w:rsid w:val="00011D87"/>
    <w:rsid w:val="00011D9A"/>
    <w:rsid w:val="00011E99"/>
    <w:rsid w:val="00011F3A"/>
    <w:rsid w:val="00012023"/>
    <w:rsid w:val="000120E4"/>
    <w:rsid w:val="00012157"/>
    <w:rsid w:val="000123E9"/>
    <w:rsid w:val="000126D3"/>
    <w:rsid w:val="00012A20"/>
    <w:rsid w:val="00012ACB"/>
    <w:rsid w:val="00012B73"/>
    <w:rsid w:val="00012C60"/>
    <w:rsid w:val="00012CBF"/>
    <w:rsid w:val="00012CC9"/>
    <w:rsid w:val="00012DCD"/>
    <w:rsid w:val="00013019"/>
    <w:rsid w:val="000132FE"/>
    <w:rsid w:val="00013330"/>
    <w:rsid w:val="000134D0"/>
    <w:rsid w:val="00013513"/>
    <w:rsid w:val="000135F2"/>
    <w:rsid w:val="0001367D"/>
    <w:rsid w:val="000138C4"/>
    <w:rsid w:val="00013918"/>
    <w:rsid w:val="00013956"/>
    <w:rsid w:val="0001397A"/>
    <w:rsid w:val="000139E7"/>
    <w:rsid w:val="00013A7E"/>
    <w:rsid w:val="00013E2D"/>
    <w:rsid w:val="000140D9"/>
    <w:rsid w:val="00014334"/>
    <w:rsid w:val="0001434D"/>
    <w:rsid w:val="000145CD"/>
    <w:rsid w:val="00014684"/>
    <w:rsid w:val="00014974"/>
    <w:rsid w:val="00014A90"/>
    <w:rsid w:val="00014C43"/>
    <w:rsid w:val="00014C65"/>
    <w:rsid w:val="00014D14"/>
    <w:rsid w:val="00014EAE"/>
    <w:rsid w:val="00015091"/>
    <w:rsid w:val="0001514C"/>
    <w:rsid w:val="00015326"/>
    <w:rsid w:val="000153F2"/>
    <w:rsid w:val="00015474"/>
    <w:rsid w:val="000154BF"/>
    <w:rsid w:val="00015538"/>
    <w:rsid w:val="00015567"/>
    <w:rsid w:val="000155BE"/>
    <w:rsid w:val="0001589E"/>
    <w:rsid w:val="00015935"/>
    <w:rsid w:val="0001599C"/>
    <w:rsid w:val="00015A1E"/>
    <w:rsid w:val="00015A23"/>
    <w:rsid w:val="00015B18"/>
    <w:rsid w:val="00015B2B"/>
    <w:rsid w:val="00015B92"/>
    <w:rsid w:val="00015D32"/>
    <w:rsid w:val="00015D7C"/>
    <w:rsid w:val="00015F9F"/>
    <w:rsid w:val="00016013"/>
    <w:rsid w:val="0001619A"/>
    <w:rsid w:val="0001633A"/>
    <w:rsid w:val="000166AB"/>
    <w:rsid w:val="00016791"/>
    <w:rsid w:val="0001694A"/>
    <w:rsid w:val="00016992"/>
    <w:rsid w:val="00016BF9"/>
    <w:rsid w:val="00016CEB"/>
    <w:rsid w:val="000172E4"/>
    <w:rsid w:val="000173EE"/>
    <w:rsid w:val="0001767B"/>
    <w:rsid w:val="0001771B"/>
    <w:rsid w:val="0001772A"/>
    <w:rsid w:val="000177F7"/>
    <w:rsid w:val="000179B7"/>
    <w:rsid w:val="000179D7"/>
    <w:rsid w:val="000179EA"/>
    <w:rsid w:val="00017A4E"/>
    <w:rsid w:val="00017D85"/>
    <w:rsid w:val="00017DDE"/>
    <w:rsid w:val="00017F58"/>
    <w:rsid w:val="00017FD2"/>
    <w:rsid w:val="0002042D"/>
    <w:rsid w:val="00020746"/>
    <w:rsid w:val="000207D5"/>
    <w:rsid w:val="0002082D"/>
    <w:rsid w:val="00020873"/>
    <w:rsid w:val="00020882"/>
    <w:rsid w:val="0002094E"/>
    <w:rsid w:val="00020BA5"/>
    <w:rsid w:val="00020FED"/>
    <w:rsid w:val="00021025"/>
    <w:rsid w:val="00021167"/>
    <w:rsid w:val="0002116C"/>
    <w:rsid w:val="00021289"/>
    <w:rsid w:val="000212E3"/>
    <w:rsid w:val="00021442"/>
    <w:rsid w:val="0002145A"/>
    <w:rsid w:val="000217CE"/>
    <w:rsid w:val="0002198E"/>
    <w:rsid w:val="00021A9B"/>
    <w:rsid w:val="00021D0E"/>
    <w:rsid w:val="00021E3D"/>
    <w:rsid w:val="00021F72"/>
    <w:rsid w:val="00021F86"/>
    <w:rsid w:val="00022357"/>
    <w:rsid w:val="00022968"/>
    <w:rsid w:val="000229E0"/>
    <w:rsid w:val="00022B7B"/>
    <w:rsid w:val="00022B8F"/>
    <w:rsid w:val="00022C76"/>
    <w:rsid w:val="00022DF0"/>
    <w:rsid w:val="00022F59"/>
    <w:rsid w:val="000230BE"/>
    <w:rsid w:val="0002347A"/>
    <w:rsid w:val="000234B4"/>
    <w:rsid w:val="0002350F"/>
    <w:rsid w:val="0002355B"/>
    <w:rsid w:val="0002365D"/>
    <w:rsid w:val="00023A8C"/>
    <w:rsid w:val="00023E1B"/>
    <w:rsid w:val="000240F7"/>
    <w:rsid w:val="0002418F"/>
    <w:rsid w:val="0002443B"/>
    <w:rsid w:val="000244DC"/>
    <w:rsid w:val="00024575"/>
    <w:rsid w:val="000247DC"/>
    <w:rsid w:val="000248C4"/>
    <w:rsid w:val="00024A6B"/>
    <w:rsid w:val="00024EBD"/>
    <w:rsid w:val="00024FF2"/>
    <w:rsid w:val="00025098"/>
    <w:rsid w:val="000250A8"/>
    <w:rsid w:val="000251FC"/>
    <w:rsid w:val="00025523"/>
    <w:rsid w:val="0002561F"/>
    <w:rsid w:val="00025733"/>
    <w:rsid w:val="0002573E"/>
    <w:rsid w:val="00025D0F"/>
    <w:rsid w:val="00025FC6"/>
    <w:rsid w:val="000262C4"/>
    <w:rsid w:val="0002682E"/>
    <w:rsid w:val="00026970"/>
    <w:rsid w:val="000269C1"/>
    <w:rsid w:val="00026B12"/>
    <w:rsid w:val="00026B20"/>
    <w:rsid w:val="00026BA2"/>
    <w:rsid w:val="00026FA0"/>
    <w:rsid w:val="00026FC6"/>
    <w:rsid w:val="0002716E"/>
    <w:rsid w:val="00027180"/>
    <w:rsid w:val="0002745A"/>
    <w:rsid w:val="00027529"/>
    <w:rsid w:val="0002759B"/>
    <w:rsid w:val="00027600"/>
    <w:rsid w:val="00027681"/>
    <w:rsid w:val="000276A7"/>
    <w:rsid w:val="00027758"/>
    <w:rsid w:val="000278D4"/>
    <w:rsid w:val="00027983"/>
    <w:rsid w:val="00027AAF"/>
    <w:rsid w:val="00027C07"/>
    <w:rsid w:val="00027CFC"/>
    <w:rsid w:val="00027D35"/>
    <w:rsid w:val="00027D97"/>
    <w:rsid w:val="00027F3C"/>
    <w:rsid w:val="00027FA5"/>
    <w:rsid w:val="00030170"/>
    <w:rsid w:val="0003028A"/>
    <w:rsid w:val="00030291"/>
    <w:rsid w:val="0003033B"/>
    <w:rsid w:val="000303CF"/>
    <w:rsid w:val="00030488"/>
    <w:rsid w:val="000305DB"/>
    <w:rsid w:val="00030634"/>
    <w:rsid w:val="000307ED"/>
    <w:rsid w:val="000309B8"/>
    <w:rsid w:val="000309FB"/>
    <w:rsid w:val="00030A01"/>
    <w:rsid w:val="00030B9F"/>
    <w:rsid w:val="00030BE1"/>
    <w:rsid w:val="00030C62"/>
    <w:rsid w:val="00030D7A"/>
    <w:rsid w:val="00030E60"/>
    <w:rsid w:val="00030FF5"/>
    <w:rsid w:val="000312B4"/>
    <w:rsid w:val="0003137B"/>
    <w:rsid w:val="000314FC"/>
    <w:rsid w:val="0003175F"/>
    <w:rsid w:val="00031969"/>
    <w:rsid w:val="00031A17"/>
    <w:rsid w:val="00031C33"/>
    <w:rsid w:val="00031D63"/>
    <w:rsid w:val="00032324"/>
    <w:rsid w:val="00032393"/>
    <w:rsid w:val="0003258B"/>
    <w:rsid w:val="000325E7"/>
    <w:rsid w:val="000326D3"/>
    <w:rsid w:val="00032788"/>
    <w:rsid w:val="00032827"/>
    <w:rsid w:val="000328CF"/>
    <w:rsid w:val="000328D9"/>
    <w:rsid w:val="00032A53"/>
    <w:rsid w:val="00032ED9"/>
    <w:rsid w:val="00032F92"/>
    <w:rsid w:val="0003322B"/>
    <w:rsid w:val="000333D5"/>
    <w:rsid w:val="00033631"/>
    <w:rsid w:val="0003373C"/>
    <w:rsid w:val="00033B8B"/>
    <w:rsid w:val="00033BD1"/>
    <w:rsid w:val="00033CB9"/>
    <w:rsid w:val="00033D53"/>
    <w:rsid w:val="00033E62"/>
    <w:rsid w:val="000340E7"/>
    <w:rsid w:val="00034319"/>
    <w:rsid w:val="000345B7"/>
    <w:rsid w:val="000345E2"/>
    <w:rsid w:val="0003497E"/>
    <w:rsid w:val="00034BE7"/>
    <w:rsid w:val="00034D79"/>
    <w:rsid w:val="00035224"/>
    <w:rsid w:val="0003545C"/>
    <w:rsid w:val="00035624"/>
    <w:rsid w:val="00035701"/>
    <w:rsid w:val="000357CF"/>
    <w:rsid w:val="0003595C"/>
    <w:rsid w:val="00035AE8"/>
    <w:rsid w:val="00035BE1"/>
    <w:rsid w:val="00035BF6"/>
    <w:rsid w:val="00035C4C"/>
    <w:rsid w:val="00035D0C"/>
    <w:rsid w:val="00035D48"/>
    <w:rsid w:val="00035E60"/>
    <w:rsid w:val="00035E7D"/>
    <w:rsid w:val="0003608C"/>
    <w:rsid w:val="0003608D"/>
    <w:rsid w:val="00036382"/>
    <w:rsid w:val="00036516"/>
    <w:rsid w:val="000365D0"/>
    <w:rsid w:val="0003662D"/>
    <w:rsid w:val="00036B33"/>
    <w:rsid w:val="00036D0E"/>
    <w:rsid w:val="0003707E"/>
    <w:rsid w:val="00037083"/>
    <w:rsid w:val="0003713C"/>
    <w:rsid w:val="000371CB"/>
    <w:rsid w:val="00037701"/>
    <w:rsid w:val="0003770F"/>
    <w:rsid w:val="00037A59"/>
    <w:rsid w:val="00037AC2"/>
    <w:rsid w:val="00037AC8"/>
    <w:rsid w:val="00037F00"/>
    <w:rsid w:val="000400F3"/>
    <w:rsid w:val="000404DF"/>
    <w:rsid w:val="000406E1"/>
    <w:rsid w:val="00040781"/>
    <w:rsid w:val="0004080A"/>
    <w:rsid w:val="00040894"/>
    <w:rsid w:val="00040994"/>
    <w:rsid w:val="000409FF"/>
    <w:rsid w:val="00040A45"/>
    <w:rsid w:val="00040A58"/>
    <w:rsid w:val="00040AA5"/>
    <w:rsid w:val="00040B39"/>
    <w:rsid w:val="00040E5D"/>
    <w:rsid w:val="00040E6C"/>
    <w:rsid w:val="00040EA1"/>
    <w:rsid w:val="00040F99"/>
    <w:rsid w:val="0004100A"/>
    <w:rsid w:val="0004128E"/>
    <w:rsid w:val="000412C8"/>
    <w:rsid w:val="000416FA"/>
    <w:rsid w:val="00041864"/>
    <w:rsid w:val="000418B9"/>
    <w:rsid w:val="00041A3D"/>
    <w:rsid w:val="00041AF0"/>
    <w:rsid w:val="00041C5D"/>
    <w:rsid w:val="00041DF7"/>
    <w:rsid w:val="00041F9D"/>
    <w:rsid w:val="00042000"/>
    <w:rsid w:val="00042059"/>
    <w:rsid w:val="00042112"/>
    <w:rsid w:val="000423A0"/>
    <w:rsid w:val="000423EF"/>
    <w:rsid w:val="00042592"/>
    <w:rsid w:val="000425A6"/>
    <w:rsid w:val="00042694"/>
    <w:rsid w:val="000427B3"/>
    <w:rsid w:val="000427E7"/>
    <w:rsid w:val="0004290A"/>
    <w:rsid w:val="00042A95"/>
    <w:rsid w:val="00042B61"/>
    <w:rsid w:val="00042B83"/>
    <w:rsid w:val="00042D8E"/>
    <w:rsid w:val="00042DFF"/>
    <w:rsid w:val="00042F21"/>
    <w:rsid w:val="000430D7"/>
    <w:rsid w:val="00043172"/>
    <w:rsid w:val="000432CA"/>
    <w:rsid w:val="000435F3"/>
    <w:rsid w:val="00043863"/>
    <w:rsid w:val="00043A07"/>
    <w:rsid w:val="00043A57"/>
    <w:rsid w:val="00043E06"/>
    <w:rsid w:val="00043E57"/>
    <w:rsid w:val="0004404F"/>
    <w:rsid w:val="000440F5"/>
    <w:rsid w:val="000443D7"/>
    <w:rsid w:val="00044509"/>
    <w:rsid w:val="00044777"/>
    <w:rsid w:val="00044991"/>
    <w:rsid w:val="000449B7"/>
    <w:rsid w:val="00044B01"/>
    <w:rsid w:val="00044B9E"/>
    <w:rsid w:val="00044F45"/>
    <w:rsid w:val="00045035"/>
    <w:rsid w:val="00045075"/>
    <w:rsid w:val="0004511E"/>
    <w:rsid w:val="00045416"/>
    <w:rsid w:val="000454CF"/>
    <w:rsid w:val="000455CD"/>
    <w:rsid w:val="00045614"/>
    <w:rsid w:val="00045793"/>
    <w:rsid w:val="0004583B"/>
    <w:rsid w:val="000458DD"/>
    <w:rsid w:val="00045A8C"/>
    <w:rsid w:val="00046052"/>
    <w:rsid w:val="00046080"/>
    <w:rsid w:val="000461B5"/>
    <w:rsid w:val="00046247"/>
    <w:rsid w:val="0004627C"/>
    <w:rsid w:val="00046393"/>
    <w:rsid w:val="000464D7"/>
    <w:rsid w:val="00046750"/>
    <w:rsid w:val="00046762"/>
    <w:rsid w:val="000468B0"/>
    <w:rsid w:val="00046934"/>
    <w:rsid w:val="000469A1"/>
    <w:rsid w:val="00046B1A"/>
    <w:rsid w:val="00046CBC"/>
    <w:rsid w:val="00046CC1"/>
    <w:rsid w:val="00046DF2"/>
    <w:rsid w:val="00046F20"/>
    <w:rsid w:val="00047023"/>
    <w:rsid w:val="000471BD"/>
    <w:rsid w:val="00047267"/>
    <w:rsid w:val="00047407"/>
    <w:rsid w:val="000474D2"/>
    <w:rsid w:val="000475B1"/>
    <w:rsid w:val="0004767A"/>
    <w:rsid w:val="00047D84"/>
    <w:rsid w:val="00047E17"/>
    <w:rsid w:val="00047E43"/>
    <w:rsid w:val="00047FEB"/>
    <w:rsid w:val="00050108"/>
    <w:rsid w:val="00050261"/>
    <w:rsid w:val="000502F7"/>
    <w:rsid w:val="000503E2"/>
    <w:rsid w:val="00050520"/>
    <w:rsid w:val="00050600"/>
    <w:rsid w:val="00050646"/>
    <w:rsid w:val="00050907"/>
    <w:rsid w:val="00050A25"/>
    <w:rsid w:val="00050A28"/>
    <w:rsid w:val="00050BA1"/>
    <w:rsid w:val="00050D4C"/>
    <w:rsid w:val="00051059"/>
    <w:rsid w:val="0005107F"/>
    <w:rsid w:val="00051156"/>
    <w:rsid w:val="00051259"/>
    <w:rsid w:val="00051448"/>
    <w:rsid w:val="00051456"/>
    <w:rsid w:val="000514AB"/>
    <w:rsid w:val="0005163F"/>
    <w:rsid w:val="00051641"/>
    <w:rsid w:val="00051679"/>
    <w:rsid w:val="000516D0"/>
    <w:rsid w:val="000517F7"/>
    <w:rsid w:val="00051A42"/>
    <w:rsid w:val="00051AF3"/>
    <w:rsid w:val="00051CD3"/>
    <w:rsid w:val="00051F70"/>
    <w:rsid w:val="00052161"/>
    <w:rsid w:val="0005228E"/>
    <w:rsid w:val="000522AD"/>
    <w:rsid w:val="0005243B"/>
    <w:rsid w:val="0005244E"/>
    <w:rsid w:val="00052747"/>
    <w:rsid w:val="00052815"/>
    <w:rsid w:val="00052B5E"/>
    <w:rsid w:val="00052BC8"/>
    <w:rsid w:val="00052DDB"/>
    <w:rsid w:val="00052ED6"/>
    <w:rsid w:val="00052FE4"/>
    <w:rsid w:val="00053036"/>
    <w:rsid w:val="000531D3"/>
    <w:rsid w:val="00053241"/>
    <w:rsid w:val="000533CB"/>
    <w:rsid w:val="00053531"/>
    <w:rsid w:val="00053554"/>
    <w:rsid w:val="00053578"/>
    <w:rsid w:val="00053599"/>
    <w:rsid w:val="0005361D"/>
    <w:rsid w:val="0005372C"/>
    <w:rsid w:val="00053742"/>
    <w:rsid w:val="000537D1"/>
    <w:rsid w:val="00053814"/>
    <w:rsid w:val="00053824"/>
    <w:rsid w:val="00053A42"/>
    <w:rsid w:val="00053C5A"/>
    <w:rsid w:val="00053E09"/>
    <w:rsid w:val="00053EFA"/>
    <w:rsid w:val="00053FC7"/>
    <w:rsid w:val="000544AA"/>
    <w:rsid w:val="00054511"/>
    <w:rsid w:val="0005467B"/>
    <w:rsid w:val="00054B48"/>
    <w:rsid w:val="00054C83"/>
    <w:rsid w:val="00054D2F"/>
    <w:rsid w:val="00054E2A"/>
    <w:rsid w:val="00054F0D"/>
    <w:rsid w:val="00054F64"/>
    <w:rsid w:val="00054F9B"/>
    <w:rsid w:val="000550FA"/>
    <w:rsid w:val="0005518B"/>
    <w:rsid w:val="00055218"/>
    <w:rsid w:val="00055245"/>
    <w:rsid w:val="00055311"/>
    <w:rsid w:val="00055651"/>
    <w:rsid w:val="00055771"/>
    <w:rsid w:val="0005599D"/>
    <w:rsid w:val="00055A6C"/>
    <w:rsid w:val="00055B3E"/>
    <w:rsid w:val="00055B48"/>
    <w:rsid w:val="00055B99"/>
    <w:rsid w:val="00055D26"/>
    <w:rsid w:val="00055D3F"/>
    <w:rsid w:val="00055D84"/>
    <w:rsid w:val="00056111"/>
    <w:rsid w:val="00056254"/>
    <w:rsid w:val="0005690E"/>
    <w:rsid w:val="00056A52"/>
    <w:rsid w:val="00056D34"/>
    <w:rsid w:val="00056D93"/>
    <w:rsid w:val="000571A7"/>
    <w:rsid w:val="000572F1"/>
    <w:rsid w:val="00057324"/>
    <w:rsid w:val="0005732B"/>
    <w:rsid w:val="00057386"/>
    <w:rsid w:val="00057402"/>
    <w:rsid w:val="000576C5"/>
    <w:rsid w:val="00057AF9"/>
    <w:rsid w:val="00057B80"/>
    <w:rsid w:val="00057C06"/>
    <w:rsid w:val="00057C68"/>
    <w:rsid w:val="00060098"/>
    <w:rsid w:val="000602A4"/>
    <w:rsid w:val="00060446"/>
    <w:rsid w:val="000604B4"/>
    <w:rsid w:val="000604F8"/>
    <w:rsid w:val="00060550"/>
    <w:rsid w:val="0006056E"/>
    <w:rsid w:val="00060598"/>
    <w:rsid w:val="000605A3"/>
    <w:rsid w:val="000608D9"/>
    <w:rsid w:val="000608FA"/>
    <w:rsid w:val="00060C7D"/>
    <w:rsid w:val="00060E8A"/>
    <w:rsid w:val="00060F59"/>
    <w:rsid w:val="00060FAD"/>
    <w:rsid w:val="0006130E"/>
    <w:rsid w:val="00061768"/>
    <w:rsid w:val="00061B09"/>
    <w:rsid w:val="00061D0E"/>
    <w:rsid w:val="00062148"/>
    <w:rsid w:val="00062293"/>
    <w:rsid w:val="00062366"/>
    <w:rsid w:val="00062442"/>
    <w:rsid w:val="000624CF"/>
    <w:rsid w:val="000624D7"/>
    <w:rsid w:val="0006257F"/>
    <w:rsid w:val="000625C5"/>
    <w:rsid w:val="00062C8C"/>
    <w:rsid w:val="00062D26"/>
    <w:rsid w:val="00062DB1"/>
    <w:rsid w:val="00062DB6"/>
    <w:rsid w:val="00062E9A"/>
    <w:rsid w:val="00062EC7"/>
    <w:rsid w:val="00062F28"/>
    <w:rsid w:val="00062F83"/>
    <w:rsid w:val="00062FE1"/>
    <w:rsid w:val="00063223"/>
    <w:rsid w:val="000632E7"/>
    <w:rsid w:val="0006332A"/>
    <w:rsid w:val="000634C5"/>
    <w:rsid w:val="0006364A"/>
    <w:rsid w:val="00063701"/>
    <w:rsid w:val="0006394A"/>
    <w:rsid w:val="0006396D"/>
    <w:rsid w:val="00063B14"/>
    <w:rsid w:val="00063BE3"/>
    <w:rsid w:val="00063C06"/>
    <w:rsid w:val="00063D01"/>
    <w:rsid w:val="00063D65"/>
    <w:rsid w:val="00063DD9"/>
    <w:rsid w:val="00063EE2"/>
    <w:rsid w:val="00064024"/>
    <w:rsid w:val="000641A0"/>
    <w:rsid w:val="00064251"/>
    <w:rsid w:val="000642F2"/>
    <w:rsid w:val="00064380"/>
    <w:rsid w:val="000643DC"/>
    <w:rsid w:val="00064442"/>
    <w:rsid w:val="00064581"/>
    <w:rsid w:val="000645FC"/>
    <w:rsid w:val="000646A1"/>
    <w:rsid w:val="0006491D"/>
    <w:rsid w:val="00064B46"/>
    <w:rsid w:val="00064EF5"/>
    <w:rsid w:val="00064FF8"/>
    <w:rsid w:val="00065284"/>
    <w:rsid w:val="000653D1"/>
    <w:rsid w:val="00065506"/>
    <w:rsid w:val="0006563F"/>
    <w:rsid w:val="000657EC"/>
    <w:rsid w:val="00065AAC"/>
    <w:rsid w:val="00065D95"/>
    <w:rsid w:val="00065F4E"/>
    <w:rsid w:val="00065FF0"/>
    <w:rsid w:val="00066075"/>
    <w:rsid w:val="00066172"/>
    <w:rsid w:val="00066213"/>
    <w:rsid w:val="00066214"/>
    <w:rsid w:val="00066440"/>
    <w:rsid w:val="000664A6"/>
    <w:rsid w:val="000664D1"/>
    <w:rsid w:val="0006659A"/>
    <w:rsid w:val="000665FC"/>
    <w:rsid w:val="00066652"/>
    <w:rsid w:val="00066B1E"/>
    <w:rsid w:val="00066C6C"/>
    <w:rsid w:val="00066F3C"/>
    <w:rsid w:val="0006721E"/>
    <w:rsid w:val="000672D6"/>
    <w:rsid w:val="00067778"/>
    <w:rsid w:val="00067A63"/>
    <w:rsid w:val="00067C29"/>
    <w:rsid w:val="00067EF6"/>
    <w:rsid w:val="000703E8"/>
    <w:rsid w:val="00070536"/>
    <w:rsid w:val="0007054E"/>
    <w:rsid w:val="0007062B"/>
    <w:rsid w:val="0007087F"/>
    <w:rsid w:val="000709E8"/>
    <w:rsid w:val="00070E92"/>
    <w:rsid w:val="00071199"/>
    <w:rsid w:val="000712E8"/>
    <w:rsid w:val="000716C1"/>
    <w:rsid w:val="000716D6"/>
    <w:rsid w:val="00071884"/>
    <w:rsid w:val="00071911"/>
    <w:rsid w:val="00071940"/>
    <w:rsid w:val="00071996"/>
    <w:rsid w:val="00071B1D"/>
    <w:rsid w:val="00071B62"/>
    <w:rsid w:val="00071C04"/>
    <w:rsid w:val="00071C70"/>
    <w:rsid w:val="00071CCD"/>
    <w:rsid w:val="00071CE9"/>
    <w:rsid w:val="00072044"/>
    <w:rsid w:val="00072074"/>
    <w:rsid w:val="00072127"/>
    <w:rsid w:val="00072373"/>
    <w:rsid w:val="0007259E"/>
    <w:rsid w:val="0007262F"/>
    <w:rsid w:val="0007282B"/>
    <w:rsid w:val="00072846"/>
    <w:rsid w:val="000728D6"/>
    <w:rsid w:val="00072965"/>
    <w:rsid w:val="00072986"/>
    <w:rsid w:val="00072990"/>
    <w:rsid w:val="00072AAB"/>
    <w:rsid w:val="00072C9A"/>
    <w:rsid w:val="00072EBF"/>
    <w:rsid w:val="00072F3C"/>
    <w:rsid w:val="00073149"/>
    <w:rsid w:val="000732AB"/>
    <w:rsid w:val="000735DC"/>
    <w:rsid w:val="00073786"/>
    <w:rsid w:val="00073888"/>
    <w:rsid w:val="000738DF"/>
    <w:rsid w:val="00073901"/>
    <w:rsid w:val="00073DE5"/>
    <w:rsid w:val="00073E10"/>
    <w:rsid w:val="000740B2"/>
    <w:rsid w:val="000740EE"/>
    <w:rsid w:val="00074217"/>
    <w:rsid w:val="0007432E"/>
    <w:rsid w:val="0007460D"/>
    <w:rsid w:val="000746D9"/>
    <w:rsid w:val="00074707"/>
    <w:rsid w:val="00074743"/>
    <w:rsid w:val="0007483E"/>
    <w:rsid w:val="00074919"/>
    <w:rsid w:val="000749C9"/>
    <w:rsid w:val="000749D0"/>
    <w:rsid w:val="00074DB9"/>
    <w:rsid w:val="00075511"/>
    <w:rsid w:val="0007554E"/>
    <w:rsid w:val="00075828"/>
    <w:rsid w:val="0007586C"/>
    <w:rsid w:val="000758C0"/>
    <w:rsid w:val="00075A83"/>
    <w:rsid w:val="00075F7C"/>
    <w:rsid w:val="00075FE1"/>
    <w:rsid w:val="00076135"/>
    <w:rsid w:val="0007619D"/>
    <w:rsid w:val="00076286"/>
    <w:rsid w:val="00076300"/>
    <w:rsid w:val="00076833"/>
    <w:rsid w:val="000768DA"/>
    <w:rsid w:val="00076A88"/>
    <w:rsid w:val="00076CCF"/>
    <w:rsid w:val="00076F98"/>
    <w:rsid w:val="0007703E"/>
    <w:rsid w:val="000770BC"/>
    <w:rsid w:val="00077193"/>
    <w:rsid w:val="00077499"/>
    <w:rsid w:val="000774F4"/>
    <w:rsid w:val="000775C3"/>
    <w:rsid w:val="0007768B"/>
    <w:rsid w:val="00077789"/>
    <w:rsid w:val="000779CF"/>
    <w:rsid w:val="000779F1"/>
    <w:rsid w:val="00077AD7"/>
    <w:rsid w:val="00077B30"/>
    <w:rsid w:val="00077B7F"/>
    <w:rsid w:val="00077C4C"/>
    <w:rsid w:val="00077C80"/>
    <w:rsid w:val="00077C9F"/>
    <w:rsid w:val="00077E1C"/>
    <w:rsid w:val="00077FBD"/>
    <w:rsid w:val="00080073"/>
    <w:rsid w:val="000800CA"/>
    <w:rsid w:val="0008015A"/>
    <w:rsid w:val="000801A3"/>
    <w:rsid w:val="00080205"/>
    <w:rsid w:val="0008033F"/>
    <w:rsid w:val="000803D9"/>
    <w:rsid w:val="000803E9"/>
    <w:rsid w:val="0008072F"/>
    <w:rsid w:val="00080881"/>
    <w:rsid w:val="00080BD6"/>
    <w:rsid w:val="00080BE3"/>
    <w:rsid w:val="00080BEE"/>
    <w:rsid w:val="00080C33"/>
    <w:rsid w:val="00080CFE"/>
    <w:rsid w:val="00080F95"/>
    <w:rsid w:val="00081072"/>
    <w:rsid w:val="000812C3"/>
    <w:rsid w:val="00081366"/>
    <w:rsid w:val="00081526"/>
    <w:rsid w:val="000815C9"/>
    <w:rsid w:val="0008163C"/>
    <w:rsid w:val="00081729"/>
    <w:rsid w:val="00081A32"/>
    <w:rsid w:val="00081DEA"/>
    <w:rsid w:val="00081E36"/>
    <w:rsid w:val="00081F76"/>
    <w:rsid w:val="0008224D"/>
    <w:rsid w:val="00082415"/>
    <w:rsid w:val="00082494"/>
    <w:rsid w:val="00082572"/>
    <w:rsid w:val="00082644"/>
    <w:rsid w:val="0008277B"/>
    <w:rsid w:val="000828E9"/>
    <w:rsid w:val="0008292C"/>
    <w:rsid w:val="00082A08"/>
    <w:rsid w:val="00082C07"/>
    <w:rsid w:val="00082D53"/>
    <w:rsid w:val="00082F8D"/>
    <w:rsid w:val="000834FA"/>
    <w:rsid w:val="0008368F"/>
    <w:rsid w:val="000838D4"/>
    <w:rsid w:val="00083A6E"/>
    <w:rsid w:val="00083B47"/>
    <w:rsid w:val="00083C7C"/>
    <w:rsid w:val="00083CD5"/>
    <w:rsid w:val="00083CD8"/>
    <w:rsid w:val="00083D92"/>
    <w:rsid w:val="00083E8B"/>
    <w:rsid w:val="000840BE"/>
    <w:rsid w:val="000840D8"/>
    <w:rsid w:val="000840F2"/>
    <w:rsid w:val="000841D3"/>
    <w:rsid w:val="00084202"/>
    <w:rsid w:val="000842B9"/>
    <w:rsid w:val="000842D3"/>
    <w:rsid w:val="00084339"/>
    <w:rsid w:val="000846A1"/>
    <w:rsid w:val="00084A04"/>
    <w:rsid w:val="00084BF1"/>
    <w:rsid w:val="00084C5E"/>
    <w:rsid w:val="00084EA4"/>
    <w:rsid w:val="00084F11"/>
    <w:rsid w:val="00084F51"/>
    <w:rsid w:val="00085062"/>
    <w:rsid w:val="000850F0"/>
    <w:rsid w:val="00085137"/>
    <w:rsid w:val="000853B1"/>
    <w:rsid w:val="00085495"/>
    <w:rsid w:val="000856D8"/>
    <w:rsid w:val="000857C8"/>
    <w:rsid w:val="000858E8"/>
    <w:rsid w:val="00085931"/>
    <w:rsid w:val="0008597C"/>
    <w:rsid w:val="000859E9"/>
    <w:rsid w:val="00085A5A"/>
    <w:rsid w:val="00085A6B"/>
    <w:rsid w:val="00086349"/>
    <w:rsid w:val="000863A1"/>
    <w:rsid w:val="000863F6"/>
    <w:rsid w:val="0008646B"/>
    <w:rsid w:val="000864C1"/>
    <w:rsid w:val="000865B0"/>
    <w:rsid w:val="000866C3"/>
    <w:rsid w:val="0008679F"/>
    <w:rsid w:val="000868A3"/>
    <w:rsid w:val="00086A7F"/>
    <w:rsid w:val="00086BD7"/>
    <w:rsid w:val="00086E4B"/>
    <w:rsid w:val="00086E6C"/>
    <w:rsid w:val="00086F7B"/>
    <w:rsid w:val="000871A5"/>
    <w:rsid w:val="0008763D"/>
    <w:rsid w:val="0008778E"/>
    <w:rsid w:val="00087915"/>
    <w:rsid w:val="00087C73"/>
    <w:rsid w:val="00087D12"/>
    <w:rsid w:val="00087D88"/>
    <w:rsid w:val="00090217"/>
    <w:rsid w:val="00090603"/>
    <w:rsid w:val="00090633"/>
    <w:rsid w:val="000906D4"/>
    <w:rsid w:val="00090A37"/>
    <w:rsid w:val="00090A4C"/>
    <w:rsid w:val="00090A89"/>
    <w:rsid w:val="00090DE2"/>
    <w:rsid w:val="00090EE0"/>
    <w:rsid w:val="00090F09"/>
    <w:rsid w:val="00090F2C"/>
    <w:rsid w:val="000910BE"/>
    <w:rsid w:val="000910ED"/>
    <w:rsid w:val="00091134"/>
    <w:rsid w:val="00091337"/>
    <w:rsid w:val="000913F1"/>
    <w:rsid w:val="00091533"/>
    <w:rsid w:val="000915D8"/>
    <w:rsid w:val="0009189B"/>
    <w:rsid w:val="00091C28"/>
    <w:rsid w:val="00091D40"/>
    <w:rsid w:val="00091D7C"/>
    <w:rsid w:val="000924EC"/>
    <w:rsid w:val="00092523"/>
    <w:rsid w:val="00092539"/>
    <w:rsid w:val="000925C2"/>
    <w:rsid w:val="000925E0"/>
    <w:rsid w:val="00092855"/>
    <w:rsid w:val="000928FC"/>
    <w:rsid w:val="00092C6E"/>
    <w:rsid w:val="00092CEE"/>
    <w:rsid w:val="00092D95"/>
    <w:rsid w:val="0009305C"/>
    <w:rsid w:val="00093258"/>
    <w:rsid w:val="000933F4"/>
    <w:rsid w:val="000934FD"/>
    <w:rsid w:val="00093541"/>
    <w:rsid w:val="00093609"/>
    <w:rsid w:val="00093619"/>
    <w:rsid w:val="00093639"/>
    <w:rsid w:val="00093660"/>
    <w:rsid w:val="0009372E"/>
    <w:rsid w:val="00093DBD"/>
    <w:rsid w:val="00093EB4"/>
    <w:rsid w:val="00093F82"/>
    <w:rsid w:val="00094007"/>
    <w:rsid w:val="00094133"/>
    <w:rsid w:val="00094361"/>
    <w:rsid w:val="0009441C"/>
    <w:rsid w:val="000944CE"/>
    <w:rsid w:val="000946DC"/>
    <w:rsid w:val="0009476E"/>
    <w:rsid w:val="0009479D"/>
    <w:rsid w:val="000947B6"/>
    <w:rsid w:val="000947E3"/>
    <w:rsid w:val="00094902"/>
    <w:rsid w:val="00094903"/>
    <w:rsid w:val="000949AC"/>
    <w:rsid w:val="000949B3"/>
    <w:rsid w:val="00094A66"/>
    <w:rsid w:val="00094AAE"/>
    <w:rsid w:val="00094BF6"/>
    <w:rsid w:val="00094F2A"/>
    <w:rsid w:val="0009500E"/>
    <w:rsid w:val="0009508A"/>
    <w:rsid w:val="0009513B"/>
    <w:rsid w:val="00095317"/>
    <w:rsid w:val="00095526"/>
    <w:rsid w:val="000955FC"/>
    <w:rsid w:val="00095627"/>
    <w:rsid w:val="0009586C"/>
    <w:rsid w:val="00095A42"/>
    <w:rsid w:val="00095B44"/>
    <w:rsid w:val="00095B5B"/>
    <w:rsid w:val="00095D80"/>
    <w:rsid w:val="00095D85"/>
    <w:rsid w:val="00095FEF"/>
    <w:rsid w:val="00096000"/>
    <w:rsid w:val="000961F9"/>
    <w:rsid w:val="0009634D"/>
    <w:rsid w:val="0009672D"/>
    <w:rsid w:val="0009674C"/>
    <w:rsid w:val="0009678B"/>
    <w:rsid w:val="000967FF"/>
    <w:rsid w:val="0009681F"/>
    <w:rsid w:val="00096B19"/>
    <w:rsid w:val="00096E72"/>
    <w:rsid w:val="00097081"/>
    <w:rsid w:val="000971F9"/>
    <w:rsid w:val="00097498"/>
    <w:rsid w:val="00097A77"/>
    <w:rsid w:val="00097AA3"/>
    <w:rsid w:val="00097AB1"/>
    <w:rsid w:val="00097C68"/>
    <w:rsid w:val="00097CFA"/>
    <w:rsid w:val="00097EB6"/>
    <w:rsid w:val="000A04BC"/>
    <w:rsid w:val="000A05B8"/>
    <w:rsid w:val="000A061B"/>
    <w:rsid w:val="000A08FB"/>
    <w:rsid w:val="000A0B25"/>
    <w:rsid w:val="000A0BC8"/>
    <w:rsid w:val="000A0C5A"/>
    <w:rsid w:val="000A0DD2"/>
    <w:rsid w:val="000A0E9D"/>
    <w:rsid w:val="000A0EAC"/>
    <w:rsid w:val="000A0FC4"/>
    <w:rsid w:val="000A1329"/>
    <w:rsid w:val="000A149A"/>
    <w:rsid w:val="000A14E9"/>
    <w:rsid w:val="000A15D7"/>
    <w:rsid w:val="000A176F"/>
    <w:rsid w:val="000A1837"/>
    <w:rsid w:val="000A1914"/>
    <w:rsid w:val="000A1938"/>
    <w:rsid w:val="000A1A27"/>
    <w:rsid w:val="000A1C3F"/>
    <w:rsid w:val="000A1EC5"/>
    <w:rsid w:val="000A1F01"/>
    <w:rsid w:val="000A1F3B"/>
    <w:rsid w:val="000A2123"/>
    <w:rsid w:val="000A2274"/>
    <w:rsid w:val="000A27C2"/>
    <w:rsid w:val="000A281D"/>
    <w:rsid w:val="000A28BA"/>
    <w:rsid w:val="000A294A"/>
    <w:rsid w:val="000A295F"/>
    <w:rsid w:val="000A2B14"/>
    <w:rsid w:val="000A2E3B"/>
    <w:rsid w:val="000A31B1"/>
    <w:rsid w:val="000A3265"/>
    <w:rsid w:val="000A32B6"/>
    <w:rsid w:val="000A3361"/>
    <w:rsid w:val="000A3363"/>
    <w:rsid w:val="000A33BB"/>
    <w:rsid w:val="000A352C"/>
    <w:rsid w:val="000A3583"/>
    <w:rsid w:val="000A369A"/>
    <w:rsid w:val="000A36F5"/>
    <w:rsid w:val="000A3719"/>
    <w:rsid w:val="000A374B"/>
    <w:rsid w:val="000A3762"/>
    <w:rsid w:val="000A391F"/>
    <w:rsid w:val="000A3AA6"/>
    <w:rsid w:val="000A40FA"/>
    <w:rsid w:val="000A41DA"/>
    <w:rsid w:val="000A41FA"/>
    <w:rsid w:val="000A4477"/>
    <w:rsid w:val="000A4604"/>
    <w:rsid w:val="000A484E"/>
    <w:rsid w:val="000A4984"/>
    <w:rsid w:val="000A4AF4"/>
    <w:rsid w:val="000A4DE0"/>
    <w:rsid w:val="000A4EF0"/>
    <w:rsid w:val="000A4F1C"/>
    <w:rsid w:val="000A5020"/>
    <w:rsid w:val="000A516B"/>
    <w:rsid w:val="000A525E"/>
    <w:rsid w:val="000A52E1"/>
    <w:rsid w:val="000A5448"/>
    <w:rsid w:val="000A5817"/>
    <w:rsid w:val="000A5927"/>
    <w:rsid w:val="000A5AB6"/>
    <w:rsid w:val="000A5C90"/>
    <w:rsid w:val="000A5DDD"/>
    <w:rsid w:val="000A5EA7"/>
    <w:rsid w:val="000A609A"/>
    <w:rsid w:val="000A626A"/>
    <w:rsid w:val="000A6373"/>
    <w:rsid w:val="000A639E"/>
    <w:rsid w:val="000A639F"/>
    <w:rsid w:val="000A64F5"/>
    <w:rsid w:val="000A65DF"/>
    <w:rsid w:val="000A68A5"/>
    <w:rsid w:val="000A6B4F"/>
    <w:rsid w:val="000A70D8"/>
    <w:rsid w:val="000A7145"/>
    <w:rsid w:val="000A7196"/>
    <w:rsid w:val="000A734A"/>
    <w:rsid w:val="000A736C"/>
    <w:rsid w:val="000A7AC9"/>
    <w:rsid w:val="000A7B3C"/>
    <w:rsid w:val="000A7D0A"/>
    <w:rsid w:val="000A7F54"/>
    <w:rsid w:val="000B022A"/>
    <w:rsid w:val="000B02CB"/>
    <w:rsid w:val="000B035B"/>
    <w:rsid w:val="000B0AB6"/>
    <w:rsid w:val="000B0DC3"/>
    <w:rsid w:val="000B0FD2"/>
    <w:rsid w:val="000B10AE"/>
    <w:rsid w:val="000B10FE"/>
    <w:rsid w:val="000B116C"/>
    <w:rsid w:val="000B1354"/>
    <w:rsid w:val="000B145B"/>
    <w:rsid w:val="000B14E7"/>
    <w:rsid w:val="000B1574"/>
    <w:rsid w:val="000B19A8"/>
    <w:rsid w:val="000B1B77"/>
    <w:rsid w:val="000B1BB6"/>
    <w:rsid w:val="000B1C2C"/>
    <w:rsid w:val="000B1D3A"/>
    <w:rsid w:val="000B1F0A"/>
    <w:rsid w:val="000B200A"/>
    <w:rsid w:val="000B2028"/>
    <w:rsid w:val="000B2048"/>
    <w:rsid w:val="000B204A"/>
    <w:rsid w:val="000B21C4"/>
    <w:rsid w:val="000B2274"/>
    <w:rsid w:val="000B2364"/>
    <w:rsid w:val="000B2475"/>
    <w:rsid w:val="000B28C7"/>
    <w:rsid w:val="000B2914"/>
    <w:rsid w:val="000B2B83"/>
    <w:rsid w:val="000B2BF6"/>
    <w:rsid w:val="000B2E3A"/>
    <w:rsid w:val="000B2E5A"/>
    <w:rsid w:val="000B2F86"/>
    <w:rsid w:val="000B3089"/>
    <w:rsid w:val="000B3234"/>
    <w:rsid w:val="000B357C"/>
    <w:rsid w:val="000B3634"/>
    <w:rsid w:val="000B3636"/>
    <w:rsid w:val="000B3797"/>
    <w:rsid w:val="000B37A2"/>
    <w:rsid w:val="000B3906"/>
    <w:rsid w:val="000B39D8"/>
    <w:rsid w:val="000B3B5E"/>
    <w:rsid w:val="000B3D44"/>
    <w:rsid w:val="000B3EFF"/>
    <w:rsid w:val="000B3F2D"/>
    <w:rsid w:val="000B3F36"/>
    <w:rsid w:val="000B3FD4"/>
    <w:rsid w:val="000B3FF4"/>
    <w:rsid w:val="000B401D"/>
    <w:rsid w:val="000B4514"/>
    <w:rsid w:val="000B4548"/>
    <w:rsid w:val="000B48F1"/>
    <w:rsid w:val="000B4910"/>
    <w:rsid w:val="000B4A81"/>
    <w:rsid w:val="000B4AB3"/>
    <w:rsid w:val="000B4ACD"/>
    <w:rsid w:val="000B4B73"/>
    <w:rsid w:val="000B4BE6"/>
    <w:rsid w:val="000B4C08"/>
    <w:rsid w:val="000B4C35"/>
    <w:rsid w:val="000B4C93"/>
    <w:rsid w:val="000B4D4A"/>
    <w:rsid w:val="000B4D94"/>
    <w:rsid w:val="000B4E83"/>
    <w:rsid w:val="000B50C6"/>
    <w:rsid w:val="000B52DC"/>
    <w:rsid w:val="000B5406"/>
    <w:rsid w:val="000B56B0"/>
    <w:rsid w:val="000B5882"/>
    <w:rsid w:val="000B5A49"/>
    <w:rsid w:val="000B5B00"/>
    <w:rsid w:val="000B5D4F"/>
    <w:rsid w:val="000B6026"/>
    <w:rsid w:val="000B60BF"/>
    <w:rsid w:val="000B6148"/>
    <w:rsid w:val="000B61A2"/>
    <w:rsid w:val="000B61B2"/>
    <w:rsid w:val="000B61E7"/>
    <w:rsid w:val="000B62EF"/>
    <w:rsid w:val="000B63A7"/>
    <w:rsid w:val="000B64BF"/>
    <w:rsid w:val="000B6547"/>
    <w:rsid w:val="000B65AE"/>
    <w:rsid w:val="000B674D"/>
    <w:rsid w:val="000B6852"/>
    <w:rsid w:val="000B68E5"/>
    <w:rsid w:val="000B6A0A"/>
    <w:rsid w:val="000B6A89"/>
    <w:rsid w:val="000B6AA3"/>
    <w:rsid w:val="000B6DDA"/>
    <w:rsid w:val="000B6E98"/>
    <w:rsid w:val="000B6EB6"/>
    <w:rsid w:val="000B6F15"/>
    <w:rsid w:val="000B726D"/>
    <w:rsid w:val="000B72D6"/>
    <w:rsid w:val="000B72FD"/>
    <w:rsid w:val="000B7327"/>
    <w:rsid w:val="000B738D"/>
    <w:rsid w:val="000B73D4"/>
    <w:rsid w:val="000B77C1"/>
    <w:rsid w:val="000B7A0C"/>
    <w:rsid w:val="000B7BFB"/>
    <w:rsid w:val="000B7FCF"/>
    <w:rsid w:val="000C03FB"/>
    <w:rsid w:val="000C05D6"/>
    <w:rsid w:val="000C06AE"/>
    <w:rsid w:val="000C073B"/>
    <w:rsid w:val="000C0908"/>
    <w:rsid w:val="000C0951"/>
    <w:rsid w:val="000C095D"/>
    <w:rsid w:val="000C0A9C"/>
    <w:rsid w:val="000C0B0C"/>
    <w:rsid w:val="000C0E7D"/>
    <w:rsid w:val="000C0ECE"/>
    <w:rsid w:val="000C0F46"/>
    <w:rsid w:val="000C10D4"/>
    <w:rsid w:val="000C1115"/>
    <w:rsid w:val="000C14FC"/>
    <w:rsid w:val="000C1626"/>
    <w:rsid w:val="000C16C5"/>
    <w:rsid w:val="000C17A3"/>
    <w:rsid w:val="000C17DC"/>
    <w:rsid w:val="000C18A1"/>
    <w:rsid w:val="000C18BB"/>
    <w:rsid w:val="000C1991"/>
    <w:rsid w:val="000C1A65"/>
    <w:rsid w:val="000C1C25"/>
    <w:rsid w:val="000C1DC3"/>
    <w:rsid w:val="000C1DFE"/>
    <w:rsid w:val="000C217B"/>
    <w:rsid w:val="000C21EC"/>
    <w:rsid w:val="000C2500"/>
    <w:rsid w:val="000C25C1"/>
    <w:rsid w:val="000C26C1"/>
    <w:rsid w:val="000C27AF"/>
    <w:rsid w:val="000C29BD"/>
    <w:rsid w:val="000C2C38"/>
    <w:rsid w:val="000C2FB5"/>
    <w:rsid w:val="000C2FF9"/>
    <w:rsid w:val="000C310A"/>
    <w:rsid w:val="000C3273"/>
    <w:rsid w:val="000C32A5"/>
    <w:rsid w:val="000C3795"/>
    <w:rsid w:val="000C3C9C"/>
    <w:rsid w:val="000C3D66"/>
    <w:rsid w:val="000C3DC2"/>
    <w:rsid w:val="000C3EAF"/>
    <w:rsid w:val="000C41C2"/>
    <w:rsid w:val="000C4225"/>
    <w:rsid w:val="000C4440"/>
    <w:rsid w:val="000C463F"/>
    <w:rsid w:val="000C46B0"/>
    <w:rsid w:val="000C4855"/>
    <w:rsid w:val="000C4B2E"/>
    <w:rsid w:val="000C4F93"/>
    <w:rsid w:val="000C4FD7"/>
    <w:rsid w:val="000C4FFD"/>
    <w:rsid w:val="000C50D9"/>
    <w:rsid w:val="000C53BC"/>
    <w:rsid w:val="000C545E"/>
    <w:rsid w:val="000C5733"/>
    <w:rsid w:val="000C587B"/>
    <w:rsid w:val="000C5973"/>
    <w:rsid w:val="000C5C7B"/>
    <w:rsid w:val="000C5F1F"/>
    <w:rsid w:val="000C604F"/>
    <w:rsid w:val="000C6116"/>
    <w:rsid w:val="000C61A2"/>
    <w:rsid w:val="000C62EB"/>
    <w:rsid w:val="000C6455"/>
    <w:rsid w:val="000C6512"/>
    <w:rsid w:val="000C661C"/>
    <w:rsid w:val="000C6828"/>
    <w:rsid w:val="000C689A"/>
    <w:rsid w:val="000C699F"/>
    <w:rsid w:val="000C6C9C"/>
    <w:rsid w:val="000C6DCF"/>
    <w:rsid w:val="000C6E34"/>
    <w:rsid w:val="000C6EA1"/>
    <w:rsid w:val="000C6F8E"/>
    <w:rsid w:val="000C6FF6"/>
    <w:rsid w:val="000C71C9"/>
    <w:rsid w:val="000C7265"/>
    <w:rsid w:val="000C7321"/>
    <w:rsid w:val="000C74DB"/>
    <w:rsid w:val="000C7608"/>
    <w:rsid w:val="000C767F"/>
    <w:rsid w:val="000C7998"/>
    <w:rsid w:val="000C7B06"/>
    <w:rsid w:val="000C7BDD"/>
    <w:rsid w:val="000C7CE5"/>
    <w:rsid w:val="000C7EC4"/>
    <w:rsid w:val="000C7EFD"/>
    <w:rsid w:val="000C7F31"/>
    <w:rsid w:val="000D0030"/>
    <w:rsid w:val="000D0104"/>
    <w:rsid w:val="000D0122"/>
    <w:rsid w:val="000D022C"/>
    <w:rsid w:val="000D024D"/>
    <w:rsid w:val="000D02B2"/>
    <w:rsid w:val="000D02F4"/>
    <w:rsid w:val="000D03B7"/>
    <w:rsid w:val="000D03D4"/>
    <w:rsid w:val="000D0401"/>
    <w:rsid w:val="000D044D"/>
    <w:rsid w:val="000D04F6"/>
    <w:rsid w:val="000D062E"/>
    <w:rsid w:val="000D07C1"/>
    <w:rsid w:val="000D082E"/>
    <w:rsid w:val="000D0972"/>
    <w:rsid w:val="000D0A51"/>
    <w:rsid w:val="000D0C44"/>
    <w:rsid w:val="000D0F19"/>
    <w:rsid w:val="000D1199"/>
    <w:rsid w:val="000D11D5"/>
    <w:rsid w:val="000D1463"/>
    <w:rsid w:val="000D14F7"/>
    <w:rsid w:val="000D1503"/>
    <w:rsid w:val="000D18C2"/>
    <w:rsid w:val="000D1C62"/>
    <w:rsid w:val="000D1D16"/>
    <w:rsid w:val="000D1E04"/>
    <w:rsid w:val="000D1E89"/>
    <w:rsid w:val="000D1F63"/>
    <w:rsid w:val="000D1F65"/>
    <w:rsid w:val="000D1FD3"/>
    <w:rsid w:val="000D200D"/>
    <w:rsid w:val="000D2049"/>
    <w:rsid w:val="000D2051"/>
    <w:rsid w:val="000D2062"/>
    <w:rsid w:val="000D22ED"/>
    <w:rsid w:val="000D2324"/>
    <w:rsid w:val="000D23AB"/>
    <w:rsid w:val="000D263D"/>
    <w:rsid w:val="000D26DB"/>
    <w:rsid w:val="000D2965"/>
    <w:rsid w:val="000D29B1"/>
    <w:rsid w:val="000D2B1A"/>
    <w:rsid w:val="000D2BEF"/>
    <w:rsid w:val="000D2D9B"/>
    <w:rsid w:val="000D2DD2"/>
    <w:rsid w:val="000D2ED0"/>
    <w:rsid w:val="000D2FA0"/>
    <w:rsid w:val="000D3070"/>
    <w:rsid w:val="000D315A"/>
    <w:rsid w:val="000D3164"/>
    <w:rsid w:val="000D33A1"/>
    <w:rsid w:val="000D3683"/>
    <w:rsid w:val="000D3993"/>
    <w:rsid w:val="000D3B1D"/>
    <w:rsid w:val="000D3B59"/>
    <w:rsid w:val="000D3C11"/>
    <w:rsid w:val="000D3E11"/>
    <w:rsid w:val="000D40FF"/>
    <w:rsid w:val="000D45C1"/>
    <w:rsid w:val="000D4652"/>
    <w:rsid w:val="000D46E3"/>
    <w:rsid w:val="000D479D"/>
    <w:rsid w:val="000D4874"/>
    <w:rsid w:val="000D4A02"/>
    <w:rsid w:val="000D4CDA"/>
    <w:rsid w:val="000D4E0C"/>
    <w:rsid w:val="000D4F1C"/>
    <w:rsid w:val="000D52A8"/>
    <w:rsid w:val="000D53CD"/>
    <w:rsid w:val="000D552D"/>
    <w:rsid w:val="000D55DF"/>
    <w:rsid w:val="000D561B"/>
    <w:rsid w:val="000D5708"/>
    <w:rsid w:val="000D580A"/>
    <w:rsid w:val="000D5824"/>
    <w:rsid w:val="000D5979"/>
    <w:rsid w:val="000D5C33"/>
    <w:rsid w:val="000D5E43"/>
    <w:rsid w:val="000D5E7A"/>
    <w:rsid w:val="000D5F7E"/>
    <w:rsid w:val="000D6165"/>
    <w:rsid w:val="000D632E"/>
    <w:rsid w:val="000D67F6"/>
    <w:rsid w:val="000D69C5"/>
    <w:rsid w:val="000D6A00"/>
    <w:rsid w:val="000D6D36"/>
    <w:rsid w:val="000D6D79"/>
    <w:rsid w:val="000D6E28"/>
    <w:rsid w:val="000D6E86"/>
    <w:rsid w:val="000D7102"/>
    <w:rsid w:val="000D715C"/>
    <w:rsid w:val="000D722D"/>
    <w:rsid w:val="000D7469"/>
    <w:rsid w:val="000D7859"/>
    <w:rsid w:val="000D7AF3"/>
    <w:rsid w:val="000D7CDA"/>
    <w:rsid w:val="000D7D0A"/>
    <w:rsid w:val="000D7D33"/>
    <w:rsid w:val="000D7DCD"/>
    <w:rsid w:val="000D7E25"/>
    <w:rsid w:val="000D7E6A"/>
    <w:rsid w:val="000E001F"/>
    <w:rsid w:val="000E0220"/>
    <w:rsid w:val="000E05AA"/>
    <w:rsid w:val="000E0673"/>
    <w:rsid w:val="000E06B8"/>
    <w:rsid w:val="000E083A"/>
    <w:rsid w:val="000E0A0A"/>
    <w:rsid w:val="000E0C4F"/>
    <w:rsid w:val="000E0D2A"/>
    <w:rsid w:val="000E0D7F"/>
    <w:rsid w:val="000E0F5E"/>
    <w:rsid w:val="000E0FC8"/>
    <w:rsid w:val="000E0FD5"/>
    <w:rsid w:val="000E1099"/>
    <w:rsid w:val="000E1156"/>
    <w:rsid w:val="000E1280"/>
    <w:rsid w:val="000E12A6"/>
    <w:rsid w:val="000E12E2"/>
    <w:rsid w:val="000E145F"/>
    <w:rsid w:val="000E14C1"/>
    <w:rsid w:val="000E16D2"/>
    <w:rsid w:val="000E1771"/>
    <w:rsid w:val="000E1865"/>
    <w:rsid w:val="000E18F4"/>
    <w:rsid w:val="000E1C2E"/>
    <w:rsid w:val="000E1D33"/>
    <w:rsid w:val="000E1E90"/>
    <w:rsid w:val="000E20CA"/>
    <w:rsid w:val="000E21AF"/>
    <w:rsid w:val="000E24A0"/>
    <w:rsid w:val="000E285F"/>
    <w:rsid w:val="000E2952"/>
    <w:rsid w:val="000E2BB1"/>
    <w:rsid w:val="000E2CB4"/>
    <w:rsid w:val="000E2DA0"/>
    <w:rsid w:val="000E2DB2"/>
    <w:rsid w:val="000E2E7B"/>
    <w:rsid w:val="000E2F40"/>
    <w:rsid w:val="000E30BA"/>
    <w:rsid w:val="000E31C2"/>
    <w:rsid w:val="000E3598"/>
    <w:rsid w:val="000E3660"/>
    <w:rsid w:val="000E3B93"/>
    <w:rsid w:val="000E3C4F"/>
    <w:rsid w:val="000E3C8D"/>
    <w:rsid w:val="000E3D0F"/>
    <w:rsid w:val="000E3E2D"/>
    <w:rsid w:val="000E3ED9"/>
    <w:rsid w:val="000E4143"/>
    <w:rsid w:val="000E41B9"/>
    <w:rsid w:val="000E4219"/>
    <w:rsid w:val="000E4583"/>
    <w:rsid w:val="000E4637"/>
    <w:rsid w:val="000E4668"/>
    <w:rsid w:val="000E466D"/>
    <w:rsid w:val="000E48C1"/>
    <w:rsid w:val="000E48D7"/>
    <w:rsid w:val="000E48F3"/>
    <w:rsid w:val="000E4955"/>
    <w:rsid w:val="000E4A5A"/>
    <w:rsid w:val="000E4AB7"/>
    <w:rsid w:val="000E4EA4"/>
    <w:rsid w:val="000E4FFE"/>
    <w:rsid w:val="000E51CC"/>
    <w:rsid w:val="000E5288"/>
    <w:rsid w:val="000E5389"/>
    <w:rsid w:val="000E551B"/>
    <w:rsid w:val="000E558B"/>
    <w:rsid w:val="000E5A81"/>
    <w:rsid w:val="000E5B62"/>
    <w:rsid w:val="000E5BDB"/>
    <w:rsid w:val="000E5CBA"/>
    <w:rsid w:val="000E5D78"/>
    <w:rsid w:val="000E5DC3"/>
    <w:rsid w:val="000E610A"/>
    <w:rsid w:val="000E6155"/>
    <w:rsid w:val="000E624F"/>
    <w:rsid w:val="000E62A0"/>
    <w:rsid w:val="000E6340"/>
    <w:rsid w:val="000E63B7"/>
    <w:rsid w:val="000E63D4"/>
    <w:rsid w:val="000E64D3"/>
    <w:rsid w:val="000E65FA"/>
    <w:rsid w:val="000E695C"/>
    <w:rsid w:val="000E6A27"/>
    <w:rsid w:val="000E6A50"/>
    <w:rsid w:val="000E6A84"/>
    <w:rsid w:val="000E6D99"/>
    <w:rsid w:val="000E6EE5"/>
    <w:rsid w:val="000E6F37"/>
    <w:rsid w:val="000E6FF7"/>
    <w:rsid w:val="000E7112"/>
    <w:rsid w:val="000E7255"/>
    <w:rsid w:val="000E72B0"/>
    <w:rsid w:val="000E72F2"/>
    <w:rsid w:val="000E73EE"/>
    <w:rsid w:val="000E7401"/>
    <w:rsid w:val="000E759C"/>
    <w:rsid w:val="000E761F"/>
    <w:rsid w:val="000E7A62"/>
    <w:rsid w:val="000E7D98"/>
    <w:rsid w:val="000E7D9E"/>
    <w:rsid w:val="000E7E7B"/>
    <w:rsid w:val="000F00CD"/>
    <w:rsid w:val="000F0378"/>
    <w:rsid w:val="000F03DD"/>
    <w:rsid w:val="000F03E2"/>
    <w:rsid w:val="000F04A0"/>
    <w:rsid w:val="000F0653"/>
    <w:rsid w:val="000F0739"/>
    <w:rsid w:val="000F0777"/>
    <w:rsid w:val="000F0946"/>
    <w:rsid w:val="000F0969"/>
    <w:rsid w:val="000F09AB"/>
    <w:rsid w:val="000F0AD6"/>
    <w:rsid w:val="000F0C19"/>
    <w:rsid w:val="000F0C3F"/>
    <w:rsid w:val="000F0EAC"/>
    <w:rsid w:val="000F0F75"/>
    <w:rsid w:val="000F1057"/>
    <w:rsid w:val="000F106B"/>
    <w:rsid w:val="000F108F"/>
    <w:rsid w:val="000F1270"/>
    <w:rsid w:val="000F12DB"/>
    <w:rsid w:val="000F12EA"/>
    <w:rsid w:val="000F1507"/>
    <w:rsid w:val="000F15CC"/>
    <w:rsid w:val="000F16E8"/>
    <w:rsid w:val="000F184B"/>
    <w:rsid w:val="000F1955"/>
    <w:rsid w:val="000F1981"/>
    <w:rsid w:val="000F1AA1"/>
    <w:rsid w:val="000F1AFB"/>
    <w:rsid w:val="000F1B27"/>
    <w:rsid w:val="000F1C0A"/>
    <w:rsid w:val="000F1E54"/>
    <w:rsid w:val="000F209C"/>
    <w:rsid w:val="000F2298"/>
    <w:rsid w:val="000F2337"/>
    <w:rsid w:val="000F256E"/>
    <w:rsid w:val="000F2691"/>
    <w:rsid w:val="000F26CD"/>
    <w:rsid w:val="000F283A"/>
    <w:rsid w:val="000F29EB"/>
    <w:rsid w:val="000F2A1E"/>
    <w:rsid w:val="000F2AD5"/>
    <w:rsid w:val="000F2CD7"/>
    <w:rsid w:val="000F2D98"/>
    <w:rsid w:val="000F2DC5"/>
    <w:rsid w:val="000F2E9B"/>
    <w:rsid w:val="000F2FA3"/>
    <w:rsid w:val="000F3068"/>
    <w:rsid w:val="000F320D"/>
    <w:rsid w:val="000F3314"/>
    <w:rsid w:val="000F33B5"/>
    <w:rsid w:val="000F3429"/>
    <w:rsid w:val="000F36C1"/>
    <w:rsid w:val="000F3852"/>
    <w:rsid w:val="000F390C"/>
    <w:rsid w:val="000F3AD9"/>
    <w:rsid w:val="000F3B4E"/>
    <w:rsid w:val="000F3DF2"/>
    <w:rsid w:val="000F4383"/>
    <w:rsid w:val="000F4428"/>
    <w:rsid w:val="000F4600"/>
    <w:rsid w:val="000F4721"/>
    <w:rsid w:val="000F4846"/>
    <w:rsid w:val="000F48A9"/>
    <w:rsid w:val="000F48DA"/>
    <w:rsid w:val="000F4951"/>
    <w:rsid w:val="000F49CF"/>
    <w:rsid w:val="000F4AF9"/>
    <w:rsid w:val="000F4B55"/>
    <w:rsid w:val="000F4CA1"/>
    <w:rsid w:val="000F4CAA"/>
    <w:rsid w:val="000F4D98"/>
    <w:rsid w:val="000F4E1E"/>
    <w:rsid w:val="000F4EF1"/>
    <w:rsid w:val="000F4FF6"/>
    <w:rsid w:val="000F5196"/>
    <w:rsid w:val="000F5376"/>
    <w:rsid w:val="000F5412"/>
    <w:rsid w:val="000F5610"/>
    <w:rsid w:val="000F5725"/>
    <w:rsid w:val="000F58A8"/>
    <w:rsid w:val="000F5AB1"/>
    <w:rsid w:val="000F5B2A"/>
    <w:rsid w:val="000F5C17"/>
    <w:rsid w:val="000F5C9F"/>
    <w:rsid w:val="000F5D1B"/>
    <w:rsid w:val="000F5DC4"/>
    <w:rsid w:val="000F5FBC"/>
    <w:rsid w:val="000F623D"/>
    <w:rsid w:val="000F6324"/>
    <w:rsid w:val="000F637E"/>
    <w:rsid w:val="000F6441"/>
    <w:rsid w:val="000F65BB"/>
    <w:rsid w:val="000F68CD"/>
    <w:rsid w:val="000F6CC9"/>
    <w:rsid w:val="000F6D5E"/>
    <w:rsid w:val="000F6DAB"/>
    <w:rsid w:val="000F7018"/>
    <w:rsid w:val="000F70DB"/>
    <w:rsid w:val="000F7126"/>
    <w:rsid w:val="000F718B"/>
    <w:rsid w:val="000F719D"/>
    <w:rsid w:val="000F738E"/>
    <w:rsid w:val="000F74D8"/>
    <w:rsid w:val="000F7764"/>
    <w:rsid w:val="000F7835"/>
    <w:rsid w:val="000F794C"/>
    <w:rsid w:val="000F799C"/>
    <w:rsid w:val="000F79C0"/>
    <w:rsid w:val="000F79F1"/>
    <w:rsid w:val="000F7B3E"/>
    <w:rsid w:val="000F7E1C"/>
    <w:rsid w:val="000F7E30"/>
    <w:rsid w:val="000F7F15"/>
    <w:rsid w:val="000F7F29"/>
    <w:rsid w:val="00100309"/>
    <w:rsid w:val="001006B8"/>
    <w:rsid w:val="00100722"/>
    <w:rsid w:val="001009CF"/>
    <w:rsid w:val="00100B81"/>
    <w:rsid w:val="00100D62"/>
    <w:rsid w:val="00100EA2"/>
    <w:rsid w:val="00101294"/>
    <w:rsid w:val="0010162E"/>
    <w:rsid w:val="0010175E"/>
    <w:rsid w:val="00101789"/>
    <w:rsid w:val="001017A0"/>
    <w:rsid w:val="00101912"/>
    <w:rsid w:val="00101939"/>
    <w:rsid w:val="00101A98"/>
    <w:rsid w:val="00101AD3"/>
    <w:rsid w:val="00101CA3"/>
    <w:rsid w:val="00101CFF"/>
    <w:rsid w:val="00102101"/>
    <w:rsid w:val="00102357"/>
    <w:rsid w:val="00102463"/>
    <w:rsid w:val="0010255A"/>
    <w:rsid w:val="001025B9"/>
    <w:rsid w:val="001027DE"/>
    <w:rsid w:val="00102824"/>
    <w:rsid w:val="0010284E"/>
    <w:rsid w:val="001029D3"/>
    <w:rsid w:val="00102A2C"/>
    <w:rsid w:val="00102E70"/>
    <w:rsid w:val="00102F5C"/>
    <w:rsid w:val="001030DC"/>
    <w:rsid w:val="00103184"/>
    <w:rsid w:val="001033BB"/>
    <w:rsid w:val="00103531"/>
    <w:rsid w:val="0010365B"/>
    <w:rsid w:val="001036DA"/>
    <w:rsid w:val="00103705"/>
    <w:rsid w:val="0010370A"/>
    <w:rsid w:val="0010370E"/>
    <w:rsid w:val="001038A7"/>
    <w:rsid w:val="001038D5"/>
    <w:rsid w:val="001039A4"/>
    <w:rsid w:val="00103AFA"/>
    <w:rsid w:val="00103B57"/>
    <w:rsid w:val="00103B9C"/>
    <w:rsid w:val="00103BEF"/>
    <w:rsid w:val="00103F90"/>
    <w:rsid w:val="00103FCE"/>
    <w:rsid w:val="00103FDF"/>
    <w:rsid w:val="0010417B"/>
    <w:rsid w:val="00104282"/>
    <w:rsid w:val="00104419"/>
    <w:rsid w:val="0010449E"/>
    <w:rsid w:val="001044ED"/>
    <w:rsid w:val="00104533"/>
    <w:rsid w:val="001045B1"/>
    <w:rsid w:val="00104679"/>
    <w:rsid w:val="00104706"/>
    <w:rsid w:val="001047F4"/>
    <w:rsid w:val="00104A00"/>
    <w:rsid w:val="00104E19"/>
    <w:rsid w:val="00104E78"/>
    <w:rsid w:val="00105025"/>
    <w:rsid w:val="0010536E"/>
    <w:rsid w:val="00105375"/>
    <w:rsid w:val="001053F2"/>
    <w:rsid w:val="00105419"/>
    <w:rsid w:val="00105450"/>
    <w:rsid w:val="001054A1"/>
    <w:rsid w:val="00105597"/>
    <w:rsid w:val="001055E9"/>
    <w:rsid w:val="0010562E"/>
    <w:rsid w:val="001056FB"/>
    <w:rsid w:val="0010574A"/>
    <w:rsid w:val="00105955"/>
    <w:rsid w:val="00105D5B"/>
    <w:rsid w:val="00105E08"/>
    <w:rsid w:val="00105EE4"/>
    <w:rsid w:val="001060C3"/>
    <w:rsid w:val="001060F8"/>
    <w:rsid w:val="00106315"/>
    <w:rsid w:val="001063F7"/>
    <w:rsid w:val="001065E6"/>
    <w:rsid w:val="001066E6"/>
    <w:rsid w:val="001066F5"/>
    <w:rsid w:val="0010676D"/>
    <w:rsid w:val="001067FF"/>
    <w:rsid w:val="0010698F"/>
    <w:rsid w:val="001069D9"/>
    <w:rsid w:val="00106A6F"/>
    <w:rsid w:val="00106AD5"/>
    <w:rsid w:val="00106AF9"/>
    <w:rsid w:val="00106C33"/>
    <w:rsid w:val="00106D66"/>
    <w:rsid w:val="00106D9A"/>
    <w:rsid w:val="00106F88"/>
    <w:rsid w:val="00107013"/>
    <w:rsid w:val="001070A4"/>
    <w:rsid w:val="0010714A"/>
    <w:rsid w:val="0010716E"/>
    <w:rsid w:val="001073AD"/>
    <w:rsid w:val="00107416"/>
    <w:rsid w:val="00107456"/>
    <w:rsid w:val="001077AC"/>
    <w:rsid w:val="00107A8F"/>
    <w:rsid w:val="00107BFD"/>
    <w:rsid w:val="00107C09"/>
    <w:rsid w:val="00107F32"/>
    <w:rsid w:val="00110098"/>
    <w:rsid w:val="00110107"/>
    <w:rsid w:val="001102F0"/>
    <w:rsid w:val="001103DD"/>
    <w:rsid w:val="001105D5"/>
    <w:rsid w:val="001107C8"/>
    <w:rsid w:val="00110A77"/>
    <w:rsid w:val="00110C32"/>
    <w:rsid w:val="00110C8E"/>
    <w:rsid w:val="00110CB4"/>
    <w:rsid w:val="00110CD7"/>
    <w:rsid w:val="00110D7C"/>
    <w:rsid w:val="00110FF7"/>
    <w:rsid w:val="0011101A"/>
    <w:rsid w:val="0011105C"/>
    <w:rsid w:val="0011116B"/>
    <w:rsid w:val="0011139F"/>
    <w:rsid w:val="001113E5"/>
    <w:rsid w:val="001113F4"/>
    <w:rsid w:val="00111426"/>
    <w:rsid w:val="001114C8"/>
    <w:rsid w:val="0011169A"/>
    <w:rsid w:val="00111805"/>
    <w:rsid w:val="00111A17"/>
    <w:rsid w:val="00111A81"/>
    <w:rsid w:val="00111D57"/>
    <w:rsid w:val="00111F00"/>
    <w:rsid w:val="00111F2A"/>
    <w:rsid w:val="00111F4E"/>
    <w:rsid w:val="00112132"/>
    <w:rsid w:val="001121DE"/>
    <w:rsid w:val="00112259"/>
    <w:rsid w:val="001122C2"/>
    <w:rsid w:val="001123AB"/>
    <w:rsid w:val="001124CF"/>
    <w:rsid w:val="00112529"/>
    <w:rsid w:val="001126A8"/>
    <w:rsid w:val="00112768"/>
    <w:rsid w:val="001129A4"/>
    <w:rsid w:val="00112B0B"/>
    <w:rsid w:val="00112B1A"/>
    <w:rsid w:val="00112C7B"/>
    <w:rsid w:val="00112EA7"/>
    <w:rsid w:val="00113043"/>
    <w:rsid w:val="00113215"/>
    <w:rsid w:val="00113282"/>
    <w:rsid w:val="001137AA"/>
    <w:rsid w:val="001137AB"/>
    <w:rsid w:val="00113859"/>
    <w:rsid w:val="00113976"/>
    <w:rsid w:val="00113AA5"/>
    <w:rsid w:val="00113BD5"/>
    <w:rsid w:val="0011427D"/>
    <w:rsid w:val="0011429F"/>
    <w:rsid w:val="001142B4"/>
    <w:rsid w:val="001144AD"/>
    <w:rsid w:val="00114528"/>
    <w:rsid w:val="0011452E"/>
    <w:rsid w:val="00114799"/>
    <w:rsid w:val="00114B05"/>
    <w:rsid w:val="00114C31"/>
    <w:rsid w:val="00114C42"/>
    <w:rsid w:val="00114C43"/>
    <w:rsid w:val="00114E33"/>
    <w:rsid w:val="00114E80"/>
    <w:rsid w:val="00114E9F"/>
    <w:rsid w:val="00114F39"/>
    <w:rsid w:val="00114F89"/>
    <w:rsid w:val="00114FB2"/>
    <w:rsid w:val="00115093"/>
    <w:rsid w:val="001150C2"/>
    <w:rsid w:val="00115132"/>
    <w:rsid w:val="001151A5"/>
    <w:rsid w:val="00115343"/>
    <w:rsid w:val="0011543A"/>
    <w:rsid w:val="001155F1"/>
    <w:rsid w:val="0011586C"/>
    <w:rsid w:val="001159E2"/>
    <w:rsid w:val="00115B66"/>
    <w:rsid w:val="00115B89"/>
    <w:rsid w:val="00115F46"/>
    <w:rsid w:val="00116120"/>
    <w:rsid w:val="0011624D"/>
    <w:rsid w:val="00116271"/>
    <w:rsid w:val="001165AB"/>
    <w:rsid w:val="001165AD"/>
    <w:rsid w:val="001165EF"/>
    <w:rsid w:val="00116793"/>
    <w:rsid w:val="00116857"/>
    <w:rsid w:val="00116A78"/>
    <w:rsid w:val="00116E0F"/>
    <w:rsid w:val="00116F0A"/>
    <w:rsid w:val="00116FA4"/>
    <w:rsid w:val="001170ED"/>
    <w:rsid w:val="001175F8"/>
    <w:rsid w:val="00117752"/>
    <w:rsid w:val="00117836"/>
    <w:rsid w:val="0011786C"/>
    <w:rsid w:val="00117948"/>
    <w:rsid w:val="00117A2D"/>
    <w:rsid w:val="00117A6F"/>
    <w:rsid w:val="00117C24"/>
    <w:rsid w:val="00117CE9"/>
    <w:rsid w:val="00117D91"/>
    <w:rsid w:val="0012026D"/>
    <w:rsid w:val="00120361"/>
    <w:rsid w:val="0012045C"/>
    <w:rsid w:val="00120501"/>
    <w:rsid w:val="001208D3"/>
    <w:rsid w:val="00120A14"/>
    <w:rsid w:val="00120B5E"/>
    <w:rsid w:val="00120B71"/>
    <w:rsid w:val="00120BC8"/>
    <w:rsid w:val="00120E6D"/>
    <w:rsid w:val="00121023"/>
    <w:rsid w:val="0012127D"/>
    <w:rsid w:val="0012134C"/>
    <w:rsid w:val="0012139A"/>
    <w:rsid w:val="001217C0"/>
    <w:rsid w:val="00121858"/>
    <w:rsid w:val="001218BB"/>
    <w:rsid w:val="00121B36"/>
    <w:rsid w:val="00121B51"/>
    <w:rsid w:val="00121C59"/>
    <w:rsid w:val="00121CE2"/>
    <w:rsid w:val="00121DF4"/>
    <w:rsid w:val="00121EB3"/>
    <w:rsid w:val="00121EFF"/>
    <w:rsid w:val="00121FCB"/>
    <w:rsid w:val="00122094"/>
    <w:rsid w:val="001220B1"/>
    <w:rsid w:val="001221C4"/>
    <w:rsid w:val="001222E4"/>
    <w:rsid w:val="0012230A"/>
    <w:rsid w:val="001224A9"/>
    <w:rsid w:val="001224EF"/>
    <w:rsid w:val="00122CA0"/>
    <w:rsid w:val="00122CF0"/>
    <w:rsid w:val="00122DDB"/>
    <w:rsid w:val="00122F4D"/>
    <w:rsid w:val="00122F56"/>
    <w:rsid w:val="00123135"/>
    <w:rsid w:val="0012322F"/>
    <w:rsid w:val="00123396"/>
    <w:rsid w:val="001234E0"/>
    <w:rsid w:val="00123521"/>
    <w:rsid w:val="001236FC"/>
    <w:rsid w:val="001237B9"/>
    <w:rsid w:val="00123BFB"/>
    <w:rsid w:val="00123DC3"/>
    <w:rsid w:val="00123EB7"/>
    <w:rsid w:val="00123F39"/>
    <w:rsid w:val="0012411F"/>
    <w:rsid w:val="0012436E"/>
    <w:rsid w:val="001244D7"/>
    <w:rsid w:val="001245F2"/>
    <w:rsid w:val="001246D6"/>
    <w:rsid w:val="0012476A"/>
    <w:rsid w:val="00124933"/>
    <w:rsid w:val="0012496B"/>
    <w:rsid w:val="00124995"/>
    <w:rsid w:val="00124A50"/>
    <w:rsid w:val="00124CC5"/>
    <w:rsid w:val="00124D77"/>
    <w:rsid w:val="00124F1F"/>
    <w:rsid w:val="001250AA"/>
    <w:rsid w:val="00125215"/>
    <w:rsid w:val="00125360"/>
    <w:rsid w:val="0012537E"/>
    <w:rsid w:val="0012574B"/>
    <w:rsid w:val="00125AB7"/>
    <w:rsid w:val="00125BC4"/>
    <w:rsid w:val="00125C1A"/>
    <w:rsid w:val="00125C49"/>
    <w:rsid w:val="00125D53"/>
    <w:rsid w:val="00125EED"/>
    <w:rsid w:val="001261DC"/>
    <w:rsid w:val="001261E5"/>
    <w:rsid w:val="0012621E"/>
    <w:rsid w:val="00126268"/>
    <w:rsid w:val="001262C6"/>
    <w:rsid w:val="001263D4"/>
    <w:rsid w:val="0012657B"/>
    <w:rsid w:val="001268C8"/>
    <w:rsid w:val="001268F7"/>
    <w:rsid w:val="00126BFF"/>
    <w:rsid w:val="00126C44"/>
    <w:rsid w:val="00126EA3"/>
    <w:rsid w:val="00126F62"/>
    <w:rsid w:val="001270C3"/>
    <w:rsid w:val="0012727A"/>
    <w:rsid w:val="001272D1"/>
    <w:rsid w:val="001274AE"/>
    <w:rsid w:val="00127587"/>
    <w:rsid w:val="0012780F"/>
    <w:rsid w:val="00127ADE"/>
    <w:rsid w:val="00127BC4"/>
    <w:rsid w:val="00127CBD"/>
    <w:rsid w:val="00127D7E"/>
    <w:rsid w:val="001304C6"/>
    <w:rsid w:val="0013063E"/>
    <w:rsid w:val="001308A6"/>
    <w:rsid w:val="00130A29"/>
    <w:rsid w:val="00130A5E"/>
    <w:rsid w:val="00130C6D"/>
    <w:rsid w:val="00130D86"/>
    <w:rsid w:val="00130FC4"/>
    <w:rsid w:val="001310BB"/>
    <w:rsid w:val="0013119C"/>
    <w:rsid w:val="001313FA"/>
    <w:rsid w:val="00131470"/>
    <w:rsid w:val="0013148B"/>
    <w:rsid w:val="00131759"/>
    <w:rsid w:val="001318E7"/>
    <w:rsid w:val="00131919"/>
    <w:rsid w:val="00131B15"/>
    <w:rsid w:val="00131B60"/>
    <w:rsid w:val="00131CC1"/>
    <w:rsid w:val="00131EC0"/>
    <w:rsid w:val="00132028"/>
    <w:rsid w:val="001320FF"/>
    <w:rsid w:val="0013212E"/>
    <w:rsid w:val="0013238A"/>
    <w:rsid w:val="0013239A"/>
    <w:rsid w:val="0013256E"/>
    <w:rsid w:val="0013268D"/>
    <w:rsid w:val="00132A18"/>
    <w:rsid w:val="00132B07"/>
    <w:rsid w:val="00132C3F"/>
    <w:rsid w:val="00132D83"/>
    <w:rsid w:val="00132DA2"/>
    <w:rsid w:val="001334EC"/>
    <w:rsid w:val="00133665"/>
    <w:rsid w:val="00133695"/>
    <w:rsid w:val="00133A68"/>
    <w:rsid w:val="00133D21"/>
    <w:rsid w:val="00133FAA"/>
    <w:rsid w:val="00134249"/>
    <w:rsid w:val="001343C3"/>
    <w:rsid w:val="00134560"/>
    <w:rsid w:val="001345F9"/>
    <w:rsid w:val="00134617"/>
    <w:rsid w:val="00134911"/>
    <w:rsid w:val="00134A58"/>
    <w:rsid w:val="00134B5E"/>
    <w:rsid w:val="00134DC9"/>
    <w:rsid w:val="00134DF3"/>
    <w:rsid w:val="00134F40"/>
    <w:rsid w:val="00135083"/>
    <w:rsid w:val="001350AE"/>
    <w:rsid w:val="00135571"/>
    <w:rsid w:val="0013567B"/>
    <w:rsid w:val="00135720"/>
    <w:rsid w:val="0013585C"/>
    <w:rsid w:val="00135905"/>
    <w:rsid w:val="00135AB2"/>
    <w:rsid w:val="00135AB6"/>
    <w:rsid w:val="00135B48"/>
    <w:rsid w:val="00135CF0"/>
    <w:rsid w:val="001360EC"/>
    <w:rsid w:val="0013612F"/>
    <w:rsid w:val="00136349"/>
    <w:rsid w:val="0013652A"/>
    <w:rsid w:val="0013658A"/>
    <w:rsid w:val="0013665D"/>
    <w:rsid w:val="0013668B"/>
    <w:rsid w:val="001367D3"/>
    <w:rsid w:val="00136A6A"/>
    <w:rsid w:val="00136A70"/>
    <w:rsid w:val="00136A79"/>
    <w:rsid w:val="00137066"/>
    <w:rsid w:val="001370D7"/>
    <w:rsid w:val="00137102"/>
    <w:rsid w:val="001372AE"/>
    <w:rsid w:val="00137376"/>
    <w:rsid w:val="001373BD"/>
    <w:rsid w:val="001374C6"/>
    <w:rsid w:val="0013766B"/>
    <w:rsid w:val="001377A0"/>
    <w:rsid w:val="001377D9"/>
    <w:rsid w:val="001378E4"/>
    <w:rsid w:val="00137BDE"/>
    <w:rsid w:val="00137BF7"/>
    <w:rsid w:val="00140035"/>
    <w:rsid w:val="0014022C"/>
    <w:rsid w:val="00140237"/>
    <w:rsid w:val="001403D5"/>
    <w:rsid w:val="001404DF"/>
    <w:rsid w:val="00140578"/>
    <w:rsid w:val="0014073D"/>
    <w:rsid w:val="0014090C"/>
    <w:rsid w:val="00140A59"/>
    <w:rsid w:val="00141013"/>
    <w:rsid w:val="00141137"/>
    <w:rsid w:val="00141163"/>
    <w:rsid w:val="00141263"/>
    <w:rsid w:val="00141338"/>
    <w:rsid w:val="00141363"/>
    <w:rsid w:val="001415BF"/>
    <w:rsid w:val="0014180F"/>
    <w:rsid w:val="0014192C"/>
    <w:rsid w:val="001419B5"/>
    <w:rsid w:val="00141C79"/>
    <w:rsid w:val="00141D51"/>
    <w:rsid w:val="00142248"/>
    <w:rsid w:val="00142310"/>
    <w:rsid w:val="001423DE"/>
    <w:rsid w:val="001425AE"/>
    <w:rsid w:val="001426C1"/>
    <w:rsid w:val="001428E0"/>
    <w:rsid w:val="0014292B"/>
    <w:rsid w:val="00142949"/>
    <w:rsid w:val="001429A5"/>
    <w:rsid w:val="001429D5"/>
    <w:rsid w:val="0014310C"/>
    <w:rsid w:val="00143354"/>
    <w:rsid w:val="00143479"/>
    <w:rsid w:val="00143570"/>
    <w:rsid w:val="001437A4"/>
    <w:rsid w:val="001437F9"/>
    <w:rsid w:val="00143A57"/>
    <w:rsid w:val="00143A66"/>
    <w:rsid w:val="00143AEA"/>
    <w:rsid w:val="00143B13"/>
    <w:rsid w:val="00143D77"/>
    <w:rsid w:val="00143EF0"/>
    <w:rsid w:val="00143FC0"/>
    <w:rsid w:val="0014407B"/>
    <w:rsid w:val="001440AB"/>
    <w:rsid w:val="001440D3"/>
    <w:rsid w:val="0014411A"/>
    <w:rsid w:val="00144340"/>
    <w:rsid w:val="001443AD"/>
    <w:rsid w:val="00144403"/>
    <w:rsid w:val="001446B2"/>
    <w:rsid w:val="001446B7"/>
    <w:rsid w:val="001447C9"/>
    <w:rsid w:val="00144C6A"/>
    <w:rsid w:val="00144D17"/>
    <w:rsid w:val="00144E31"/>
    <w:rsid w:val="00144EF3"/>
    <w:rsid w:val="001450A2"/>
    <w:rsid w:val="0014550C"/>
    <w:rsid w:val="0014551F"/>
    <w:rsid w:val="001456C8"/>
    <w:rsid w:val="001456D7"/>
    <w:rsid w:val="00145721"/>
    <w:rsid w:val="001458C5"/>
    <w:rsid w:val="001458D2"/>
    <w:rsid w:val="00145A0D"/>
    <w:rsid w:val="00145E3D"/>
    <w:rsid w:val="00145E48"/>
    <w:rsid w:val="00145F4D"/>
    <w:rsid w:val="00146087"/>
    <w:rsid w:val="00146582"/>
    <w:rsid w:val="00146D79"/>
    <w:rsid w:val="00146E76"/>
    <w:rsid w:val="00146E91"/>
    <w:rsid w:val="00146F6B"/>
    <w:rsid w:val="001472AC"/>
    <w:rsid w:val="0014764A"/>
    <w:rsid w:val="00147880"/>
    <w:rsid w:val="00147AEC"/>
    <w:rsid w:val="00147D10"/>
    <w:rsid w:val="00147E19"/>
    <w:rsid w:val="00147E1F"/>
    <w:rsid w:val="0015002A"/>
    <w:rsid w:val="001502C1"/>
    <w:rsid w:val="00150322"/>
    <w:rsid w:val="0015060C"/>
    <w:rsid w:val="001506F6"/>
    <w:rsid w:val="0015078E"/>
    <w:rsid w:val="001507AA"/>
    <w:rsid w:val="0015095D"/>
    <w:rsid w:val="00150D42"/>
    <w:rsid w:val="00150D57"/>
    <w:rsid w:val="00150EB7"/>
    <w:rsid w:val="00150EC8"/>
    <w:rsid w:val="00150F6D"/>
    <w:rsid w:val="00151028"/>
    <w:rsid w:val="001510A1"/>
    <w:rsid w:val="001510B7"/>
    <w:rsid w:val="001510ED"/>
    <w:rsid w:val="00151293"/>
    <w:rsid w:val="00151380"/>
    <w:rsid w:val="001514C4"/>
    <w:rsid w:val="00151615"/>
    <w:rsid w:val="0015187F"/>
    <w:rsid w:val="00151C36"/>
    <w:rsid w:val="00151E4C"/>
    <w:rsid w:val="001521A2"/>
    <w:rsid w:val="001522D4"/>
    <w:rsid w:val="00152357"/>
    <w:rsid w:val="001526D4"/>
    <w:rsid w:val="001526FE"/>
    <w:rsid w:val="001527E2"/>
    <w:rsid w:val="00152894"/>
    <w:rsid w:val="00152AC0"/>
    <w:rsid w:val="00152BEA"/>
    <w:rsid w:val="00152C2F"/>
    <w:rsid w:val="00152CC7"/>
    <w:rsid w:val="0015325B"/>
    <w:rsid w:val="001533A9"/>
    <w:rsid w:val="001534C3"/>
    <w:rsid w:val="0015364C"/>
    <w:rsid w:val="00153753"/>
    <w:rsid w:val="0015376D"/>
    <w:rsid w:val="0015379B"/>
    <w:rsid w:val="00153AAC"/>
    <w:rsid w:val="00153ABF"/>
    <w:rsid w:val="00153D7B"/>
    <w:rsid w:val="00153D9A"/>
    <w:rsid w:val="00153DAF"/>
    <w:rsid w:val="00153EB0"/>
    <w:rsid w:val="001543B5"/>
    <w:rsid w:val="00154657"/>
    <w:rsid w:val="0015474A"/>
    <w:rsid w:val="0015481B"/>
    <w:rsid w:val="001548E1"/>
    <w:rsid w:val="00154942"/>
    <w:rsid w:val="00154A36"/>
    <w:rsid w:val="00154A3F"/>
    <w:rsid w:val="00154BC0"/>
    <w:rsid w:val="00154C23"/>
    <w:rsid w:val="00154DC7"/>
    <w:rsid w:val="0015515D"/>
    <w:rsid w:val="001554A9"/>
    <w:rsid w:val="0015555C"/>
    <w:rsid w:val="00155619"/>
    <w:rsid w:val="001557D1"/>
    <w:rsid w:val="001558F7"/>
    <w:rsid w:val="00155916"/>
    <w:rsid w:val="00155ABA"/>
    <w:rsid w:val="00155B32"/>
    <w:rsid w:val="00155C7C"/>
    <w:rsid w:val="00155E4B"/>
    <w:rsid w:val="00155F5F"/>
    <w:rsid w:val="001560D7"/>
    <w:rsid w:val="001562B5"/>
    <w:rsid w:val="00156640"/>
    <w:rsid w:val="00156795"/>
    <w:rsid w:val="001567DB"/>
    <w:rsid w:val="00156847"/>
    <w:rsid w:val="001569E9"/>
    <w:rsid w:val="00156C0C"/>
    <w:rsid w:val="00156C97"/>
    <w:rsid w:val="00156DC2"/>
    <w:rsid w:val="00156E1C"/>
    <w:rsid w:val="00156F05"/>
    <w:rsid w:val="00156F8B"/>
    <w:rsid w:val="0015702B"/>
    <w:rsid w:val="0015715E"/>
    <w:rsid w:val="00157226"/>
    <w:rsid w:val="00157384"/>
    <w:rsid w:val="001575C5"/>
    <w:rsid w:val="001576A0"/>
    <w:rsid w:val="00157A53"/>
    <w:rsid w:val="00157E40"/>
    <w:rsid w:val="00160181"/>
    <w:rsid w:val="001601E1"/>
    <w:rsid w:val="00160343"/>
    <w:rsid w:val="0016050A"/>
    <w:rsid w:val="0016069E"/>
    <w:rsid w:val="00160805"/>
    <w:rsid w:val="001609ED"/>
    <w:rsid w:val="001609EE"/>
    <w:rsid w:val="00160A0D"/>
    <w:rsid w:val="00160CFF"/>
    <w:rsid w:val="00160D1A"/>
    <w:rsid w:val="00160EAE"/>
    <w:rsid w:val="00160EB8"/>
    <w:rsid w:val="00160ED6"/>
    <w:rsid w:val="00161135"/>
    <w:rsid w:val="001612CA"/>
    <w:rsid w:val="001613C5"/>
    <w:rsid w:val="0016153E"/>
    <w:rsid w:val="00161575"/>
    <w:rsid w:val="0016165E"/>
    <w:rsid w:val="001616B0"/>
    <w:rsid w:val="001616E6"/>
    <w:rsid w:val="00161882"/>
    <w:rsid w:val="001618EC"/>
    <w:rsid w:val="001619B6"/>
    <w:rsid w:val="001619D7"/>
    <w:rsid w:val="00161B4D"/>
    <w:rsid w:val="00161B76"/>
    <w:rsid w:val="00161BA7"/>
    <w:rsid w:val="00161C62"/>
    <w:rsid w:val="00161CA3"/>
    <w:rsid w:val="00161E41"/>
    <w:rsid w:val="00162103"/>
    <w:rsid w:val="00162277"/>
    <w:rsid w:val="001622D3"/>
    <w:rsid w:val="00162328"/>
    <w:rsid w:val="0016249B"/>
    <w:rsid w:val="001625C3"/>
    <w:rsid w:val="001629DE"/>
    <w:rsid w:val="00162B51"/>
    <w:rsid w:val="00162DAF"/>
    <w:rsid w:val="00162F47"/>
    <w:rsid w:val="00162F85"/>
    <w:rsid w:val="0016300A"/>
    <w:rsid w:val="0016333D"/>
    <w:rsid w:val="00163374"/>
    <w:rsid w:val="0016342C"/>
    <w:rsid w:val="0016346B"/>
    <w:rsid w:val="00163508"/>
    <w:rsid w:val="0016378A"/>
    <w:rsid w:val="00163847"/>
    <w:rsid w:val="0016387E"/>
    <w:rsid w:val="0016391A"/>
    <w:rsid w:val="00163B7D"/>
    <w:rsid w:val="00163DCC"/>
    <w:rsid w:val="00163E94"/>
    <w:rsid w:val="00164270"/>
    <w:rsid w:val="00164284"/>
    <w:rsid w:val="001642F3"/>
    <w:rsid w:val="00164312"/>
    <w:rsid w:val="00164547"/>
    <w:rsid w:val="00164649"/>
    <w:rsid w:val="001647A6"/>
    <w:rsid w:val="001649AD"/>
    <w:rsid w:val="00164B66"/>
    <w:rsid w:val="00164C9A"/>
    <w:rsid w:val="00164EF9"/>
    <w:rsid w:val="00164F71"/>
    <w:rsid w:val="00165035"/>
    <w:rsid w:val="001650A0"/>
    <w:rsid w:val="00165123"/>
    <w:rsid w:val="00165141"/>
    <w:rsid w:val="0016522F"/>
    <w:rsid w:val="001653E1"/>
    <w:rsid w:val="00165483"/>
    <w:rsid w:val="001655E2"/>
    <w:rsid w:val="00165673"/>
    <w:rsid w:val="00165933"/>
    <w:rsid w:val="0016595B"/>
    <w:rsid w:val="00165C63"/>
    <w:rsid w:val="00165D65"/>
    <w:rsid w:val="0016601B"/>
    <w:rsid w:val="00166214"/>
    <w:rsid w:val="00166270"/>
    <w:rsid w:val="00166499"/>
    <w:rsid w:val="001665C1"/>
    <w:rsid w:val="001668A2"/>
    <w:rsid w:val="00166B62"/>
    <w:rsid w:val="00166BF4"/>
    <w:rsid w:val="00167086"/>
    <w:rsid w:val="0016712C"/>
    <w:rsid w:val="00167399"/>
    <w:rsid w:val="001675D0"/>
    <w:rsid w:val="0016764A"/>
    <w:rsid w:val="00167798"/>
    <w:rsid w:val="001677F2"/>
    <w:rsid w:val="001678E7"/>
    <w:rsid w:val="00167913"/>
    <w:rsid w:val="00167945"/>
    <w:rsid w:val="00167A53"/>
    <w:rsid w:val="00167B01"/>
    <w:rsid w:val="00167CF9"/>
    <w:rsid w:val="00167E4B"/>
    <w:rsid w:val="00167F99"/>
    <w:rsid w:val="00170187"/>
    <w:rsid w:val="0017019D"/>
    <w:rsid w:val="00170489"/>
    <w:rsid w:val="0017055B"/>
    <w:rsid w:val="00170617"/>
    <w:rsid w:val="00170841"/>
    <w:rsid w:val="00170AB1"/>
    <w:rsid w:val="001710FE"/>
    <w:rsid w:val="001711A7"/>
    <w:rsid w:val="001711A9"/>
    <w:rsid w:val="0017130C"/>
    <w:rsid w:val="001713C1"/>
    <w:rsid w:val="001714AF"/>
    <w:rsid w:val="001715F7"/>
    <w:rsid w:val="001716FD"/>
    <w:rsid w:val="0017173A"/>
    <w:rsid w:val="0017189A"/>
    <w:rsid w:val="00171990"/>
    <w:rsid w:val="00171D44"/>
    <w:rsid w:val="001723DD"/>
    <w:rsid w:val="00172467"/>
    <w:rsid w:val="001728BD"/>
    <w:rsid w:val="001728F8"/>
    <w:rsid w:val="0017298F"/>
    <w:rsid w:val="00172ADB"/>
    <w:rsid w:val="00172B1F"/>
    <w:rsid w:val="00172BE4"/>
    <w:rsid w:val="00172CE5"/>
    <w:rsid w:val="00172E65"/>
    <w:rsid w:val="00172EA3"/>
    <w:rsid w:val="00172EB1"/>
    <w:rsid w:val="001730FE"/>
    <w:rsid w:val="00173125"/>
    <w:rsid w:val="001732E2"/>
    <w:rsid w:val="0017340B"/>
    <w:rsid w:val="001735A0"/>
    <w:rsid w:val="00173627"/>
    <w:rsid w:val="001738C5"/>
    <w:rsid w:val="001739D4"/>
    <w:rsid w:val="00173ADB"/>
    <w:rsid w:val="00173BE9"/>
    <w:rsid w:val="00173E51"/>
    <w:rsid w:val="00173F14"/>
    <w:rsid w:val="00173F87"/>
    <w:rsid w:val="00174205"/>
    <w:rsid w:val="001745C8"/>
    <w:rsid w:val="0017478E"/>
    <w:rsid w:val="00174862"/>
    <w:rsid w:val="00174912"/>
    <w:rsid w:val="0017494E"/>
    <w:rsid w:val="00174B45"/>
    <w:rsid w:val="00174CF1"/>
    <w:rsid w:val="00174E36"/>
    <w:rsid w:val="001752D7"/>
    <w:rsid w:val="0017534C"/>
    <w:rsid w:val="0017555D"/>
    <w:rsid w:val="00175878"/>
    <w:rsid w:val="001759AE"/>
    <w:rsid w:val="001759BF"/>
    <w:rsid w:val="00175A02"/>
    <w:rsid w:val="00175B16"/>
    <w:rsid w:val="00175C1F"/>
    <w:rsid w:val="00175FD0"/>
    <w:rsid w:val="0017617A"/>
    <w:rsid w:val="00176189"/>
    <w:rsid w:val="001761B9"/>
    <w:rsid w:val="001762F2"/>
    <w:rsid w:val="0017642A"/>
    <w:rsid w:val="00176507"/>
    <w:rsid w:val="00176643"/>
    <w:rsid w:val="00176686"/>
    <w:rsid w:val="00176846"/>
    <w:rsid w:val="001768AA"/>
    <w:rsid w:val="00176A9A"/>
    <w:rsid w:val="00176B29"/>
    <w:rsid w:val="00176CA7"/>
    <w:rsid w:val="00176E99"/>
    <w:rsid w:val="00176FA0"/>
    <w:rsid w:val="001770E5"/>
    <w:rsid w:val="001771E8"/>
    <w:rsid w:val="00177510"/>
    <w:rsid w:val="00177637"/>
    <w:rsid w:val="00177823"/>
    <w:rsid w:val="0017782D"/>
    <w:rsid w:val="00177BD1"/>
    <w:rsid w:val="00177D6A"/>
    <w:rsid w:val="00180157"/>
    <w:rsid w:val="001802B7"/>
    <w:rsid w:val="0018039C"/>
    <w:rsid w:val="001804F8"/>
    <w:rsid w:val="00180523"/>
    <w:rsid w:val="001805FD"/>
    <w:rsid w:val="00180810"/>
    <w:rsid w:val="00180864"/>
    <w:rsid w:val="00180A72"/>
    <w:rsid w:val="00180B26"/>
    <w:rsid w:val="00180C07"/>
    <w:rsid w:val="00180D8D"/>
    <w:rsid w:val="00180ECA"/>
    <w:rsid w:val="00180F76"/>
    <w:rsid w:val="00180F9A"/>
    <w:rsid w:val="00181003"/>
    <w:rsid w:val="00181180"/>
    <w:rsid w:val="00181243"/>
    <w:rsid w:val="0018131E"/>
    <w:rsid w:val="0018135F"/>
    <w:rsid w:val="0018145C"/>
    <w:rsid w:val="00181465"/>
    <w:rsid w:val="0018156A"/>
    <w:rsid w:val="00181590"/>
    <w:rsid w:val="00181788"/>
    <w:rsid w:val="001817C7"/>
    <w:rsid w:val="001818BB"/>
    <w:rsid w:val="001818CF"/>
    <w:rsid w:val="001818E4"/>
    <w:rsid w:val="00181BA8"/>
    <w:rsid w:val="00181E38"/>
    <w:rsid w:val="00181EDA"/>
    <w:rsid w:val="00181F45"/>
    <w:rsid w:val="00181FF1"/>
    <w:rsid w:val="00182125"/>
    <w:rsid w:val="0018242A"/>
    <w:rsid w:val="001824BB"/>
    <w:rsid w:val="001826BC"/>
    <w:rsid w:val="0018270E"/>
    <w:rsid w:val="00182804"/>
    <w:rsid w:val="0018299A"/>
    <w:rsid w:val="00182B20"/>
    <w:rsid w:val="00182D1A"/>
    <w:rsid w:val="00182D1B"/>
    <w:rsid w:val="00182D8F"/>
    <w:rsid w:val="00182D93"/>
    <w:rsid w:val="00182F01"/>
    <w:rsid w:val="0018306F"/>
    <w:rsid w:val="0018333F"/>
    <w:rsid w:val="00183412"/>
    <w:rsid w:val="00183699"/>
    <w:rsid w:val="00183745"/>
    <w:rsid w:val="001837E8"/>
    <w:rsid w:val="00183992"/>
    <w:rsid w:val="00183C96"/>
    <w:rsid w:val="00183CA5"/>
    <w:rsid w:val="001844D4"/>
    <w:rsid w:val="001846CA"/>
    <w:rsid w:val="001847C4"/>
    <w:rsid w:val="001848C1"/>
    <w:rsid w:val="00184C0C"/>
    <w:rsid w:val="00185006"/>
    <w:rsid w:val="00185164"/>
    <w:rsid w:val="0018517A"/>
    <w:rsid w:val="0018535A"/>
    <w:rsid w:val="0018554F"/>
    <w:rsid w:val="00185C40"/>
    <w:rsid w:val="00185CEF"/>
    <w:rsid w:val="00185DFE"/>
    <w:rsid w:val="00185E70"/>
    <w:rsid w:val="00185E9C"/>
    <w:rsid w:val="0018617D"/>
    <w:rsid w:val="0018625B"/>
    <w:rsid w:val="00186277"/>
    <w:rsid w:val="00186308"/>
    <w:rsid w:val="001863F0"/>
    <w:rsid w:val="001867C9"/>
    <w:rsid w:val="001867FA"/>
    <w:rsid w:val="001868B3"/>
    <w:rsid w:val="00186A53"/>
    <w:rsid w:val="00186AD5"/>
    <w:rsid w:val="00186DD5"/>
    <w:rsid w:val="00186F71"/>
    <w:rsid w:val="001871F0"/>
    <w:rsid w:val="001873B8"/>
    <w:rsid w:val="00187796"/>
    <w:rsid w:val="00187875"/>
    <w:rsid w:val="00187964"/>
    <w:rsid w:val="00187A96"/>
    <w:rsid w:val="00187D05"/>
    <w:rsid w:val="0019012C"/>
    <w:rsid w:val="0019023E"/>
    <w:rsid w:val="001903B2"/>
    <w:rsid w:val="00190416"/>
    <w:rsid w:val="00190489"/>
    <w:rsid w:val="001904CA"/>
    <w:rsid w:val="001905FE"/>
    <w:rsid w:val="00190739"/>
    <w:rsid w:val="00190A81"/>
    <w:rsid w:val="00190AA8"/>
    <w:rsid w:val="00190DA4"/>
    <w:rsid w:val="00190FF9"/>
    <w:rsid w:val="001910D1"/>
    <w:rsid w:val="001912C0"/>
    <w:rsid w:val="00191529"/>
    <w:rsid w:val="0019157C"/>
    <w:rsid w:val="001916D6"/>
    <w:rsid w:val="00191797"/>
    <w:rsid w:val="0019186A"/>
    <w:rsid w:val="00191BC2"/>
    <w:rsid w:val="00191D83"/>
    <w:rsid w:val="00191E6C"/>
    <w:rsid w:val="00191FFB"/>
    <w:rsid w:val="00192371"/>
    <w:rsid w:val="001923F2"/>
    <w:rsid w:val="00192552"/>
    <w:rsid w:val="001925C4"/>
    <w:rsid w:val="001926B5"/>
    <w:rsid w:val="00192741"/>
    <w:rsid w:val="001927A1"/>
    <w:rsid w:val="0019281A"/>
    <w:rsid w:val="001929BB"/>
    <w:rsid w:val="001929C0"/>
    <w:rsid w:val="00192A10"/>
    <w:rsid w:val="00192E57"/>
    <w:rsid w:val="00192E5A"/>
    <w:rsid w:val="00192E5E"/>
    <w:rsid w:val="00192E93"/>
    <w:rsid w:val="00192EA7"/>
    <w:rsid w:val="00193169"/>
    <w:rsid w:val="00193189"/>
    <w:rsid w:val="001931C6"/>
    <w:rsid w:val="00193362"/>
    <w:rsid w:val="001933EF"/>
    <w:rsid w:val="00193499"/>
    <w:rsid w:val="001935B6"/>
    <w:rsid w:val="001937FA"/>
    <w:rsid w:val="00193835"/>
    <w:rsid w:val="00193880"/>
    <w:rsid w:val="00193A4B"/>
    <w:rsid w:val="00193A9E"/>
    <w:rsid w:val="00193B2B"/>
    <w:rsid w:val="00193DD3"/>
    <w:rsid w:val="001940A2"/>
    <w:rsid w:val="001940BD"/>
    <w:rsid w:val="001940BE"/>
    <w:rsid w:val="001941F3"/>
    <w:rsid w:val="001942B0"/>
    <w:rsid w:val="00194721"/>
    <w:rsid w:val="0019472C"/>
    <w:rsid w:val="00194800"/>
    <w:rsid w:val="00194A5C"/>
    <w:rsid w:val="00194B3E"/>
    <w:rsid w:val="00194BE4"/>
    <w:rsid w:val="00194F6F"/>
    <w:rsid w:val="00194FB6"/>
    <w:rsid w:val="00195063"/>
    <w:rsid w:val="0019508D"/>
    <w:rsid w:val="001950A3"/>
    <w:rsid w:val="00195315"/>
    <w:rsid w:val="0019541B"/>
    <w:rsid w:val="001954A2"/>
    <w:rsid w:val="001955DA"/>
    <w:rsid w:val="00195833"/>
    <w:rsid w:val="00195880"/>
    <w:rsid w:val="00195895"/>
    <w:rsid w:val="001958E1"/>
    <w:rsid w:val="00195CF9"/>
    <w:rsid w:val="00195D60"/>
    <w:rsid w:val="00195E17"/>
    <w:rsid w:val="0019614E"/>
    <w:rsid w:val="0019635F"/>
    <w:rsid w:val="001963F1"/>
    <w:rsid w:val="001965E7"/>
    <w:rsid w:val="00196662"/>
    <w:rsid w:val="00196DD8"/>
    <w:rsid w:val="00196E3C"/>
    <w:rsid w:val="00196E66"/>
    <w:rsid w:val="00196F42"/>
    <w:rsid w:val="00196FB3"/>
    <w:rsid w:val="00197075"/>
    <w:rsid w:val="001973BA"/>
    <w:rsid w:val="001973E1"/>
    <w:rsid w:val="001975F5"/>
    <w:rsid w:val="0019789B"/>
    <w:rsid w:val="001978CC"/>
    <w:rsid w:val="00197997"/>
    <w:rsid w:val="00197A33"/>
    <w:rsid w:val="00197C04"/>
    <w:rsid w:val="00197D5F"/>
    <w:rsid w:val="00197E70"/>
    <w:rsid w:val="00197F55"/>
    <w:rsid w:val="00197F61"/>
    <w:rsid w:val="001A00E4"/>
    <w:rsid w:val="001A0112"/>
    <w:rsid w:val="001A0153"/>
    <w:rsid w:val="001A02F0"/>
    <w:rsid w:val="001A0506"/>
    <w:rsid w:val="001A0513"/>
    <w:rsid w:val="001A0B93"/>
    <w:rsid w:val="001A0BC6"/>
    <w:rsid w:val="001A0C19"/>
    <w:rsid w:val="001A0C33"/>
    <w:rsid w:val="001A0CDD"/>
    <w:rsid w:val="001A0DC0"/>
    <w:rsid w:val="001A0DF4"/>
    <w:rsid w:val="001A1016"/>
    <w:rsid w:val="001A10C6"/>
    <w:rsid w:val="001A11BD"/>
    <w:rsid w:val="001A1574"/>
    <w:rsid w:val="001A16FE"/>
    <w:rsid w:val="001A1733"/>
    <w:rsid w:val="001A1748"/>
    <w:rsid w:val="001A17EB"/>
    <w:rsid w:val="001A1ACC"/>
    <w:rsid w:val="001A1B3B"/>
    <w:rsid w:val="001A1BF1"/>
    <w:rsid w:val="001A1D69"/>
    <w:rsid w:val="001A1F3B"/>
    <w:rsid w:val="001A1FB6"/>
    <w:rsid w:val="001A200E"/>
    <w:rsid w:val="001A2052"/>
    <w:rsid w:val="001A2105"/>
    <w:rsid w:val="001A2465"/>
    <w:rsid w:val="001A2481"/>
    <w:rsid w:val="001A2570"/>
    <w:rsid w:val="001A273D"/>
    <w:rsid w:val="001A27A4"/>
    <w:rsid w:val="001A2837"/>
    <w:rsid w:val="001A284D"/>
    <w:rsid w:val="001A2881"/>
    <w:rsid w:val="001A2C45"/>
    <w:rsid w:val="001A2CB2"/>
    <w:rsid w:val="001A2CEF"/>
    <w:rsid w:val="001A2D96"/>
    <w:rsid w:val="001A2ED6"/>
    <w:rsid w:val="001A2F82"/>
    <w:rsid w:val="001A30EB"/>
    <w:rsid w:val="001A337B"/>
    <w:rsid w:val="001A349E"/>
    <w:rsid w:val="001A34C3"/>
    <w:rsid w:val="001A3551"/>
    <w:rsid w:val="001A3AC1"/>
    <w:rsid w:val="001A3B27"/>
    <w:rsid w:val="001A3C39"/>
    <w:rsid w:val="001A3D9A"/>
    <w:rsid w:val="001A3DE2"/>
    <w:rsid w:val="001A40AC"/>
    <w:rsid w:val="001A4111"/>
    <w:rsid w:val="001A45A8"/>
    <w:rsid w:val="001A45E9"/>
    <w:rsid w:val="001A4803"/>
    <w:rsid w:val="001A4B17"/>
    <w:rsid w:val="001A4EA6"/>
    <w:rsid w:val="001A501F"/>
    <w:rsid w:val="001A51F3"/>
    <w:rsid w:val="001A5202"/>
    <w:rsid w:val="001A54C2"/>
    <w:rsid w:val="001A5529"/>
    <w:rsid w:val="001A553A"/>
    <w:rsid w:val="001A5666"/>
    <w:rsid w:val="001A5797"/>
    <w:rsid w:val="001A5B5A"/>
    <w:rsid w:val="001A5EB2"/>
    <w:rsid w:val="001A61C9"/>
    <w:rsid w:val="001A6329"/>
    <w:rsid w:val="001A647D"/>
    <w:rsid w:val="001A64D0"/>
    <w:rsid w:val="001A65E5"/>
    <w:rsid w:val="001A672E"/>
    <w:rsid w:val="001A6A2C"/>
    <w:rsid w:val="001A6A9E"/>
    <w:rsid w:val="001A6CFD"/>
    <w:rsid w:val="001A6DA8"/>
    <w:rsid w:val="001A6E6B"/>
    <w:rsid w:val="001A7203"/>
    <w:rsid w:val="001A72E7"/>
    <w:rsid w:val="001A7370"/>
    <w:rsid w:val="001A7582"/>
    <w:rsid w:val="001A75A7"/>
    <w:rsid w:val="001A77F2"/>
    <w:rsid w:val="001A792C"/>
    <w:rsid w:val="001A7A0E"/>
    <w:rsid w:val="001A7AC6"/>
    <w:rsid w:val="001A7B29"/>
    <w:rsid w:val="001A7C26"/>
    <w:rsid w:val="001A7F56"/>
    <w:rsid w:val="001B01AD"/>
    <w:rsid w:val="001B02E3"/>
    <w:rsid w:val="001B043E"/>
    <w:rsid w:val="001B0582"/>
    <w:rsid w:val="001B0698"/>
    <w:rsid w:val="001B0B75"/>
    <w:rsid w:val="001B0C2C"/>
    <w:rsid w:val="001B0DDD"/>
    <w:rsid w:val="001B0F0D"/>
    <w:rsid w:val="001B0F5C"/>
    <w:rsid w:val="001B112D"/>
    <w:rsid w:val="001B12BE"/>
    <w:rsid w:val="001B132A"/>
    <w:rsid w:val="001B132B"/>
    <w:rsid w:val="001B1410"/>
    <w:rsid w:val="001B1440"/>
    <w:rsid w:val="001B14B9"/>
    <w:rsid w:val="001B154C"/>
    <w:rsid w:val="001B1802"/>
    <w:rsid w:val="001B189E"/>
    <w:rsid w:val="001B19F3"/>
    <w:rsid w:val="001B1A13"/>
    <w:rsid w:val="001B1A3C"/>
    <w:rsid w:val="001B1A72"/>
    <w:rsid w:val="001B1B16"/>
    <w:rsid w:val="001B1FC5"/>
    <w:rsid w:val="001B200B"/>
    <w:rsid w:val="001B235A"/>
    <w:rsid w:val="001B2363"/>
    <w:rsid w:val="001B2453"/>
    <w:rsid w:val="001B24D3"/>
    <w:rsid w:val="001B258C"/>
    <w:rsid w:val="001B25FC"/>
    <w:rsid w:val="001B2810"/>
    <w:rsid w:val="001B2904"/>
    <w:rsid w:val="001B296C"/>
    <w:rsid w:val="001B29DA"/>
    <w:rsid w:val="001B2C15"/>
    <w:rsid w:val="001B2CB9"/>
    <w:rsid w:val="001B2FD0"/>
    <w:rsid w:val="001B319D"/>
    <w:rsid w:val="001B31EC"/>
    <w:rsid w:val="001B3364"/>
    <w:rsid w:val="001B33AF"/>
    <w:rsid w:val="001B33C3"/>
    <w:rsid w:val="001B3543"/>
    <w:rsid w:val="001B378F"/>
    <w:rsid w:val="001B3C40"/>
    <w:rsid w:val="001B3F51"/>
    <w:rsid w:val="001B40B4"/>
    <w:rsid w:val="001B42FC"/>
    <w:rsid w:val="001B4432"/>
    <w:rsid w:val="001B451F"/>
    <w:rsid w:val="001B45F0"/>
    <w:rsid w:val="001B473B"/>
    <w:rsid w:val="001B4C94"/>
    <w:rsid w:val="001B4CA8"/>
    <w:rsid w:val="001B4EE4"/>
    <w:rsid w:val="001B5003"/>
    <w:rsid w:val="001B5008"/>
    <w:rsid w:val="001B5182"/>
    <w:rsid w:val="001B5381"/>
    <w:rsid w:val="001B5480"/>
    <w:rsid w:val="001B55D3"/>
    <w:rsid w:val="001B5679"/>
    <w:rsid w:val="001B5801"/>
    <w:rsid w:val="001B5846"/>
    <w:rsid w:val="001B5865"/>
    <w:rsid w:val="001B5907"/>
    <w:rsid w:val="001B5AD0"/>
    <w:rsid w:val="001B5B7D"/>
    <w:rsid w:val="001B5C47"/>
    <w:rsid w:val="001B5CD8"/>
    <w:rsid w:val="001B5D67"/>
    <w:rsid w:val="001B5D9D"/>
    <w:rsid w:val="001B5DB4"/>
    <w:rsid w:val="001B5E57"/>
    <w:rsid w:val="001B633B"/>
    <w:rsid w:val="001B6459"/>
    <w:rsid w:val="001B66B3"/>
    <w:rsid w:val="001B6733"/>
    <w:rsid w:val="001B68B6"/>
    <w:rsid w:val="001B6AE4"/>
    <w:rsid w:val="001B6E72"/>
    <w:rsid w:val="001B6EAF"/>
    <w:rsid w:val="001B705D"/>
    <w:rsid w:val="001B71C1"/>
    <w:rsid w:val="001B760B"/>
    <w:rsid w:val="001B7777"/>
    <w:rsid w:val="001B7891"/>
    <w:rsid w:val="001B78A1"/>
    <w:rsid w:val="001B7957"/>
    <w:rsid w:val="001B7991"/>
    <w:rsid w:val="001B7F25"/>
    <w:rsid w:val="001C0363"/>
    <w:rsid w:val="001C0570"/>
    <w:rsid w:val="001C078A"/>
    <w:rsid w:val="001C07DC"/>
    <w:rsid w:val="001C07E2"/>
    <w:rsid w:val="001C09FA"/>
    <w:rsid w:val="001C0A5F"/>
    <w:rsid w:val="001C0A60"/>
    <w:rsid w:val="001C0A8D"/>
    <w:rsid w:val="001C0B29"/>
    <w:rsid w:val="001C0B47"/>
    <w:rsid w:val="001C0B70"/>
    <w:rsid w:val="001C0CF4"/>
    <w:rsid w:val="001C0D3B"/>
    <w:rsid w:val="001C0E6F"/>
    <w:rsid w:val="001C0E9A"/>
    <w:rsid w:val="001C0F8E"/>
    <w:rsid w:val="001C0FDE"/>
    <w:rsid w:val="001C10A7"/>
    <w:rsid w:val="001C1142"/>
    <w:rsid w:val="001C1208"/>
    <w:rsid w:val="001C137A"/>
    <w:rsid w:val="001C1384"/>
    <w:rsid w:val="001C13D4"/>
    <w:rsid w:val="001C14ED"/>
    <w:rsid w:val="001C15A1"/>
    <w:rsid w:val="001C15FD"/>
    <w:rsid w:val="001C1686"/>
    <w:rsid w:val="001C1A72"/>
    <w:rsid w:val="001C1A7D"/>
    <w:rsid w:val="001C1A9A"/>
    <w:rsid w:val="001C1ACF"/>
    <w:rsid w:val="001C1D98"/>
    <w:rsid w:val="001C1D9C"/>
    <w:rsid w:val="001C1E68"/>
    <w:rsid w:val="001C1E69"/>
    <w:rsid w:val="001C218A"/>
    <w:rsid w:val="001C21D4"/>
    <w:rsid w:val="001C28C7"/>
    <w:rsid w:val="001C2B7F"/>
    <w:rsid w:val="001C2B93"/>
    <w:rsid w:val="001C2D5D"/>
    <w:rsid w:val="001C2D7E"/>
    <w:rsid w:val="001C2E0C"/>
    <w:rsid w:val="001C306C"/>
    <w:rsid w:val="001C307A"/>
    <w:rsid w:val="001C3082"/>
    <w:rsid w:val="001C33A8"/>
    <w:rsid w:val="001C33D2"/>
    <w:rsid w:val="001C34E5"/>
    <w:rsid w:val="001C37E4"/>
    <w:rsid w:val="001C38C5"/>
    <w:rsid w:val="001C39E7"/>
    <w:rsid w:val="001C39F0"/>
    <w:rsid w:val="001C3FEB"/>
    <w:rsid w:val="001C40B9"/>
    <w:rsid w:val="001C42AE"/>
    <w:rsid w:val="001C43A8"/>
    <w:rsid w:val="001C445A"/>
    <w:rsid w:val="001C45B5"/>
    <w:rsid w:val="001C45EA"/>
    <w:rsid w:val="001C4700"/>
    <w:rsid w:val="001C47EF"/>
    <w:rsid w:val="001C49AA"/>
    <w:rsid w:val="001C4F11"/>
    <w:rsid w:val="001C4FC0"/>
    <w:rsid w:val="001C50E1"/>
    <w:rsid w:val="001C5202"/>
    <w:rsid w:val="001C5260"/>
    <w:rsid w:val="001C5329"/>
    <w:rsid w:val="001C538D"/>
    <w:rsid w:val="001C5435"/>
    <w:rsid w:val="001C5459"/>
    <w:rsid w:val="001C58ED"/>
    <w:rsid w:val="001C5A1D"/>
    <w:rsid w:val="001C5E16"/>
    <w:rsid w:val="001C6004"/>
    <w:rsid w:val="001C61A7"/>
    <w:rsid w:val="001C63D3"/>
    <w:rsid w:val="001C6598"/>
    <w:rsid w:val="001C65DA"/>
    <w:rsid w:val="001C65EC"/>
    <w:rsid w:val="001C6793"/>
    <w:rsid w:val="001C69DF"/>
    <w:rsid w:val="001C6A9C"/>
    <w:rsid w:val="001C6CFE"/>
    <w:rsid w:val="001C6D72"/>
    <w:rsid w:val="001C6FAC"/>
    <w:rsid w:val="001C71BD"/>
    <w:rsid w:val="001C7231"/>
    <w:rsid w:val="001C726F"/>
    <w:rsid w:val="001C727A"/>
    <w:rsid w:val="001C72E7"/>
    <w:rsid w:val="001C7448"/>
    <w:rsid w:val="001C74C5"/>
    <w:rsid w:val="001C750C"/>
    <w:rsid w:val="001C7703"/>
    <w:rsid w:val="001C779A"/>
    <w:rsid w:val="001C77A3"/>
    <w:rsid w:val="001C7930"/>
    <w:rsid w:val="001C7971"/>
    <w:rsid w:val="001C7A81"/>
    <w:rsid w:val="001C7AE8"/>
    <w:rsid w:val="001C7D23"/>
    <w:rsid w:val="001C7E89"/>
    <w:rsid w:val="001C7F2D"/>
    <w:rsid w:val="001C7F72"/>
    <w:rsid w:val="001D006B"/>
    <w:rsid w:val="001D0122"/>
    <w:rsid w:val="001D0138"/>
    <w:rsid w:val="001D0177"/>
    <w:rsid w:val="001D022C"/>
    <w:rsid w:val="001D0302"/>
    <w:rsid w:val="001D04A9"/>
    <w:rsid w:val="001D04C5"/>
    <w:rsid w:val="001D07CC"/>
    <w:rsid w:val="001D0891"/>
    <w:rsid w:val="001D094D"/>
    <w:rsid w:val="001D0B82"/>
    <w:rsid w:val="001D0C38"/>
    <w:rsid w:val="001D0D14"/>
    <w:rsid w:val="001D0E9D"/>
    <w:rsid w:val="001D0F70"/>
    <w:rsid w:val="001D0FB6"/>
    <w:rsid w:val="001D1042"/>
    <w:rsid w:val="001D1046"/>
    <w:rsid w:val="001D10D7"/>
    <w:rsid w:val="001D1107"/>
    <w:rsid w:val="001D111F"/>
    <w:rsid w:val="001D11AC"/>
    <w:rsid w:val="001D14E3"/>
    <w:rsid w:val="001D14F1"/>
    <w:rsid w:val="001D1508"/>
    <w:rsid w:val="001D153C"/>
    <w:rsid w:val="001D1734"/>
    <w:rsid w:val="001D18DA"/>
    <w:rsid w:val="001D19C8"/>
    <w:rsid w:val="001D1D81"/>
    <w:rsid w:val="001D1DD0"/>
    <w:rsid w:val="001D2169"/>
    <w:rsid w:val="001D2394"/>
    <w:rsid w:val="001D24C6"/>
    <w:rsid w:val="001D2514"/>
    <w:rsid w:val="001D2D8C"/>
    <w:rsid w:val="001D2F8A"/>
    <w:rsid w:val="001D308A"/>
    <w:rsid w:val="001D320B"/>
    <w:rsid w:val="001D34D7"/>
    <w:rsid w:val="001D34E2"/>
    <w:rsid w:val="001D355C"/>
    <w:rsid w:val="001D364B"/>
    <w:rsid w:val="001D390F"/>
    <w:rsid w:val="001D3991"/>
    <w:rsid w:val="001D3AA4"/>
    <w:rsid w:val="001D3B31"/>
    <w:rsid w:val="001D3B96"/>
    <w:rsid w:val="001D3C0F"/>
    <w:rsid w:val="001D3C7D"/>
    <w:rsid w:val="001D3D1D"/>
    <w:rsid w:val="001D4093"/>
    <w:rsid w:val="001D409C"/>
    <w:rsid w:val="001D410F"/>
    <w:rsid w:val="001D423D"/>
    <w:rsid w:val="001D463F"/>
    <w:rsid w:val="001D4665"/>
    <w:rsid w:val="001D472A"/>
    <w:rsid w:val="001D477E"/>
    <w:rsid w:val="001D4A25"/>
    <w:rsid w:val="001D4C34"/>
    <w:rsid w:val="001D4E5E"/>
    <w:rsid w:val="001D4F62"/>
    <w:rsid w:val="001D527A"/>
    <w:rsid w:val="001D538A"/>
    <w:rsid w:val="001D544F"/>
    <w:rsid w:val="001D54B9"/>
    <w:rsid w:val="001D5528"/>
    <w:rsid w:val="001D5850"/>
    <w:rsid w:val="001D5923"/>
    <w:rsid w:val="001D596A"/>
    <w:rsid w:val="001D5B23"/>
    <w:rsid w:val="001D5BE9"/>
    <w:rsid w:val="001D5D33"/>
    <w:rsid w:val="001D5D4E"/>
    <w:rsid w:val="001D5EAB"/>
    <w:rsid w:val="001D60B7"/>
    <w:rsid w:val="001D617E"/>
    <w:rsid w:val="001D6194"/>
    <w:rsid w:val="001D63B3"/>
    <w:rsid w:val="001D64CE"/>
    <w:rsid w:val="001D6547"/>
    <w:rsid w:val="001D658A"/>
    <w:rsid w:val="001D6621"/>
    <w:rsid w:val="001D6679"/>
    <w:rsid w:val="001D66E1"/>
    <w:rsid w:val="001D67EF"/>
    <w:rsid w:val="001D6857"/>
    <w:rsid w:val="001D69AD"/>
    <w:rsid w:val="001D6AAD"/>
    <w:rsid w:val="001D6CEE"/>
    <w:rsid w:val="001D6CF2"/>
    <w:rsid w:val="001D6D9F"/>
    <w:rsid w:val="001D6EEF"/>
    <w:rsid w:val="001D6F26"/>
    <w:rsid w:val="001D7220"/>
    <w:rsid w:val="001D72C6"/>
    <w:rsid w:val="001D73B2"/>
    <w:rsid w:val="001D75E2"/>
    <w:rsid w:val="001D778E"/>
    <w:rsid w:val="001D7962"/>
    <w:rsid w:val="001D7B0E"/>
    <w:rsid w:val="001D7F72"/>
    <w:rsid w:val="001E037C"/>
    <w:rsid w:val="001E0719"/>
    <w:rsid w:val="001E079B"/>
    <w:rsid w:val="001E0801"/>
    <w:rsid w:val="001E0858"/>
    <w:rsid w:val="001E0B8C"/>
    <w:rsid w:val="001E0CF5"/>
    <w:rsid w:val="001E0D11"/>
    <w:rsid w:val="001E0D1B"/>
    <w:rsid w:val="001E0DA2"/>
    <w:rsid w:val="001E0FC1"/>
    <w:rsid w:val="001E1156"/>
    <w:rsid w:val="001E1381"/>
    <w:rsid w:val="001E143A"/>
    <w:rsid w:val="001E1493"/>
    <w:rsid w:val="001E15A5"/>
    <w:rsid w:val="001E15B7"/>
    <w:rsid w:val="001E1668"/>
    <w:rsid w:val="001E1723"/>
    <w:rsid w:val="001E1996"/>
    <w:rsid w:val="001E1B75"/>
    <w:rsid w:val="001E1B87"/>
    <w:rsid w:val="001E1BD5"/>
    <w:rsid w:val="001E1C55"/>
    <w:rsid w:val="001E1D02"/>
    <w:rsid w:val="001E1D3C"/>
    <w:rsid w:val="001E1D64"/>
    <w:rsid w:val="001E1D9B"/>
    <w:rsid w:val="001E1F5A"/>
    <w:rsid w:val="001E1FB9"/>
    <w:rsid w:val="001E2015"/>
    <w:rsid w:val="001E20F3"/>
    <w:rsid w:val="001E241D"/>
    <w:rsid w:val="001E24E4"/>
    <w:rsid w:val="001E27C0"/>
    <w:rsid w:val="001E291D"/>
    <w:rsid w:val="001E298D"/>
    <w:rsid w:val="001E2B28"/>
    <w:rsid w:val="001E2CE6"/>
    <w:rsid w:val="001E2E2B"/>
    <w:rsid w:val="001E2F4F"/>
    <w:rsid w:val="001E301B"/>
    <w:rsid w:val="001E309F"/>
    <w:rsid w:val="001E328C"/>
    <w:rsid w:val="001E32A6"/>
    <w:rsid w:val="001E33AC"/>
    <w:rsid w:val="001E3444"/>
    <w:rsid w:val="001E3560"/>
    <w:rsid w:val="001E377B"/>
    <w:rsid w:val="001E3BA3"/>
    <w:rsid w:val="001E3C9F"/>
    <w:rsid w:val="001E3CDA"/>
    <w:rsid w:val="001E3CDF"/>
    <w:rsid w:val="001E3D17"/>
    <w:rsid w:val="001E3D92"/>
    <w:rsid w:val="001E4046"/>
    <w:rsid w:val="001E4430"/>
    <w:rsid w:val="001E44A9"/>
    <w:rsid w:val="001E45C3"/>
    <w:rsid w:val="001E46C1"/>
    <w:rsid w:val="001E4793"/>
    <w:rsid w:val="001E484D"/>
    <w:rsid w:val="001E4927"/>
    <w:rsid w:val="001E4AFC"/>
    <w:rsid w:val="001E4C33"/>
    <w:rsid w:val="001E4CEB"/>
    <w:rsid w:val="001E4D48"/>
    <w:rsid w:val="001E4D97"/>
    <w:rsid w:val="001E4EED"/>
    <w:rsid w:val="001E50C8"/>
    <w:rsid w:val="001E5292"/>
    <w:rsid w:val="001E52DD"/>
    <w:rsid w:val="001E5613"/>
    <w:rsid w:val="001E5628"/>
    <w:rsid w:val="001E565D"/>
    <w:rsid w:val="001E58BC"/>
    <w:rsid w:val="001E5A2A"/>
    <w:rsid w:val="001E5B5D"/>
    <w:rsid w:val="001E5DD4"/>
    <w:rsid w:val="001E5FD5"/>
    <w:rsid w:val="001E6022"/>
    <w:rsid w:val="001E60C0"/>
    <w:rsid w:val="001E6110"/>
    <w:rsid w:val="001E6130"/>
    <w:rsid w:val="001E62B1"/>
    <w:rsid w:val="001E6328"/>
    <w:rsid w:val="001E6446"/>
    <w:rsid w:val="001E66C1"/>
    <w:rsid w:val="001E6759"/>
    <w:rsid w:val="001E6BBF"/>
    <w:rsid w:val="001E6D44"/>
    <w:rsid w:val="001E6DC5"/>
    <w:rsid w:val="001E6ED5"/>
    <w:rsid w:val="001E6EDD"/>
    <w:rsid w:val="001E71C4"/>
    <w:rsid w:val="001E730F"/>
    <w:rsid w:val="001E7490"/>
    <w:rsid w:val="001E74D6"/>
    <w:rsid w:val="001E7565"/>
    <w:rsid w:val="001E7571"/>
    <w:rsid w:val="001E7662"/>
    <w:rsid w:val="001E779F"/>
    <w:rsid w:val="001E79C2"/>
    <w:rsid w:val="001E7A2E"/>
    <w:rsid w:val="001E7EB9"/>
    <w:rsid w:val="001E7EE1"/>
    <w:rsid w:val="001F0125"/>
    <w:rsid w:val="001F0194"/>
    <w:rsid w:val="001F0303"/>
    <w:rsid w:val="001F032A"/>
    <w:rsid w:val="001F0360"/>
    <w:rsid w:val="001F0503"/>
    <w:rsid w:val="001F0589"/>
    <w:rsid w:val="001F0816"/>
    <w:rsid w:val="001F09CB"/>
    <w:rsid w:val="001F0A36"/>
    <w:rsid w:val="001F0B9D"/>
    <w:rsid w:val="001F0CBC"/>
    <w:rsid w:val="001F0CF3"/>
    <w:rsid w:val="001F0F92"/>
    <w:rsid w:val="001F1060"/>
    <w:rsid w:val="001F10B1"/>
    <w:rsid w:val="001F1114"/>
    <w:rsid w:val="001F1150"/>
    <w:rsid w:val="001F1226"/>
    <w:rsid w:val="001F13AB"/>
    <w:rsid w:val="001F15A4"/>
    <w:rsid w:val="001F1722"/>
    <w:rsid w:val="001F1A13"/>
    <w:rsid w:val="001F1A64"/>
    <w:rsid w:val="001F1C36"/>
    <w:rsid w:val="001F1E66"/>
    <w:rsid w:val="001F1E82"/>
    <w:rsid w:val="001F2049"/>
    <w:rsid w:val="001F20EC"/>
    <w:rsid w:val="001F2142"/>
    <w:rsid w:val="001F2704"/>
    <w:rsid w:val="001F2758"/>
    <w:rsid w:val="001F2A6F"/>
    <w:rsid w:val="001F2B6E"/>
    <w:rsid w:val="001F2C44"/>
    <w:rsid w:val="001F2D79"/>
    <w:rsid w:val="001F2DF0"/>
    <w:rsid w:val="001F2E15"/>
    <w:rsid w:val="001F2E52"/>
    <w:rsid w:val="001F3080"/>
    <w:rsid w:val="001F3372"/>
    <w:rsid w:val="001F3663"/>
    <w:rsid w:val="001F36CD"/>
    <w:rsid w:val="001F36F4"/>
    <w:rsid w:val="001F370B"/>
    <w:rsid w:val="001F3A17"/>
    <w:rsid w:val="001F3AB2"/>
    <w:rsid w:val="001F40A7"/>
    <w:rsid w:val="001F40BF"/>
    <w:rsid w:val="001F42CA"/>
    <w:rsid w:val="001F43C0"/>
    <w:rsid w:val="001F43D1"/>
    <w:rsid w:val="001F44AA"/>
    <w:rsid w:val="001F4695"/>
    <w:rsid w:val="001F4750"/>
    <w:rsid w:val="001F47A0"/>
    <w:rsid w:val="001F48BD"/>
    <w:rsid w:val="001F491F"/>
    <w:rsid w:val="001F4920"/>
    <w:rsid w:val="001F495F"/>
    <w:rsid w:val="001F4B18"/>
    <w:rsid w:val="001F4CFA"/>
    <w:rsid w:val="001F4D5B"/>
    <w:rsid w:val="001F4ED7"/>
    <w:rsid w:val="001F500E"/>
    <w:rsid w:val="001F5035"/>
    <w:rsid w:val="001F50DA"/>
    <w:rsid w:val="001F540E"/>
    <w:rsid w:val="001F542A"/>
    <w:rsid w:val="001F54DB"/>
    <w:rsid w:val="001F57F8"/>
    <w:rsid w:val="001F58EA"/>
    <w:rsid w:val="001F59B1"/>
    <w:rsid w:val="001F59C7"/>
    <w:rsid w:val="001F59ED"/>
    <w:rsid w:val="001F6215"/>
    <w:rsid w:val="001F6234"/>
    <w:rsid w:val="001F635F"/>
    <w:rsid w:val="001F63E4"/>
    <w:rsid w:val="001F63EF"/>
    <w:rsid w:val="001F645B"/>
    <w:rsid w:val="001F6592"/>
    <w:rsid w:val="001F66CD"/>
    <w:rsid w:val="001F66E0"/>
    <w:rsid w:val="001F66FD"/>
    <w:rsid w:val="001F68A0"/>
    <w:rsid w:val="001F69AE"/>
    <w:rsid w:val="001F69EB"/>
    <w:rsid w:val="001F6ABA"/>
    <w:rsid w:val="001F6BB9"/>
    <w:rsid w:val="001F6C08"/>
    <w:rsid w:val="001F6D26"/>
    <w:rsid w:val="001F6DD4"/>
    <w:rsid w:val="001F6F45"/>
    <w:rsid w:val="001F744F"/>
    <w:rsid w:val="001F74C9"/>
    <w:rsid w:val="001F770D"/>
    <w:rsid w:val="001F7794"/>
    <w:rsid w:val="001F77BD"/>
    <w:rsid w:val="001F7BB0"/>
    <w:rsid w:val="001F7D5A"/>
    <w:rsid w:val="001F7E45"/>
    <w:rsid w:val="001F7ECE"/>
    <w:rsid w:val="001F7F83"/>
    <w:rsid w:val="0020000E"/>
    <w:rsid w:val="00200019"/>
    <w:rsid w:val="0020009B"/>
    <w:rsid w:val="00200322"/>
    <w:rsid w:val="00200626"/>
    <w:rsid w:val="002008CA"/>
    <w:rsid w:val="002009C6"/>
    <w:rsid w:val="00200A5B"/>
    <w:rsid w:val="00200A65"/>
    <w:rsid w:val="00200A82"/>
    <w:rsid w:val="00200AD4"/>
    <w:rsid w:val="00200C29"/>
    <w:rsid w:val="00200C5B"/>
    <w:rsid w:val="00200D46"/>
    <w:rsid w:val="00200DBC"/>
    <w:rsid w:val="00200F8E"/>
    <w:rsid w:val="0020101A"/>
    <w:rsid w:val="0020105A"/>
    <w:rsid w:val="002011BC"/>
    <w:rsid w:val="00201283"/>
    <w:rsid w:val="002015BC"/>
    <w:rsid w:val="002016D1"/>
    <w:rsid w:val="00201A43"/>
    <w:rsid w:val="00201A71"/>
    <w:rsid w:val="00201AA1"/>
    <w:rsid w:val="00201B02"/>
    <w:rsid w:val="00201B5F"/>
    <w:rsid w:val="00201BCB"/>
    <w:rsid w:val="00201CBF"/>
    <w:rsid w:val="00201D4A"/>
    <w:rsid w:val="00201DB9"/>
    <w:rsid w:val="00201F3E"/>
    <w:rsid w:val="002024B1"/>
    <w:rsid w:val="002024E7"/>
    <w:rsid w:val="00202A4E"/>
    <w:rsid w:val="00202B93"/>
    <w:rsid w:val="00202C5D"/>
    <w:rsid w:val="0020307B"/>
    <w:rsid w:val="002031C2"/>
    <w:rsid w:val="00203768"/>
    <w:rsid w:val="002037A3"/>
    <w:rsid w:val="002039D2"/>
    <w:rsid w:val="00203A70"/>
    <w:rsid w:val="00203DBA"/>
    <w:rsid w:val="00203F36"/>
    <w:rsid w:val="00204029"/>
    <w:rsid w:val="002040A2"/>
    <w:rsid w:val="0020416A"/>
    <w:rsid w:val="002042FD"/>
    <w:rsid w:val="002045CD"/>
    <w:rsid w:val="0020484C"/>
    <w:rsid w:val="002048A8"/>
    <w:rsid w:val="0020494A"/>
    <w:rsid w:val="00204AC1"/>
    <w:rsid w:val="00204D9C"/>
    <w:rsid w:val="00204E4E"/>
    <w:rsid w:val="00204F7E"/>
    <w:rsid w:val="00205100"/>
    <w:rsid w:val="002051C4"/>
    <w:rsid w:val="0020525A"/>
    <w:rsid w:val="0020525E"/>
    <w:rsid w:val="002052D7"/>
    <w:rsid w:val="002053B2"/>
    <w:rsid w:val="0020542B"/>
    <w:rsid w:val="0020570C"/>
    <w:rsid w:val="0020590F"/>
    <w:rsid w:val="00205935"/>
    <w:rsid w:val="002059DB"/>
    <w:rsid w:val="00205C3B"/>
    <w:rsid w:val="00205D79"/>
    <w:rsid w:val="00205E27"/>
    <w:rsid w:val="00205FAF"/>
    <w:rsid w:val="0020610F"/>
    <w:rsid w:val="002062BF"/>
    <w:rsid w:val="002062C4"/>
    <w:rsid w:val="002063D3"/>
    <w:rsid w:val="00206871"/>
    <w:rsid w:val="00206B25"/>
    <w:rsid w:val="00206B26"/>
    <w:rsid w:val="00206BE0"/>
    <w:rsid w:val="00206C55"/>
    <w:rsid w:val="00206E6B"/>
    <w:rsid w:val="00206F4D"/>
    <w:rsid w:val="002070A7"/>
    <w:rsid w:val="002074F0"/>
    <w:rsid w:val="002075B2"/>
    <w:rsid w:val="0020798B"/>
    <w:rsid w:val="00207AC1"/>
    <w:rsid w:val="00207CA7"/>
    <w:rsid w:val="00207E4E"/>
    <w:rsid w:val="00207EA9"/>
    <w:rsid w:val="002101F4"/>
    <w:rsid w:val="00210283"/>
    <w:rsid w:val="002102CA"/>
    <w:rsid w:val="00210452"/>
    <w:rsid w:val="00210494"/>
    <w:rsid w:val="00210617"/>
    <w:rsid w:val="0021067E"/>
    <w:rsid w:val="00210AEE"/>
    <w:rsid w:val="00210BCC"/>
    <w:rsid w:val="00210D21"/>
    <w:rsid w:val="00210D50"/>
    <w:rsid w:val="00210DF3"/>
    <w:rsid w:val="002111FE"/>
    <w:rsid w:val="0021165C"/>
    <w:rsid w:val="00211686"/>
    <w:rsid w:val="00211865"/>
    <w:rsid w:val="002119A9"/>
    <w:rsid w:val="002119C1"/>
    <w:rsid w:val="00212149"/>
    <w:rsid w:val="002123A6"/>
    <w:rsid w:val="002123F4"/>
    <w:rsid w:val="00212666"/>
    <w:rsid w:val="002126AB"/>
    <w:rsid w:val="002127A5"/>
    <w:rsid w:val="002127E2"/>
    <w:rsid w:val="0021280A"/>
    <w:rsid w:val="00212E2E"/>
    <w:rsid w:val="00212EF2"/>
    <w:rsid w:val="00212F38"/>
    <w:rsid w:val="00212FA0"/>
    <w:rsid w:val="00213289"/>
    <w:rsid w:val="00213594"/>
    <w:rsid w:val="00213688"/>
    <w:rsid w:val="002137D4"/>
    <w:rsid w:val="00213877"/>
    <w:rsid w:val="00213919"/>
    <w:rsid w:val="00213D49"/>
    <w:rsid w:val="00214026"/>
    <w:rsid w:val="00214068"/>
    <w:rsid w:val="0021416D"/>
    <w:rsid w:val="002141C4"/>
    <w:rsid w:val="002141CF"/>
    <w:rsid w:val="002141F8"/>
    <w:rsid w:val="002142B0"/>
    <w:rsid w:val="00214346"/>
    <w:rsid w:val="00214363"/>
    <w:rsid w:val="002145D2"/>
    <w:rsid w:val="002146D5"/>
    <w:rsid w:val="002147A5"/>
    <w:rsid w:val="002147AF"/>
    <w:rsid w:val="00214804"/>
    <w:rsid w:val="002148A7"/>
    <w:rsid w:val="00214B33"/>
    <w:rsid w:val="00214B61"/>
    <w:rsid w:val="00214BEA"/>
    <w:rsid w:val="00214D52"/>
    <w:rsid w:val="00214DC1"/>
    <w:rsid w:val="00215136"/>
    <w:rsid w:val="0021518F"/>
    <w:rsid w:val="00215B96"/>
    <w:rsid w:val="00215BB5"/>
    <w:rsid w:val="00215C26"/>
    <w:rsid w:val="002160FB"/>
    <w:rsid w:val="002161F6"/>
    <w:rsid w:val="00216549"/>
    <w:rsid w:val="00216636"/>
    <w:rsid w:val="002166B0"/>
    <w:rsid w:val="00216938"/>
    <w:rsid w:val="0021693A"/>
    <w:rsid w:val="00216A23"/>
    <w:rsid w:val="00216A69"/>
    <w:rsid w:val="00216BE9"/>
    <w:rsid w:val="00216C22"/>
    <w:rsid w:val="00216C64"/>
    <w:rsid w:val="00216C71"/>
    <w:rsid w:val="00216C89"/>
    <w:rsid w:val="00216F5F"/>
    <w:rsid w:val="00216FAC"/>
    <w:rsid w:val="0021707E"/>
    <w:rsid w:val="00217175"/>
    <w:rsid w:val="0021718E"/>
    <w:rsid w:val="002172DE"/>
    <w:rsid w:val="002175D7"/>
    <w:rsid w:val="00217710"/>
    <w:rsid w:val="00217BBD"/>
    <w:rsid w:val="00217C4E"/>
    <w:rsid w:val="00217D4A"/>
    <w:rsid w:val="00217DB9"/>
    <w:rsid w:val="00217E9A"/>
    <w:rsid w:val="00217EB2"/>
    <w:rsid w:val="00217FB8"/>
    <w:rsid w:val="0022020B"/>
    <w:rsid w:val="00220272"/>
    <w:rsid w:val="002202EC"/>
    <w:rsid w:val="00220330"/>
    <w:rsid w:val="002203E8"/>
    <w:rsid w:val="00220425"/>
    <w:rsid w:val="00220582"/>
    <w:rsid w:val="002207D9"/>
    <w:rsid w:val="002207E8"/>
    <w:rsid w:val="0022092B"/>
    <w:rsid w:val="00220BAC"/>
    <w:rsid w:val="00220CAA"/>
    <w:rsid w:val="00220DBF"/>
    <w:rsid w:val="00220E7A"/>
    <w:rsid w:val="00220E9E"/>
    <w:rsid w:val="00221274"/>
    <w:rsid w:val="002213CD"/>
    <w:rsid w:val="00221447"/>
    <w:rsid w:val="002214AA"/>
    <w:rsid w:val="00221683"/>
    <w:rsid w:val="00221A4C"/>
    <w:rsid w:val="00221A8B"/>
    <w:rsid w:val="00221B12"/>
    <w:rsid w:val="00221B49"/>
    <w:rsid w:val="00222264"/>
    <w:rsid w:val="002225BA"/>
    <w:rsid w:val="002225FA"/>
    <w:rsid w:val="00222A48"/>
    <w:rsid w:val="00222E0B"/>
    <w:rsid w:val="0022302C"/>
    <w:rsid w:val="00223074"/>
    <w:rsid w:val="00223093"/>
    <w:rsid w:val="002230B2"/>
    <w:rsid w:val="002230FC"/>
    <w:rsid w:val="002233A9"/>
    <w:rsid w:val="002234F0"/>
    <w:rsid w:val="002234FF"/>
    <w:rsid w:val="002235CB"/>
    <w:rsid w:val="002236AF"/>
    <w:rsid w:val="00223778"/>
    <w:rsid w:val="002237B2"/>
    <w:rsid w:val="002238E3"/>
    <w:rsid w:val="00223924"/>
    <w:rsid w:val="0022398E"/>
    <w:rsid w:val="00223AF4"/>
    <w:rsid w:val="00223D29"/>
    <w:rsid w:val="00223EB0"/>
    <w:rsid w:val="00223EB2"/>
    <w:rsid w:val="00223F82"/>
    <w:rsid w:val="0022406E"/>
    <w:rsid w:val="0022407E"/>
    <w:rsid w:val="00224101"/>
    <w:rsid w:val="002241FF"/>
    <w:rsid w:val="00224216"/>
    <w:rsid w:val="00224254"/>
    <w:rsid w:val="0022431C"/>
    <w:rsid w:val="0022439C"/>
    <w:rsid w:val="0022439D"/>
    <w:rsid w:val="00224A41"/>
    <w:rsid w:val="00224A61"/>
    <w:rsid w:val="00224A80"/>
    <w:rsid w:val="00224D19"/>
    <w:rsid w:val="00224D58"/>
    <w:rsid w:val="00224DD1"/>
    <w:rsid w:val="00224F4C"/>
    <w:rsid w:val="0022500C"/>
    <w:rsid w:val="00225129"/>
    <w:rsid w:val="002252E5"/>
    <w:rsid w:val="00225480"/>
    <w:rsid w:val="0022559B"/>
    <w:rsid w:val="00225C71"/>
    <w:rsid w:val="00225D63"/>
    <w:rsid w:val="00225E4E"/>
    <w:rsid w:val="0022602A"/>
    <w:rsid w:val="00226052"/>
    <w:rsid w:val="002261AF"/>
    <w:rsid w:val="0022620C"/>
    <w:rsid w:val="002262DB"/>
    <w:rsid w:val="002265D2"/>
    <w:rsid w:val="00226746"/>
    <w:rsid w:val="0022675F"/>
    <w:rsid w:val="0022680F"/>
    <w:rsid w:val="0022694A"/>
    <w:rsid w:val="00226A4F"/>
    <w:rsid w:val="00226C15"/>
    <w:rsid w:val="00226DAA"/>
    <w:rsid w:val="002270C1"/>
    <w:rsid w:val="00227559"/>
    <w:rsid w:val="00227696"/>
    <w:rsid w:val="00227871"/>
    <w:rsid w:val="00227D06"/>
    <w:rsid w:val="00227DAF"/>
    <w:rsid w:val="00227DF0"/>
    <w:rsid w:val="00227E3F"/>
    <w:rsid w:val="00227E51"/>
    <w:rsid w:val="00227F6B"/>
    <w:rsid w:val="0023002B"/>
    <w:rsid w:val="00230143"/>
    <w:rsid w:val="0023021F"/>
    <w:rsid w:val="00230357"/>
    <w:rsid w:val="0023044C"/>
    <w:rsid w:val="0023072B"/>
    <w:rsid w:val="002307E6"/>
    <w:rsid w:val="002308AB"/>
    <w:rsid w:val="002308BE"/>
    <w:rsid w:val="00230913"/>
    <w:rsid w:val="00230997"/>
    <w:rsid w:val="002309BC"/>
    <w:rsid w:val="002309C9"/>
    <w:rsid w:val="00230ADC"/>
    <w:rsid w:val="00230E63"/>
    <w:rsid w:val="00230EA9"/>
    <w:rsid w:val="002311EF"/>
    <w:rsid w:val="0023123A"/>
    <w:rsid w:val="0023123C"/>
    <w:rsid w:val="0023138B"/>
    <w:rsid w:val="00231460"/>
    <w:rsid w:val="002314B3"/>
    <w:rsid w:val="00231528"/>
    <w:rsid w:val="0023156D"/>
    <w:rsid w:val="00231598"/>
    <w:rsid w:val="002316A6"/>
    <w:rsid w:val="00231759"/>
    <w:rsid w:val="00231AB9"/>
    <w:rsid w:val="00231AD2"/>
    <w:rsid w:val="00231CFB"/>
    <w:rsid w:val="00232626"/>
    <w:rsid w:val="00232B30"/>
    <w:rsid w:val="00232BE8"/>
    <w:rsid w:val="00232C5A"/>
    <w:rsid w:val="00232F3B"/>
    <w:rsid w:val="0023311D"/>
    <w:rsid w:val="00233206"/>
    <w:rsid w:val="002332FC"/>
    <w:rsid w:val="0023339C"/>
    <w:rsid w:val="002333E6"/>
    <w:rsid w:val="00233436"/>
    <w:rsid w:val="002335B0"/>
    <w:rsid w:val="0023365A"/>
    <w:rsid w:val="002336F6"/>
    <w:rsid w:val="00233A0E"/>
    <w:rsid w:val="00233C6D"/>
    <w:rsid w:val="00233DA6"/>
    <w:rsid w:val="00233DD6"/>
    <w:rsid w:val="00233E24"/>
    <w:rsid w:val="0023420F"/>
    <w:rsid w:val="0023434C"/>
    <w:rsid w:val="0023453C"/>
    <w:rsid w:val="0023457C"/>
    <w:rsid w:val="002345E2"/>
    <w:rsid w:val="00234702"/>
    <w:rsid w:val="002347C9"/>
    <w:rsid w:val="00234994"/>
    <w:rsid w:val="00234F65"/>
    <w:rsid w:val="0023515A"/>
    <w:rsid w:val="002354B7"/>
    <w:rsid w:val="0023563C"/>
    <w:rsid w:val="00235669"/>
    <w:rsid w:val="0023587B"/>
    <w:rsid w:val="00235B52"/>
    <w:rsid w:val="00235B70"/>
    <w:rsid w:val="00235C6A"/>
    <w:rsid w:val="00235D71"/>
    <w:rsid w:val="00235E06"/>
    <w:rsid w:val="00235E8C"/>
    <w:rsid w:val="00235EFB"/>
    <w:rsid w:val="00236049"/>
    <w:rsid w:val="00236060"/>
    <w:rsid w:val="00236062"/>
    <w:rsid w:val="002363C8"/>
    <w:rsid w:val="002363D5"/>
    <w:rsid w:val="002367C6"/>
    <w:rsid w:val="0023683F"/>
    <w:rsid w:val="00236946"/>
    <w:rsid w:val="00236982"/>
    <w:rsid w:val="00236E3E"/>
    <w:rsid w:val="002372C1"/>
    <w:rsid w:val="00237332"/>
    <w:rsid w:val="0023737A"/>
    <w:rsid w:val="0023764F"/>
    <w:rsid w:val="002376B2"/>
    <w:rsid w:val="00237798"/>
    <w:rsid w:val="002378CD"/>
    <w:rsid w:val="00237D37"/>
    <w:rsid w:val="00237DAF"/>
    <w:rsid w:val="002405F9"/>
    <w:rsid w:val="00240685"/>
    <w:rsid w:val="00240707"/>
    <w:rsid w:val="0024098D"/>
    <w:rsid w:val="00240CF0"/>
    <w:rsid w:val="00241358"/>
    <w:rsid w:val="00241411"/>
    <w:rsid w:val="00241448"/>
    <w:rsid w:val="0024146B"/>
    <w:rsid w:val="00241547"/>
    <w:rsid w:val="002418A6"/>
    <w:rsid w:val="00241A5E"/>
    <w:rsid w:val="00241BBC"/>
    <w:rsid w:val="00241BF1"/>
    <w:rsid w:val="00241FDC"/>
    <w:rsid w:val="00241FFE"/>
    <w:rsid w:val="0024214B"/>
    <w:rsid w:val="002421E9"/>
    <w:rsid w:val="00242287"/>
    <w:rsid w:val="002422A3"/>
    <w:rsid w:val="002422E4"/>
    <w:rsid w:val="00242556"/>
    <w:rsid w:val="00242575"/>
    <w:rsid w:val="002425EC"/>
    <w:rsid w:val="002425F3"/>
    <w:rsid w:val="0024264F"/>
    <w:rsid w:val="002426BD"/>
    <w:rsid w:val="002426FB"/>
    <w:rsid w:val="00242AED"/>
    <w:rsid w:val="00242C60"/>
    <w:rsid w:val="00242C77"/>
    <w:rsid w:val="00242E2F"/>
    <w:rsid w:val="00242E42"/>
    <w:rsid w:val="00242F7C"/>
    <w:rsid w:val="0024317C"/>
    <w:rsid w:val="002431BA"/>
    <w:rsid w:val="002432C8"/>
    <w:rsid w:val="002434D6"/>
    <w:rsid w:val="0024367A"/>
    <w:rsid w:val="0024373E"/>
    <w:rsid w:val="00243779"/>
    <w:rsid w:val="00243794"/>
    <w:rsid w:val="00243992"/>
    <w:rsid w:val="002439A2"/>
    <w:rsid w:val="00243B78"/>
    <w:rsid w:val="00243C48"/>
    <w:rsid w:val="002440B5"/>
    <w:rsid w:val="002440D5"/>
    <w:rsid w:val="0024427B"/>
    <w:rsid w:val="00244312"/>
    <w:rsid w:val="002443B1"/>
    <w:rsid w:val="00244458"/>
    <w:rsid w:val="00244480"/>
    <w:rsid w:val="0024468E"/>
    <w:rsid w:val="002446B5"/>
    <w:rsid w:val="0024476A"/>
    <w:rsid w:val="002447D9"/>
    <w:rsid w:val="00244A29"/>
    <w:rsid w:val="00244A45"/>
    <w:rsid w:val="00244ACB"/>
    <w:rsid w:val="00244DE0"/>
    <w:rsid w:val="00244F6C"/>
    <w:rsid w:val="0024507D"/>
    <w:rsid w:val="002451B5"/>
    <w:rsid w:val="002451D7"/>
    <w:rsid w:val="002457C2"/>
    <w:rsid w:val="0024582C"/>
    <w:rsid w:val="00245837"/>
    <w:rsid w:val="00245B34"/>
    <w:rsid w:val="00245D6D"/>
    <w:rsid w:val="00245F11"/>
    <w:rsid w:val="00245FFA"/>
    <w:rsid w:val="00246024"/>
    <w:rsid w:val="0024603A"/>
    <w:rsid w:val="00246086"/>
    <w:rsid w:val="00246112"/>
    <w:rsid w:val="002463DB"/>
    <w:rsid w:val="00246450"/>
    <w:rsid w:val="0024655E"/>
    <w:rsid w:val="0024691D"/>
    <w:rsid w:val="0024697C"/>
    <w:rsid w:val="00246AF0"/>
    <w:rsid w:val="00246B8C"/>
    <w:rsid w:val="00246D4E"/>
    <w:rsid w:val="00246FC9"/>
    <w:rsid w:val="002470BC"/>
    <w:rsid w:val="002477B6"/>
    <w:rsid w:val="0024780E"/>
    <w:rsid w:val="00247868"/>
    <w:rsid w:val="00247AB9"/>
    <w:rsid w:val="00247CBA"/>
    <w:rsid w:val="00247CCD"/>
    <w:rsid w:val="00247E8C"/>
    <w:rsid w:val="00247EAE"/>
    <w:rsid w:val="0025001D"/>
    <w:rsid w:val="002502C6"/>
    <w:rsid w:val="002502D1"/>
    <w:rsid w:val="00250494"/>
    <w:rsid w:val="0025056F"/>
    <w:rsid w:val="00250601"/>
    <w:rsid w:val="00250751"/>
    <w:rsid w:val="00250790"/>
    <w:rsid w:val="00250895"/>
    <w:rsid w:val="0025089D"/>
    <w:rsid w:val="00250A7D"/>
    <w:rsid w:val="00250B11"/>
    <w:rsid w:val="00250CB6"/>
    <w:rsid w:val="00250D5F"/>
    <w:rsid w:val="00250D99"/>
    <w:rsid w:val="00250DD3"/>
    <w:rsid w:val="00250E46"/>
    <w:rsid w:val="00251007"/>
    <w:rsid w:val="00251437"/>
    <w:rsid w:val="0025149E"/>
    <w:rsid w:val="002514DE"/>
    <w:rsid w:val="0025153C"/>
    <w:rsid w:val="00251733"/>
    <w:rsid w:val="00251810"/>
    <w:rsid w:val="0025192D"/>
    <w:rsid w:val="00251CCD"/>
    <w:rsid w:val="00251DAC"/>
    <w:rsid w:val="0025220C"/>
    <w:rsid w:val="00252297"/>
    <w:rsid w:val="00252331"/>
    <w:rsid w:val="002527D4"/>
    <w:rsid w:val="00252901"/>
    <w:rsid w:val="00252A14"/>
    <w:rsid w:val="00252B99"/>
    <w:rsid w:val="00252D5C"/>
    <w:rsid w:val="00252EF6"/>
    <w:rsid w:val="00252FC3"/>
    <w:rsid w:val="0025306A"/>
    <w:rsid w:val="0025315F"/>
    <w:rsid w:val="002532EA"/>
    <w:rsid w:val="00253410"/>
    <w:rsid w:val="0025363D"/>
    <w:rsid w:val="002537C1"/>
    <w:rsid w:val="002539EB"/>
    <w:rsid w:val="00253CAE"/>
    <w:rsid w:val="00253D1A"/>
    <w:rsid w:val="00253DB3"/>
    <w:rsid w:val="00253EC2"/>
    <w:rsid w:val="00253ED9"/>
    <w:rsid w:val="00253FC9"/>
    <w:rsid w:val="0025411E"/>
    <w:rsid w:val="0025421F"/>
    <w:rsid w:val="00254223"/>
    <w:rsid w:val="00254260"/>
    <w:rsid w:val="0025442C"/>
    <w:rsid w:val="00254457"/>
    <w:rsid w:val="0025474F"/>
    <w:rsid w:val="002548A7"/>
    <w:rsid w:val="00254BE7"/>
    <w:rsid w:val="00254E3C"/>
    <w:rsid w:val="00254E65"/>
    <w:rsid w:val="00254EA8"/>
    <w:rsid w:val="00254EE5"/>
    <w:rsid w:val="002552F6"/>
    <w:rsid w:val="0025531F"/>
    <w:rsid w:val="0025563B"/>
    <w:rsid w:val="00255678"/>
    <w:rsid w:val="002557BD"/>
    <w:rsid w:val="002559C6"/>
    <w:rsid w:val="00255AE2"/>
    <w:rsid w:val="00255B31"/>
    <w:rsid w:val="00255D0B"/>
    <w:rsid w:val="00255E51"/>
    <w:rsid w:val="00255F13"/>
    <w:rsid w:val="00256008"/>
    <w:rsid w:val="0025630D"/>
    <w:rsid w:val="002563B7"/>
    <w:rsid w:val="00256514"/>
    <w:rsid w:val="002566E9"/>
    <w:rsid w:val="002567F4"/>
    <w:rsid w:val="00256882"/>
    <w:rsid w:val="002568B9"/>
    <w:rsid w:val="00256911"/>
    <w:rsid w:val="00256983"/>
    <w:rsid w:val="002569D2"/>
    <w:rsid w:val="002569DF"/>
    <w:rsid w:val="00256A65"/>
    <w:rsid w:val="00256ACF"/>
    <w:rsid w:val="00256B11"/>
    <w:rsid w:val="00256BA0"/>
    <w:rsid w:val="00256C55"/>
    <w:rsid w:val="00256E52"/>
    <w:rsid w:val="0025707D"/>
    <w:rsid w:val="002570DF"/>
    <w:rsid w:val="00257110"/>
    <w:rsid w:val="002572A4"/>
    <w:rsid w:val="0025730E"/>
    <w:rsid w:val="00257774"/>
    <w:rsid w:val="00257868"/>
    <w:rsid w:val="002578FF"/>
    <w:rsid w:val="002579D1"/>
    <w:rsid w:val="00257AD4"/>
    <w:rsid w:val="00257AD6"/>
    <w:rsid w:val="00257B1D"/>
    <w:rsid w:val="00257F4D"/>
    <w:rsid w:val="00257FD2"/>
    <w:rsid w:val="0026017F"/>
    <w:rsid w:val="002601C8"/>
    <w:rsid w:val="0026025C"/>
    <w:rsid w:val="00260369"/>
    <w:rsid w:val="002605F7"/>
    <w:rsid w:val="002606A1"/>
    <w:rsid w:val="00260869"/>
    <w:rsid w:val="00260B2E"/>
    <w:rsid w:val="00260BC3"/>
    <w:rsid w:val="00260C0D"/>
    <w:rsid w:val="00260CB9"/>
    <w:rsid w:val="00260E55"/>
    <w:rsid w:val="0026100A"/>
    <w:rsid w:val="00261203"/>
    <w:rsid w:val="0026120F"/>
    <w:rsid w:val="0026132D"/>
    <w:rsid w:val="00261372"/>
    <w:rsid w:val="00261903"/>
    <w:rsid w:val="002619BF"/>
    <w:rsid w:val="00261A1B"/>
    <w:rsid w:val="00261C12"/>
    <w:rsid w:val="00261CF6"/>
    <w:rsid w:val="00261DAA"/>
    <w:rsid w:val="00261EAD"/>
    <w:rsid w:val="00262052"/>
    <w:rsid w:val="00262368"/>
    <w:rsid w:val="00262511"/>
    <w:rsid w:val="00262557"/>
    <w:rsid w:val="002628C0"/>
    <w:rsid w:val="00262A6D"/>
    <w:rsid w:val="00262B8A"/>
    <w:rsid w:val="00262C7D"/>
    <w:rsid w:val="00262D03"/>
    <w:rsid w:val="00262D48"/>
    <w:rsid w:val="00262D55"/>
    <w:rsid w:val="0026313F"/>
    <w:rsid w:val="00263511"/>
    <w:rsid w:val="0026372A"/>
    <w:rsid w:val="00263750"/>
    <w:rsid w:val="002638DC"/>
    <w:rsid w:val="00263936"/>
    <w:rsid w:val="00263AEC"/>
    <w:rsid w:val="00263CB6"/>
    <w:rsid w:val="00263CFE"/>
    <w:rsid w:val="00263E4D"/>
    <w:rsid w:val="00263E75"/>
    <w:rsid w:val="0026434B"/>
    <w:rsid w:val="002645C7"/>
    <w:rsid w:val="002646A7"/>
    <w:rsid w:val="0026477C"/>
    <w:rsid w:val="00264953"/>
    <w:rsid w:val="00264B56"/>
    <w:rsid w:val="00264B6F"/>
    <w:rsid w:val="00264E1A"/>
    <w:rsid w:val="00264E9D"/>
    <w:rsid w:val="002650BB"/>
    <w:rsid w:val="00265158"/>
    <w:rsid w:val="00265335"/>
    <w:rsid w:val="0026555C"/>
    <w:rsid w:val="00265667"/>
    <w:rsid w:val="002659CB"/>
    <w:rsid w:val="002659CF"/>
    <w:rsid w:val="00265C47"/>
    <w:rsid w:val="00265C9D"/>
    <w:rsid w:val="00265D7E"/>
    <w:rsid w:val="00265FDA"/>
    <w:rsid w:val="00266143"/>
    <w:rsid w:val="0026619A"/>
    <w:rsid w:val="002661E4"/>
    <w:rsid w:val="002662FE"/>
    <w:rsid w:val="002663CB"/>
    <w:rsid w:val="00266476"/>
    <w:rsid w:val="002664C7"/>
    <w:rsid w:val="0026666D"/>
    <w:rsid w:val="002667D6"/>
    <w:rsid w:val="00266800"/>
    <w:rsid w:val="002669C9"/>
    <w:rsid w:val="00266AE3"/>
    <w:rsid w:val="00266C25"/>
    <w:rsid w:val="00266D1A"/>
    <w:rsid w:val="00266DCA"/>
    <w:rsid w:val="00266EEE"/>
    <w:rsid w:val="00267041"/>
    <w:rsid w:val="002671AC"/>
    <w:rsid w:val="00267221"/>
    <w:rsid w:val="002672BE"/>
    <w:rsid w:val="00267317"/>
    <w:rsid w:val="00267381"/>
    <w:rsid w:val="002674A8"/>
    <w:rsid w:val="00267A34"/>
    <w:rsid w:val="00267ABC"/>
    <w:rsid w:val="00267BE6"/>
    <w:rsid w:val="00267C23"/>
    <w:rsid w:val="00267F91"/>
    <w:rsid w:val="002700E5"/>
    <w:rsid w:val="002702EA"/>
    <w:rsid w:val="002703D5"/>
    <w:rsid w:val="0027049A"/>
    <w:rsid w:val="00270875"/>
    <w:rsid w:val="002709D4"/>
    <w:rsid w:val="00270AE9"/>
    <w:rsid w:val="00270B08"/>
    <w:rsid w:val="00270B70"/>
    <w:rsid w:val="00270BD0"/>
    <w:rsid w:val="00270C44"/>
    <w:rsid w:val="00270D72"/>
    <w:rsid w:val="00270E02"/>
    <w:rsid w:val="00270ED9"/>
    <w:rsid w:val="00270F5C"/>
    <w:rsid w:val="00271026"/>
    <w:rsid w:val="00271236"/>
    <w:rsid w:val="002713CC"/>
    <w:rsid w:val="002714C5"/>
    <w:rsid w:val="002718E2"/>
    <w:rsid w:val="00271909"/>
    <w:rsid w:val="00271A2E"/>
    <w:rsid w:val="00271BBB"/>
    <w:rsid w:val="00271CA3"/>
    <w:rsid w:val="00271DD8"/>
    <w:rsid w:val="00272137"/>
    <w:rsid w:val="002721B7"/>
    <w:rsid w:val="0027226B"/>
    <w:rsid w:val="002723EB"/>
    <w:rsid w:val="0027245D"/>
    <w:rsid w:val="0027251C"/>
    <w:rsid w:val="002725AC"/>
    <w:rsid w:val="0027263D"/>
    <w:rsid w:val="0027269E"/>
    <w:rsid w:val="002727C1"/>
    <w:rsid w:val="00272997"/>
    <w:rsid w:val="00272AF2"/>
    <w:rsid w:val="00272B2F"/>
    <w:rsid w:val="00272D83"/>
    <w:rsid w:val="0027328C"/>
    <w:rsid w:val="0027344E"/>
    <w:rsid w:val="00273468"/>
    <w:rsid w:val="00273515"/>
    <w:rsid w:val="00273672"/>
    <w:rsid w:val="0027368E"/>
    <w:rsid w:val="002736B5"/>
    <w:rsid w:val="0027387D"/>
    <w:rsid w:val="00273A5D"/>
    <w:rsid w:val="00273AF5"/>
    <w:rsid w:val="00273B85"/>
    <w:rsid w:val="00273C9B"/>
    <w:rsid w:val="00273D74"/>
    <w:rsid w:val="0027409F"/>
    <w:rsid w:val="00274754"/>
    <w:rsid w:val="0027498C"/>
    <w:rsid w:val="002749AC"/>
    <w:rsid w:val="002749D3"/>
    <w:rsid w:val="002749EB"/>
    <w:rsid w:val="00274A3D"/>
    <w:rsid w:val="00274A71"/>
    <w:rsid w:val="00274B78"/>
    <w:rsid w:val="00274DA6"/>
    <w:rsid w:val="00274E3C"/>
    <w:rsid w:val="00274EDB"/>
    <w:rsid w:val="00274FBF"/>
    <w:rsid w:val="00275202"/>
    <w:rsid w:val="00275375"/>
    <w:rsid w:val="002753FD"/>
    <w:rsid w:val="0027544A"/>
    <w:rsid w:val="002755D1"/>
    <w:rsid w:val="00275622"/>
    <w:rsid w:val="00275700"/>
    <w:rsid w:val="00275B67"/>
    <w:rsid w:val="00275C61"/>
    <w:rsid w:val="00275CCE"/>
    <w:rsid w:val="00275D3F"/>
    <w:rsid w:val="00275E1A"/>
    <w:rsid w:val="002760DE"/>
    <w:rsid w:val="0027631F"/>
    <w:rsid w:val="00276571"/>
    <w:rsid w:val="00276661"/>
    <w:rsid w:val="0027688F"/>
    <w:rsid w:val="00276B71"/>
    <w:rsid w:val="00276B83"/>
    <w:rsid w:val="00276BCA"/>
    <w:rsid w:val="00276E48"/>
    <w:rsid w:val="0027702D"/>
    <w:rsid w:val="00277282"/>
    <w:rsid w:val="0027759F"/>
    <w:rsid w:val="002776EA"/>
    <w:rsid w:val="00277A09"/>
    <w:rsid w:val="00277DC9"/>
    <w:rsid w:val="00280087"/>
    <w:rsid w:val="0028013F"/>
    <w:rsid w:val="0028014C"/>
    <w:rsid w:val="0028019A"/>
    <w:rsid w:val="002801AA"/>
    <w:rsid w:val="002801B7"/>
    <w:rsid w:val="0028031B"/>
    <w:rsid w:val="0028054F"/>
    <w:rsid w:val="00280868"/>
    <w:rsid w:val="00280A9B"/>
    <w:rsid w:val="00280BB2"/>
    <w:rsid w:val="00280F6A"/>
    <w:rsid w:val="00280FDC"/>
    <w:rsid w:val="00281381"/>
    <w:rsid w:val="0028140E"/>
    <w:rsid w:val="002814FC"/>
    <w:rsid w:val="002816A3"/>
    <w:rsid w:val="002816DB"/>
    <w:rsid w:val="00281774"/>
    <w:rsid w:val="0028185D"/>
    <w:rsid w:val="00281893"/>
    <w:rsid w:val="002818E3"/>
    <w:rsid w:val="002818FE"/>
    <w:rsid w:val="00281B3F"/>
    <w:rsid w:val="00281C0F"/>
    <w:rsid w:val="00281E15"/>
    <w:rsid w:val="00281EE5"/>
    <w:rsid w:val="00282098"/>
    <w:rsid w:val="002820DA"/>
    <w:rsid w:val="002821EC"/>
    <w:rsid w:val="00282423"/>
    <w:rsid w:val="00282640"/>
    <w:rsid w:val="00282771"/>
    <w:rsid w:val="002827EB"/>
    <w:rsid w:val="0028284F"/>
    <w:rsid w:val="00282857"/>
    <w:rsid w:val="00282BF2"/>
    <w:rsid w:val="00282C79"/>
    <w:rsid w:val="00282F2A"/>
    <w:rsid w:val="002830F4"/>
    <w:rsid w:val="00283464"/>
    <w:rsid w:val="0028351C"/>
    <w:rsid w:val="0028353C"/>
    <w:rsid w:val="00283692"/>
    <w:rsid w:val="0028378F"/>
    <w:rsid w:val="00283818"/>
    <w:rsid w:val="00283DB7"/>
    <w:rsid w:val="00283EEE"/>
    <w:rsid w:val="00283F7B"/>
    <w:rsid w:val="00284043"/>
    <w:rsid w:val="002841BE"/>
    <w:rsid w:val="002841F7"/>
    <w:rsid w:val="00284348"/>
    <w:rsid w:val="002843D6"/>
    <w:rsid w:val="002843E3"/>
    <w:rsid w:val="002844F0"/>
    <w:rsid w:val="002845EF"/>
    <w:rsid w:val="00284796"/>
    <w:rsid w:val="002847F3"/>
    <w:rsid w:val="002848A1"/>
    <w:rsid w:val="00284A44"/>
    <w:rsid w:val="00284C48"/>
    <w:rsid w:val="00284CB1"/>
    <w:rsid w:val="00284D5C"/>
    <w:rsid w:val="00284E2F"/>
    <w:rsid w:val="00284EF7"/>
    <w:rsid w:val="00284FB5"/>
    <w:rsid w:val="00285009"/>
    <w:rsid w:val="00285041"/>
    <w:rsid w:val="00285271"/>
    <w:rsid w:val="002853D1"/>
    <w:rsid w:val="0028567F"/>
    <w:rsid w:val="0028579D"/>
    <w:rsid w:val="00285A6B"/>
    <w:rsid w:val="00285B08"/>
    <w:rsid w:val="00285BF7"/>
    <w:rsid w:val="00285C06"/>
    <w:rsid w:val="00286447"/>
    <w:rsid w:val="0028684E"/>
    <w:rsid w:val="002868AD"/>
    <w:rsid w:val="00286911"/>
    <w:rsid w:val="00286B5E"/>
    <w:rsid w:val="00286CF2"/>
    <w:rsid w:val="00286DF2"/>
    <w:rsid w:val="0028706E"/>
    <w:rsid w:val="0028720C"/>
    <w:rsid w:val="002872B6"/>
    <w:rsid w:val="002874DA"/>
    <w:rsid w:val="0028751C"/>
    <w:rsid w:val="00287624"/>
    <w:rsid w:val="00287843"/>
    <w:rsid w:val="00287944"/>
    <w:rsid w:val="00287BD4"/>
    <w:rsid w:val="00287BF3"/>
    <w:rsid w:val="00287EAD"/>
    <w:rsid w:val="002900FB"/>
    <w:rsid w:val="002903D9"/>
    <w:rsid w:val="00290941"/>
    <w:rsid w:val="00290CF7"/>
    <w:rsid w:val="00290D5F"/>
    <w:rsid w:val="00291011"/>
    <w:rsid w:val="002911E3"/>
    <w:rsid w:val="00291248"/>
    <w:rsid w:val="00291358"/>
    <w:rsid w:val="00291360"/>
    <w:rsid w:val="00291366"/>
    <w:rsid w:val="002914A5"/>
    <w:rsid w:val="002914B0"/>
    <w:rsid w:val="002914DE"/>
    <w:rsid w:val="002915C2"/>
    <w:rsid w:val="002916C2"/>
    <w:rsid w:val="002918AD"/>
    <w:rsid w:val="002918CB"/>
    <w:rsid w:val="0029195B"/>
    <w:rsid w:val="0029197C"/>
    <w:rsid w:val="00291A09"/>
    <w:rsid w:val="00291DCE"/>
    <w:rsid w:val="00291EBB"/>
    <w:rsid w:val="002920EC"/>
    <w:rsid w:val="0029219A"/>
    <w:rsid w:val="00292417"/>
    <w:rsid w:val="00292547"/>
    <w:rsid w:val="002926DF"/>
    <w:rsid w:val="00292770"/>
    <w:rsid w:val="00292798"/>
    <w:rsid w:val="0029285F"/>
    <w:rsid w:val="002928A0"/>
    <w:rsid w:val="00292936"/>
    <w:rsid w:val="00292AE0"/>
    <w:rsid w:val="00292E68"/>
    <w:rsid w:val="00292F26"/>
    <w:rsid w:val="0029304D"/>
    <w:rsid w:val="0029332C"/>
    <w:rsid w:val="002933C9"/>
    <w:rsid w:val="00293777"/>
    <w:rsid w:val="002937BE"/>
    <w:rsid w:val="002937CA"/>
    <w:rsid w:val="0029381E"/>
    <w:rsid w:val="00293855"/>
    <w:rsid w:val="0029388B"/>
    <w:rsid w:val="002938A0"/>
    <w:rsid w:val="002938C8"/>
    <w:rsid w:val="002938C9"/>
    <w:rsid w:val="00293906"/>
    <w:rsid w:val="00293952"/>
    <w:rsid w:val="00293C60"/>
    <w:rsid w:val="00293DE7"/>
    <w:rsid w:val="00293F4E"/>
    <w:rsid w:val="00293F69"/>
    <w:rsid w:val="0029429A"/>
    <w:rsid w:val="002942F5"/>
    <w:rsid w:val="0029432B"/>
    <w:rsid w:val="00294342"/>
    <w:rsid w:val="00294351"/>
    <w:rsid w:val="00294423"/>
    <w:rsid w:val="00294670"/>
    <w:rsid w:val="002949F0"/>
    <w:rsid w:val="00294D29"/>
    <w:rsid w:val="00294F34"/>
    <w:rsid w:val="002950DA"/>
    <w:rsid w:val="00295161"/>
    <w:rsid w:val="00295187"/>
    <w:rsid w:val="00295502"/>
    <w:rsid w:val="002955C3"/>
    <w:rsid w:val="002956EB"/>
    <w:rsid w:val="00295ADC"/>
    <w:rsid w:val="00295C08"/>
    <w:rsid w:val="00295F97"/>
    <w:rsid w:val="00296241"/>
    <w:rsid w:val="0029643D"/>
    <w:rsid w:val="00296515"/>
    <w:rsid w:val="0029662D"/>
    <w:rsid w:val="00296638"/>
    <w:rsid w:val="002968BA"/>
    <w:rsid w:val="00296907"/>
    <w:rsid w:val="00296A10"/>
    <w:rsid w:val="00296AA8"/>
    <w:rsid w:val="00296ADE"/>
    <w:rsid w:val="00296B15"/>
    <w:rsid w:val="00296B4A"/>
    <w:rsid w:val="00296B80"/>
    <w:rsid w:val="00296F37"/>
    <w:rsid w:val="00296FF3"/>
    <w:rsid w:val="0029724F"/>
    <w:rsid w:val="00297351"/>
    <w:rsid w:val="002973E3"/>
    <w:rsid w:val="00297762"/>
    <w:rsid w:val="002978CF"/>
    <w:rsid w:val="00297BE1"/>
    <w:rsid w:val="00297EED"/>
    <w:rsid w:val="00297F40"/>
    <w:rsid w:val="00297FF8"/>
    <w:rsid w:val="002A0014"/>
    <w:rsid w:val="002A00D8"/>
    <w:rsid w:val="002A0185"/>
    <w:rsid w:val="002A01E6"/>
    <w:rsid w:val="002A0257"/>
    <w:rsid w:val="002A02B1"/>
    <w:rsid w:val="002A0351"/>
    <w:rsid w:val="002A04A3"/>
    <w:rsid w:val="002A04F3"/>
    <w:rsid w:val="002A0637"/>
    <w:rsid w:val="002A087F"/>
    <w:rsid w:val="002A0A58"/>
    <w:rsid w:val="002A0A75"/>
    <w:rsid w:val="002A0A8D"/>
    <w:rsid w:val="002A0B0F"/>
    <w:rsid w:val="002A0CAF"/>
    <w:rsid w:val="002A0CB1"/>
    <w:rsid w:val="002A0D84"/>
    <w:rsid w:val="002A0ECA"/>
    <w:rsid w:val="002A0EFF"/>
    <w:rsid w:val="002A1064"/>
    <w:rsid w:val="002A109E"/>
    <w:rsid w:val="002A10F6"/>
    <w:rsid w:val="002A1253"/>
    <w:rsid w:val="002A1343"/>
    <w:rsid w:val="002A160C"/>
    <w:rsid w:val="002A1698"/>
    <w:rsid w:val="002A1740"/>
    <w:rsid w:val="002A17CC"/>
    <w:rsid w:val="002A18E9"/>
    <w:rsid w:val="002A1A65"/>
    <w:rsid w:val="002A1D4D"/>
    <w:rsid w:val="002A1DCC"/>
    <w:rsid w:val="002A1EA5"/>
    <w:rsid w:val="002A2135"/>
    <w:rsid w:val="002A234B"/>
    <w:rsid w:val="002A2624"/>
    <w:rsid w:val="002A27F3"/>
    <w:rsid w:val="002A2834"/>
    <w:rsid w:val="002A28A2"/>
    <w:rsid w:val="002A294C"/>
    <w:rsid w:val="002A2B7C"/>
    <w:rsid w:val="002A2BFB"/>
    <w:rsid w:val="002A2CB5"/>
    <w:rsid w:val="002A2D2A"/>
    <w:rsid w:val="002A2FF9"/>
    <w:rsid w:val="002A3170"/>
    <w:rsid w:val="002A34AF"/>
    <w:rsid w:val="002A3813"/>
    <w:rsid w:val="002A3B38"/>
    <w:rsid w:val="002A3BB0"/>
    <w:rsid w:val="002A3BCB"/>
    <w:rsid w:val="002A3BFA"/>
    <w:rsid w:val="002A3D45"/>
    <w:rsid w:val="002A3EA2"/>
    <w:rsid w:val="002A40E6"/>
    <w:rsid w:val="002A417A"/>
    <w:rsid w:val="002A41C0"/>
    <w:rsid w:val="002A429A"/>
    <w:rsid w:val="002A435B"/>
    <w:rsid w:val="002A44A5"/>
    <w:rsid w:val="002A45FC"/>
    <w:rsid w:val="002A4AF5"/>
    <w:rsid w:val="002A4B70"/>
    <w:rsid w:val="002A4C33"/>
    <w:rsid w:val="002A4C43"/>
    <w:rsid w:val="002A4CA5"/>
    <w:rsid w:val="002A4EF8"/>
    <w:rsid w:val="002A4F1B"/>
    <w:rsid w:val="002A5141"/>
    <w:rsid w:val="002A518C"/>
    <w:rsid w:val="002A52B1"/>
    <w:rsid w:val="002A5406"/>
    <w:rsid w:val="002A5436"/>
    <w:rsid w:val="002A551D"/>
    <w:rsid w:val="002A56AF"/>
    <w:rsid w:val="002A583E"/>
    <w:rsid w:val="002A5ABD"/>
    <w:rsid w:val="002A5CEA"/>
    <w:rsid w:val="002A5F4F"/>
    <w:rsid w:val="002A5FFD"/>
    <w:rsid w:val="002A6286"/>
    <w:rsid w:val="002A63E7"/>
    <w:rsid w:val="002A67EB"/>
    <w:rsid w:val="002A689A"/>
    <w:rsid w:val="002A68D9"/>
    <w:rsid w:val="002A6A01"/>
    <w:rsid w:val="002A6CBB"/>
    <w:rsid w:val="002A6EB7"/>
    <w:rsid w:val="002A6F4C"/>
    <w:rsid w:val="002A701D"/>
    <w:rsid w:val="002A7265"/>
    <w:rsid w:val="002A72A2"/>
    <w:rsid w:val="002A75A8"/>
    <w:rsid w:val="002A75C6"/>
    <w:rsid w:val="002A75D5"/>
    <w:rsid w:val="002A76C3"/>
    <w:rsid w:val="002A7894"/>
    <w:rsid w:val="002A7963"/>
    <w:rsid w:val="002A79E6"/>
    <w:rsid w:val="002A7B9F"/>
    <w:rsid w:val="002A7D7E"/>
    <w:rsid w:val="002A7EEC"/>
    <w:rsid w:val="002B00E3"/>
    <w:rsid w:val="002B0143"/>
    <w:rsid w:val="002B03BF"/>
    <w:rsid w:val="002B0607"/>
    <w:rsid w:val="002B073A"/>
    <w:rsid w:val="002B08E7"/>
    <w:rsid w:val="002B0F05"/>
    <w:rsid w:val="002B0F75"/>
    <w:rsid w:val="002B128F"/>
    <w:rsid w:val="002B15FC"/>
    <w:rsid w:val="002B17AA"/>
    <w:rsid w:val="002B18E9"/>
    <w:rsid w:val="002B1902"/>
    <w:rsid w:val="002B1951"/>
    <w:rsid w:val="002B1C40"/>
    <w:rsid w:val="002B1C50"/>
    <w:rsid w:val="002B1C57"/>
    <w:rsid w:val="002B1D26"/>
    <w:rsid w:val="002B1D89"/>
    <w:rsid w:val="002B1DD8"/>
    <w:rsid w:val="002B1E0D"/>
    <w:rsid w:val="002B1F4F"/>
    <w:rsid w:val="002B1F6E"/>
    <w:rsid w:val="002B1FFF"/>
    <w:rsid w:val="002B21FB"/>
    <w:rsid w:val="002B228B"/>
    <w:rsid w:val="002B22CB"/>
    <w:rsid w:val="002B22E6"/>
    <w:rsid w:val="002B2406"/>
    <w:rsid w:val="002B244B"/>
    <w:rsid w:val="002B24AA"/>
    <w:rsid w:val="002B29DA"/>
    <w:rsid w:val="002B320A"/>
    <w:rsid w:val="002B329F"/>
    <w:rsid w:val="002B330F"/>
    <w:rsid w:val="002B338E"/>
    <w:rsid w:val="002B3506"/>
    <w:rsid w:val="002B3524"/>
    <w:rsid w:val="002B3565"/>
    <w:rsid w:val="002B357B"/>
    <w:rsid w:val="002B35CE"/>
    <w:rsid w:val="002B36FC"/>
    <w:rsid w:val="002B37DC"/>
    <w:rsid w:val="002B38A0"/>
    <w:rsid w:val="002B3978"/>
    <w:rsid w:val="002B3AB8"/>
    <w:rsid w:val="002B3BA1"/>
    <w:rsid w:val="002B3DEC"/>
    <w:rsid w:val="002B4063"/>
    <w:rsid w:val="002B40AF"/>
    <w:rsid w:val="002B4112"/>
    <w:rsid w:val="002B426D"/>
    <w:rsid w:val="002B4282"/>
    <w:rsid w:val="002B42A9"/>
    <w:rsid w:val="002B43B3"/>
    <w:rsid w:val="002B4456"/>
    <w:rsid w:val="002B4486"/>
    <w:rsid w:val="002B4858"/>
    <w:rsid w:val="002B4BCA"/>
    <w:rsid w:val="002B4C90"/>
    <w:rsid w:val="002B4E8B"/>
    <w:rsid w:val="002B4F3E"/>
    <w:rsid w:val="002B5242"/>
    <w:rsid w:val="002B54A0"/>
    <w:rsid w:val="002B5599"/>
    <w:rsid w:val="002B56F2"/>
    <w:rsid w:val="002B597E"/>
    <w:rsid w:val="002B5A5D"/>
    <w:rsid w:val="002B5B22"/>
    <w:rsid w:val="002B5CAC"/>
    <w:rsid w:val="002B5D77"/>
    <w:rsid w:val="002B6115"/>
    <w:rsid w:val="002B639C"/>
    <w:rsid w:val="002B64AB"/>
    <w:rsid w:val="002B6595"/>
    <w:rsid w:val="002B6770"/>
    <w:rsid w:val="002B679A"/>
    <w:rsid w:val="002B67F5"/>
    <w:rsid w:val="002B69A0"/>
    <w:rsid w:val="002B69C3"/>
    <w:rsid w:val="002B6AA5"/>
    <w:rsid w:val="002B6D08"/>
    <w:rsid w:val="002B6D7A"/>
    <w:rsid w:val="002B6DFC"/>
    <w:rsid w:val="002B6E8E"/>
    <w:rsid w:val="002B7003"/>
    <w:rsid w:val="002B70F0"/>
    <w:rsid w:val="002B714F"/>
    <w:rsid w:val="002B727A"/>
    <w:rsid w:val="002B7281"/>
    <w:rsid w:val="002B7481"/>
    <w:rsid w:val="002B7856"/>
    <w:rsid w:val="002B7C16"/>
    <w:rsid w:val="002B7C21"/>
    <w:rsid w:val="002B7C3C"/>
    <w:rsid w:val="002B7F4D"/>
    <w:rsid w:val="002B7F50"/>
    <w:rsid w:val="002B7FA6"/>
    <w:rsid w:val="002C007E"/>
    <w:rsid w:val="002C00F3"/>
    <w:rsid w:val="002C00FF"/>
    <w:rsid w:val="002C018E"/>
    <w:rsid w:val="002C03EC"/>
    <w:rsid w:val="002C048A"/>
    <w:rsid w:val="002C05EA"/>
    <w:rsid w:val="002C08D5"/>
    <w:rsid w:val="002C0940"/>
    <w:rsid w:val="002C099F"/>
    <w:rsid w:val="002C0A3F"/>
    <w:rsid w:val="002C0A89"/>
    <w:rsid w:val="002C0B42"/>
    <w:rsid w:val="002C0BFC"/>
    <w:rsid w:val="002C0C96"/>
    <w:rsid w:val="002C101A"/>
    <w:rsid w:val="002C1022"/>
    <w:rsid w:val="002C113B"/>
    <w:rsid w:val="002C13E0"/>
    <w:rsid w:val="002C14B1"/>
    <w:rsid w:val="002C14E3"/>
    <w:rsid w:val="002C15E8"/>
    <w:rsid w:val="002C18DE"/>
    <w:rsid w:val="002C191C"/>
    <w:rsid w:val="002C1922"/>
    <w:rsid w:val="002C19D8"/>
    <w:rsid w:val="002C1AA4"/>
    <w:rsid w:val="002C1F81"/>
    <w:rsid w:val="002C241A"/>
    <w:rsid w:val="002C246A"/>
    <w:rsid w:val="002C25B8"/>
    <w:rsid w:val="002C2C2A"/>
    <w:rsid w:val="002C2DFB"/>
    <w:rsid w:val="002C3134"/>
    <w:rsid w:val="002C31FC"/>
    <w:rsid w:val="002C32D3"/>
    <w:rsid w:val="002C3315"/>
    <w:rsid w:val="002C3324"/>
    <w:rsid w:val="002C36F0"/>
    <w:rsid w:val="002C37AC"/>
    <w:rsid w:val="002C39B0"/>
    <w:rsid w:val="002C3BCA"/>
    <w:rsid w:val="002C3C32"/>
    <w:rsid w:val="002C3F17"/>
    <w:rsid w:val="002C3F1C"/>
    <w:rsid w:val="002C3F67"/>
    <w:rsid w:val="002C4228"/>
    <w:rsid w:val="002C435F"/>
    <w:rsid w:val="002C469E"/>
    <w:rsid w:val="002C47D5"/>
    <w:rsid w:val="002C485E"/>
    <w:rsid w:val="002C492E"/>
    <w:rsid w:val="002C49AF"/>
    <w:rsid w:val="002C49E3"/>
    <w:rsid w:val="002C4A6A"/>
    <w:rsid w:val="002C4B32"/>
    <w:rsid w:val="002C4FB0"/>
    <w:rsid w:val="002C4FD7"/>
    <w:rsid w:val="002C501F"/>
    <w:rsid w:val="002C50C3"/>
    <w:rsid w:val="002C5176"/>
    <w:rsid w:val="002C531E"/>
    <w:rsid w:val="002C535F"/>
    <w:rsid w:val="002C558C"/>
    <w:rsid w:val="002C5648"/>
    <w:rsid w:val="002C585D"/>
    <w:rsid w:val="002C5A28"/>
    <w:rsid w:val="002C5E13"/>
    <w:rsid w:val="002C618C"/>
    <w:rsid w:val="002C627B"/>
    <w:rsid w:val="002C64BD"/>
    <w:rsid w:val="002C676E"/>
    <w:rsid w:val="002C6823"/>
    <w:rsid w:val="002C6873"/>
    <w:rsid w:val="002C6917"/>
    <w:rsid w:val="002C6CFD"/>
    <w:rsid w:val="002C6E34"/>
    <w:rsid w:val="002C6EB0"/>
    <w:rsid w:val="002C6EC8"/>
    <w:rsid w:val="002C6F8D"/>
    <w:rsid w:val="002C727F"/>
    <w:rsid w:val="002C7383"/>
    <w:rsid w:val="002C7387"/>
    <w:rsid w:val="002C74DC"/>
    <w:rsid w:val="002C755B"/>
    <w:rsid w:val="002C75FC"/>
    <w:rsid w:val="002C76E4"/>
    <w:rsid w:val="002C7872"/>
    <w:rsid w:val="002C7B40"/>
    <w:rsid w:val="002D024A"/>
    <w:rsid w:val="002D03AC"/>
    <w:rsid w:val="002D0553"/>
    <w:rsid w:val="002D055E"/>
    <w:rsid w:val="002D06A9"/>
    <w:rsid w:val="002D086B"/>
    <w:rsid w:val="002D0899"/>
    <w:rsid w:val="002D08C3"/>
    <w:rsid w:val="002D08FD"/>
    <w:rsid w:val="002D0CB9"/>
    <w:rsid w:val="002D0D64"/>
    <w:rsid w:val="002D0FF6"/>
    <w:rsid w:val="002D12CD"/>
    <w:rsid w:val="002D1524"/>
    <w:rsid w:val="002D1570"/>
    <w:rsid w:val="002D165C"/>
    <w:rsid w:val="002D1A29"/>
    <w:rsid w:val="002D1A3A"/>
    <w:rsid w:val="002D1BDC"/>
    <w:rsid w:val="002D1C44"/>
    <w:rsid w:val="002D1D37"/>
    <w:rsid w:val="002D1F6D"/>
    <w:rsid w:val="002D22BE"/>
    <w:rsid w:val="002D233B"/>
    <w:rsid w:val="002D2473"/>
    <w:rsid w:val="002D251D"/>
    <w:rsid w:val="002D25CB"/>
    <w:rsid w:val="002D2625"/>
    <w:rsid w:val="002D26E8"/>
    <w:rsid w:val="002D26F1"/>
    <w:rsid w:val="002D28D3"/>
    <w:rsid w:val="002D2B1E"/>
    <w:rsid w:val="002D2EF2"/>
    <w:rsid w:val="002D2F28"/>
    <w:rsid w:val="002D3183"/>
    <w:rsid w:val="002D32BE"/>
    <w:rsid w:val="002D34F2"/>
    <w:rsid w:val="002D34F7"/>
    <w:rsid w:val="002D3727"/>
    <w:rsid w:val="002D38FB"/>
    <w:rsid w:val="002D3920"/>
    <w:rsid w:val="002D3BDA"/>
    <w:rsid w:val="002D3CC9"/>
    <w:rsid w:val="002D3D0E"/>
    <w:rsid w:val="002D3D7D"/>
    <w:rsid w:val="002D3E0B"/>
    <w:rsid w:val="002D3FE9"/>
    <w:rsid w:val="002D4303"/>
    <w:rsid w:val="002D4320"/>
    <w:rsid w:val="002D439B"/>
    <w:rsid w:val="002D468B"/>
    <w:rsid w:val="002D491E"/>
    <w:rsid w:val="002D49A1"/>
    <w:rsid w:val="002D49F0"/>
    <w:rsid w:val="002D4C98"/>
    <w:rsid w:val="002D4D5E"/>
    <w:rsid w:val="002D4ED6"/>
    <w:rsid w:val="002D5075"/>
    <w:rsid w:val="002D52D5"/>
    <w:rsid w:val="002D55B7"/>
    <w:rsid w:val="002D5622"/>
    <w:rsid w:val="002D581A"/>
    <w:rsid w:val="002D5A5F"/>
    <w:rsid w:val="002D5E81"/>
    <w:rsid w:val="002D60E1"/>
    <w:rsid w:val="002D612B"/>
    <w:rsid w:val="002D6169"/>
    <w:rsid w:val="002D624C"/>
    <w:rsid w:val="002D626B"/>
    <w:rsid w:val="002D630B"/>
    <w:rsid w:val="002D6425"/>
    <w:rsid w:val="002D6441"/>
    <w:rsid w:val="002D6540"/>
    <w:rsid w:val="002D6662"/>
    <w:rsid w:val="002D668C"/>
    <w:rsid w:val="002D67FC"/>
    <w:rsid w:val="002D68C9"/>
    <w:rsid w:val="002D6B1C"/>
    <w:rsid w:val="002D6B89"/>
    <w:rsid w:val="002D6B97"/>
    <w:rsid w:val="002D6E77"/>
    <w:rsid w:val="002D6ED4"/>
    <w:rsid w:val="002D700F"/>
    <w:rsid w:val="002D7070"/>
    <w:rsid w:val="002D70DC"/>
    <w:rsid w:val="002D7444"/>
    <w:rsid w:val="002D74EF"/>
    <w:rsid w:val="002D7760"/>
    <w:rsid w:val="002D78CD"/>
    <w:rsid w:val="002D7D63"/>
    <w:rsid w:val="002D7F7B"/>
    <w:rsid w:val="002D7FCA"/>
    <w:rsid w:val="002E01BE"/>
    <w:rsid w:val="002E025E"/>
    <w:rsid w:val="002E04A9"/>
    <w:rsid w:val="002E04C2"/>
    <w:rsid w:val="002E0572"/>
    <w:rsid w:val="002E059F"/>
    <w:rsid w:val="002E07EF"/>
    <w:rsid w:val="002E084B"/>
    <w:rsid w:val="002E0899"/>
    <w:rsid w:val="002E0938"/>
    <w:rsid w:val="002E0CA6"/>
    <w:rsid w:val="002E0DF0"/>
    <w:rsid w:val="002E0F6E"/>
    <w:rsid w:val="002E11F9"/>
    <w:rsid w:val="002E132A"/>
    <w:rsid w:val="002E1489"/>
    <w:rsid w:val="002E14C1"/>
    <w:rsid w:val="002E15E0"/>
    <w:rsid w:val="002E16B2"/>
    <w:rsid w:val="002E1773"/>
    <w:rsid w:val="002E19F0"/>
    <w:rsid w:val="002E1B76"/>
    <w:rsid w:val="002E1B91"/>
    <w:rsid w:val="002E1BAD"/>
    <w:rsid w:val="002E1EC7"/>
    <w:rsid w:val="002E1F89"/>
    <w:rsid w:val="002E1F9B"/>
    <w:rsid w:val="002E1FA7"/>
    <w:rsid w:val="002E21F2"/>
    <w:rsid w:val="002E231B"/>
    <w:rsid w:val="002E2353"/>
    <w:rsid w:val="002E23B1"/>
    <w:rsid w:val="002E23F9"/>
    <w:rsid w:val="002E25F4"/>
    <w:rsid w:val="002E273C"/>
    <w:rsid w:val="002E279C"/>
    <w:rsid w:val="002E2812"/>
    <w:rsid w:val="002E2976"/>
    <w:rsid w:val="002E2A33"/>
    <w:rsid w:val="002E2B16"/>
    <w:rsid w:val="002E2C3E"/>
    <w:rsid w:val="002E2D70"/>
    <w:rsid w:val="002E2ED8"/>
    <w:rsid w:val="002E3135"/>
    <w:rsid w:val="002E332A"/>
    <w:rsid w:val="002E332B"/>
    <w:rsid w:val="002E336A"/>
    <w:rsid w:val="002E34D2"/>
    <w:rsid w:val="002E34F6"/>
    <w:rsid w:val="002E3654"/>
    <w:rsid w:val="002E3C14"/>
    <w:rsid w:val="002E3C15"/>
    <w:rsid w:val="002E3E3D"/>
    <w:rsid w:val="002E3F56"/>
    <w:rsid w:val="002E407D"/>
    <w:rsid w:val="002E420E"/>
    <w:rsid w:val="002E446C"/>
    <w:rsid w:val="002E44A0"/>
    <w:rsid w:val="002E44E4"/>
    <w:rsid w:val="002E4559"/>
    <w:rsid w:val="002E469B"/>
    <w:rsid w:val="002E48F6"/>
    <w:rsid w:val="002E48FA"/>
    <w:rsid w:val="002E4AA1"/>
    <w:rsid w:val="002E4D63"/>
    <w:rsid w:val="002E4F28"/>
    <w:rsid w:val="002E4F53"/>
    <w:rsid w:val="002E4FA8"/>
    <w:rsid w:val="002E503B"/>
    <w:rsid w:val="002E5251"/>
    <w:rsid w:val="002E532D"/>
    <w:rsid w:val="002E55A8"/>
    <w:rsid w:val="002E560C"/>
    <w:rsid w:val="002E5649"/>
    <w:rsid w:val="002E5727"/>
    <w:rsid w:val="002E576C"/>
    <w:rsid w:val="002E59A4"/>
    <w:rsid w:val="002E5B2A"/>
    <w:rsid w:val="002E5BBC"/>
    <w:rsid w:val="002E5DC6"/>
    <w:rsid w:val="002E5DF9"/>
    <w:rsid w:val="002E5F8B"/>
    <w:rsid w:val="002E5FF2"/>
    <w:rsid w:val="002E61E4"/>
    <w:rsid w:val="002E62B8"/>
    <w:rsid w:val="002E6433"/>
    <w:rsid w:val="002E64B9"/>
    <w:rsid w:val="002E65D5"/>
    <w:rsid w:val="002E69A4"/>
    <w:rsid w:val="002E69D1"/>
    <w:rsid w:val="002E6A2C"/>
    <w:rsid w:val="002E6A5B"/>
    <w:rsid w:val="002E6D6A"/>
    <w:rsid w:val="002E6D7B"/>
    <w:rsid w:val="002E6DB0"/>
    <w:rsid w:val="002E7066"/>
    <w:rsid w:val="002E724C"/>
    <w:rsid w:val="002E73DD"/>
    <w:rsid w:val="002E742F"/>
    <w:rsid w:val="002E751A"/>
    <w:rsid w:val="002E7668"/>
    <w:rsid w:val="002E76D4"/>
    <w:rsid w:val="002E7706"/>
    <w:rsid w:val="002E7731"/>
    <w:rsid w:val="002E7768"/>
    <w:rsid w:val="002E7773"/>
    <w:rsid w:val="002E77A9"/>
    <w:rsid w:val="002E7873"/>
    <w:rsid w:val="002E7918"/>
    <w:rsid w:val="002E7F05"/>
    <w:rsid w:val="002F0045"/>
    <w:rsid w:val="002F01DE"/>
    <w:rsid w:val="002F03F3"/>
    <w:rsid w:val="002F0451"/>
    <w:rsid w:val="002F0548"/>
    <w:rsid w:val="002F066D"/>
    <w:rsid w:val="002F0832"/>
    <w:rsid w:val="002F09D4"/>
    <w:rsid w:val="002F0B8C"/>
    <w:rsid w:val="002F0CC7"/>
    <w:rsid w:val="002F0F9F"/>
    <w:rsid w:val="002F13D4"/>
    <w:rsid w:val="002F13F1"/>
    <w:rsid w:val="002F1522"/>
    <w:rsid w:val="002F1574"/>
    <w:rsid w:val="002F164C"/>
    <w:rsid w:val="002F16AC"/>
    <w:rsid w:val="002F1722"/>
    <w:rsid w:val="002F1862"/>
    <w:rsid w:val="002F1AFD"/>
    <w:rsid w:val="002F1B47"/>
    <w:rsid w:val="002F1BAB"/>
    <w:rsid w:val="002F1CEE"/>
    <w:rsid w:val="002F1D42"/>
    <w:rsid w:val="002F2179"/>
    <w:rsid w:val="002F2333"/>
    <w:rsid w:val="002F24E1"/>
    <w:rsid w:val="002F268B"/>
    <w:rsid w:val="002F2808"/>
    <w:rsid w:val="002F285B"/>
    <w:rsid w:val="002F2929"/>
    <w:rsid w:val="002F292D"/>
    <w:rsid w:val="002F2AB8"/>
    <w:rsid w:val="002F2CE7"/>
    <w:rsid w:val="002F2F98"/>
    <w:rsid w:val="002F2F9F"/>
    <w:rsid w:val="002F2FC3"/>
    <w:rsid w:val="002F2FFF"/>
    <w:rsid w:val="002F302E"/>
    <w:rsid w:val="002F33BB"/>
    <w:rsid w:val="002F3462"/>
    <w:rsid w:val="002F3501"/>
    <w:rsid w:val="002F351D"/>
    <w:rsid w:val="002F35F2"/>
    <w:rsid w:val="002F3800"/>
    <w:rsid w:val="002F38CD"/>
    <w:rsid w:val="002F3903"/>
    <w:rsid w:val="002F39ED"/>
    <w:rsid w:val="002F3B6C"/>
    <w:rsid w:val="002F3D3F"/>
    <w:rsid w:val="002F414F"/>
    <w:rsid w:val="002F41F8"/>
    <w:rsid w:val="002F42BA"/>
    <w:rsid w:val="002F42E6"/>
    <w:rsid w:val="002F432A"/>
    <w:rsid w:val="002F4457"/>
    <w:rsid w:val="002F4459"/>
    <w:rsid w:val="002F4786"/>
    <w:rsid w:val="002F47E0"/>
    <w:rsid w:val="002F48B9"/>
    <w:rsid w:val="002F4BD0"/>
    <w:rsid w:val="002F4BE0"/>
    <w:rsid w:val="002F4C6C"/>
    <w:rsid w:val="002F4CE2"/>
    <w:rsid w:val="002F4D4A"/>
    <w:rsid w:val="002F5156"/>
    <w:rsid w:val="002F51AC"/>
    <w:rsid w:val="002F51EA"/>
    <w:rsid w:val="002F5226"/>
    <w:rsid w:val="002F5351"/>
    <w:rsid w:val="002F5399"/>
    <w:rsid w:val="002F5428"/>
    <w:rsid w:val="002F54EB"/>
    <w:rsid w:val="002F54FD"/>
    <w:rsid w:val="002F5674"/>
    <w:rsid w:val="002F5A03"/>
    <w:rsid w:val="002F5A9A"/>
    <w:rsid w:val="002F5CE3"/>
    <w:rsid w:val="002F5FAB"/>
    <w:rsid w:val="002F60BF"/>
    <w:rsid w:val="002F6374"/>
    <w:rsid w:val="002F6500"/>
    <w:rsid w:val="002F68A6"/>
    <w:rsid w:val="002F6A41"/>
    <w:rsid w:val="002F6BC0"/>
    <w:rsid w:val="002F6E53"/>
    <w:rsid w:val="002F6E6C"/>
    <w:rsid w:val="002F6FCC"/>
    <w:rsid w:val="002F6FEF"/>
    <w:rsid w:val="002F719E"/>
    <w:rsid w:val="002F7381"/>
    <w:rsid w:val="002F7496"/>
    <w:rsid w:val="002F755D"/>
    <w:rsid w:val="002F76DC"/>
    <w:rsid w:val="002F7717"/>
    <w:rsid w:val="002F782C"/>
    <w:rsid w:val="002F785F"/>
    <w:rsid w:val="002F78AF"/>
    <w:rsid w:val="002F79BB"/>
    <w:rsid w:val="002F7A1A"/>
    <w:rsid w:val="002F7CE1"/>
    <w:rsid w:val="002F7DDA"/>
    <w:rsid w:val="002F7F2C"/>
    <w:rsid w:val="002F7F8A"/>
    <w:rsid w:val="00300020"/>
    <w:rsid w:val="00300102"/>
    <w:rsid w:val="0030011E"/>
    <w:rsid w:val="00300370"/>
    <w:rsid w:val="00300537"/>
    <w:rsid w:val="00300616"/>
    <w:rsid w:val="0030087F"/>
    <w:rsid w:val="003008DD"/>
    <w:rsid w:val="00300BB4"/>
    <w:rsid w:val="00300CB4"/>
    <w:rsid w:val="00300CF3"/>
    <w:rsid w:val="00300EEE"/>
    <w:rsid w:val="00300F52"/>
    <w:rsid w:val="00300F96"/>
    <w:rsid w:val="00300FB5"/>
    <w:rsid w:val="003011A3"/>
    <w:rsid w:val="0030132D"/>
    <w:rsid w:val="00301423"/>
    <w:rsid w:val="00301548"/>
    <w:rsid w:val="0030157C"/>
    <w:rsid w:val="003017B7"/>
    <w:rsid w:val="0030186C"/>
    <w:rsid w:val="00301B8F"/>
    <w:rsid w:val="00301D88"/>
    <w:rsid w:val="00301EC7"/>
    <w:rsid w:val="00301F7E"/>
    <w:rsid w:val="00302054"/>
    <w:rsid w:val="0030227F"/>
    <w:rsid w:val="0030240F"/>
    <w:rsid w:val="00302616"/>
    <w:rsid w:val="00302663"/>
    <w:rsid w:val="0030267C"/>
    <w:rsid w:val="003026A3"/>
    <w:rsid w:val="003028C9"/>
    <w:rsid w:val="00302904"/>
    <w:rsid w:val="00302905"/>
    <w:rsid w:val="00302AAE"/>
    <w:rsid w:val="00302BF2"/>
    <w:rsid w:val="00302D4E"/>
    <w:rsid w:val="00302D62"/>
    <w:rsid w:val="00302EF3"/>
    <w:rsid w:val="00302FE8"/>
    <w:rsid w:val="00303142"/>
    <w:rsid w:val="00303167"/>
    <w:rsid w:val="003031B6"/>
    <w:rsid w:val="003031E9"/>
    <w:rsid w:val="003032BA"/>
    <w:rsid w:val="0030331A"/>
    <w:rsid w:val="003034B1"/>
    <w:rsid w:val="003039E2"/>
    <w:rsid w:val="003039E7"/>
    <w:rsid w:val="00303B81"/>
    <w:rsid w:val="00303CB9"/>
    <w:rsid w:val="00303CE1"/>
    <w:rsid w:val="00303D3A"/>
    <w:rsid w:val="0030408F"/>
    <w:rsid w:val="00304112"/>
    <w:rsid w:val="003044D7"/>
    <w:rsid w:val="003045EB"/>
    <w:rsid w:val="00304639"/>
    <w:rsid w:val="00304699"/>
    <w:rsid w:val="00304860"/>
    <w:rsid w:val="00304862"/>
    <w:rsid w:val="00304939"/>
    <w:rsid w:val="00304C50"/>
    <w:rsid w:val="00304F96"/>
    <w:rsid w:val="00305164"/>
    <w:rsid w:val="0030562C"/>
    <w:rsid w:val="003057EE"/>
    <w:rsid w:val="00305864"/>
    <w:rsid w:val="00305963"/>
    <w:rsid w:val="00305B66"/>
    <w:rsid w:val="00305BAF"/>
    <w:rsid w:val="00305CE9"/>
    <w:rsid w:val="00305D83"/>
    <w:rsid w:val="00305DBB"/>
    <w:rsid w:val="00305DF1"/>
    <w:rsid w:val="00305F89"/>
    <w:rsid w:val="00306064"/>
    <w:rsid w:val="0030620D"/>
    <w:rsid w:val="00306232"/>
    <w:rsid w:val="00306455"/>
    <w:rsid w:val="00306481"/>
    <w:rsid w:val="00306D5F"/>
    <w:rsid w:val="00306DA3"/>
    <w:rsid w:val="00306DFD"/>
    <w:rsid w:val="00306EBD"/>
    <w:rsid w:val="00306EE6"/>
    <w:rsid w:val="003070A2"/>
    <w:rsid w:val="0030713C"/>
    <w:rsid w:val="0030729D"/>
    <w:rsid w:val="00307397"/>
    <w:rsid w:val="0030759D"/>
    <w:rsid w:val="0030764F"/>
    <w:rsid w:val="00307726"/>
    <w:rsid w:val="0030776B"/>
    <w:rsid w:val="0030782D"/>
    <w:rsid w:val="00307A36"/>
    <w:rsid w:val="00307AB4"/>
    <w:rsid w:val="00307B9D"/>
    <w:rsid w:val="00307BC3"/>
    <w:rsid w:val="00307C91"/>
    <w:rsid w:val="00307D01"/>
    <w:rsid w:val="00307EA7"/>
    <w:rsid w:val="00307EE2"/>
    <w:rsid w:val="00307F34"/>
    <w:rsid w:val="00310048"/>
    <w:rsid w:val="00310153"/>
    <w:rsid w:val="0031021A"/>
    <w:rsid w:val="00310307"/>
    <w:rsid w:val="003105B2"/>
    <w:rsid w:val="003105DB"/>
    <w:rsid w:val="003106D5"/>
    <w:rsid w:val="00310982"/>
    <w:rsid w:val="00310B73"/>
    <w:rsid w:val="00310BE4"/>
    <w:rsid w:val="00310C05"/>
    <w:rsid w:val="00310D34"/>
    <w:rsid w:val="00310DCC"/>
    <w:rsid w:val="00310FBA"/>
    <w:rsid w:val="0031104E"/>
    <w:rsid w:val="003112F7"/>
    <w:rsid w:val="0031134B"/>
    <w:rsid w:val="00311355"/>
    <w:rsid w:val="00311569"/>
    <w:rsid w:val="003115E5"/>
    <w:rsid w:val="0031188F"/>
    <w:rsid w:val="00311927"/>
    <w:rsid w:val="00311A14"/>
    <w:rsid w:val="00311A5A"/>
    <w:rsid w:val="00311C25"/>
    <w:rsid w:val="00311D72"/>
    <w:rsid w:val="00311DC9"/>
    <w:rsid w:val="0031207F"/>
    <w:rsid w:val="003124F5"/>
    <w:rsid w:val="0031251B"/>
    <w:rsid w:val="00312682"/>
    <w:rsid w:val="00312A95"/>
    <w:rsid w:val="00312C38"/>
    <w:rsid w:val="00312C7C"/>
    <w:rsid w:val="00312F13"/>
    <w:rsid w:val="00312F34"/>
    <w:rsid w:val="0031340A"/>
    <w:rsid w:val="0031352E"/>
    <w:rsid w:val="0031357E"/>
    <w:rsid w:val="003135D7"/>
    <w:rsid w:val="00313611"/>
    <w:rsid w:val="0031371A"/>
    <w:rsid w:val="00313793"/>
    <w:rsid w:val="00313B63"/>
    <w:rsid w:val="00313E0E"/>
    <w:rsid w:val="00313E17"/>
    <w:rsid w:val="00313F17"/>
    <w:rsid w:val="00314158"/>
    <w:rsid w:val="00314383"/>
    <w:rsid w:val="003143D1"/>
    <w:rsid w:val="0031440C"/>
    <w:rsid w:val="00314555"/>
    <w:rsid w:val="0031471E"/>
    <w:rsid w:val="00314821"/>
    <w:rsid w:val="0031496D"/>
    <w:rsid w:val="003149A7"/>
    <w:rsid w:val="00314A7E"/>
    <w:rsid w:val="00314A98"/>
    <w:rsid w:val="00314EB0"/>
    <w:rsid w:val="00315141"/>
    <w:rsid w:val="003151C7"/>
    <w:rsid w:val="003157A6"/>
    <w:rsid w:val="00315942"/>
    <w:rsid w:val="00315B71"/>
    <w:rsid w:val="00315CC8"/>
    <w:rsid w:val="00315D26"/>
    <w:rsid w:val="00315DA1"/>
    <w:rsid w:val="00315DF2"/>
    <w:rsid w:val="00315FE2"/>
    <w:rsid w:val="00316027"/>
    <w:rsid w:val="0031609F"/>
    <w:rsid w:val="0031618F"/>
    <w:rsid w:val="0031620F"/>
    <w:rsid w:val="00316228"/>
    <w:rsid w:val="003162A4"/>
    <w:rsid w:val="00316301"/>
    <w:rsid w:val="00316349"/>
    <w:rsid w:val="0031650F"/>
    <w:rsid w:val="00316705"/>
    <w:rsid w:val="003167E3"/>
    <w:rsid w:val="0031691B"/>
    <w:rsid w:val="00316B91"/>
    <w:rsid w:val="00316C04"/>
    <w:rsid w:val="00316C22"/>
    <w:rsid w:val="00316CE8"/>
    <w:rsid w:val="00316D6C"/>
    <w:rsid w:val="0031703A"/>
    <w:rsid w:val="0031703B"/>
    <w:rsid w:val="00317123"/>
    <w:rsid w:val="00317173"/>
    <w:rsid w:val="00317199"/>
    <w:rsid w:val="003171C0"/>
    <w:rsid w:val="003173DA"/>
    <w:rsid w:val="00317437"/>
    <w:rsid w:val="0031747F"/>
    <w:rsid w:val="00317555"/>
    <w:rsid w:val="00317A99"/>
    <w:rsid w:val="00317B7C"/>
    <w:rsid w:val="00317C02"/>
    <w:rsid w:val="00317C1A"/>
    <w:rsid w:val="00317F1A"/>
    <w:rsid w:val="00320042"/>
    <w:rsid w:val="003200BA"/>
    <w:rsid w:val="003200E7"/>
    <w:rsid w:val="003200EE"/>
    <w:rsid w:val="0032022E"/>
    <w:rsid w:val="0032030A"/>
    <w:rsid w:val="00320321"/>
    <w:rsid w:val="003204D5"/>
    <w:rsid w:val="00320C53"/>
    <w:rsid w:val="00321571"/>
    <w:rsid w:val="00321663"/>
    <w:rsid w:val="00321689"/>
    <w:rsid w:val="003216CB"/>
    <w:rsid w:val="0032171D"/>
    <w:rsid w:val="00321866"/>
    <w:rsid w:val="003218A1"/>
    <w:rsid w:val="003218E1"/>
    <w:rsid w:val="00321957"/>
    <w:rsid w:val="0032197E"/>
    <w:rsid w:val="00321C95"/>
    <w:rsid w:val="00321CD5"/>
    <w:rsid w:val="00321CEC"/>
    <w:rsid w:val="00321FA8"/>
    <w:rsid w:val="00322147"/>
    <w:rsid w:val="0032214D"/>
    <w:rsid w:val="00322244"/>
    <w:rsid w:val="00322454"/>
    <w:rsid w:val="00322828"/>
    <w:rsid w:val="0032295A"/>
    <w:rsid w:val="003229D4"/>
    <w:rsid w:val="00322BD1"/>
    <w:rsid w:val="00322C3A"/>
    <w:rsid w:val="00322D68"/>
    <w:rsid w:val="00322E37"/>
    <w:rsid w:val="00322F58"/>
    <w:rsid w:val="0032312C"/>
    <w:rsid w:val="0032314D"/>
    <w:rsid w:val="003232E4"/>
    <w:rsid w:val="00323306"/>
    <w:rsid w:val="0032337F"/>
    <w:rsid w:val="0032347F"/>
    <w:rsid w:val="003235BE"/>
    <w:rsid w:val="0032379B"/>
    <w:rsid w:val="00323952"/>
    <w:rsid w:val="003239A7"/>
    <w:rsid w:val="00323A50"/>
    <w:rsid w:val="00323A98"/>
    <w:rsid w:val="00323B8E"/>
    <w:rsid w:val="00323EC4"/>
    <w:rsid w:val="00323F5A"/>
    <w:rsid w:val="00323F8A"/>
    <w:rsid w:val="00324012"/>
    <w:rsid w:val="003240BD"/>
    <w:rsid w:val="0032429C"/>
    <w:rsid w:val="00324307"/>
    <w:rsid w:val="00324441"/>
    <w:rsid w:val="0032467A"/>
    <w:rsid w:val="0032471E"/>
    <w:rsid w:val="00324A54"/>
    <w:rsid w:val="00324A93"/>
    <w:rsid w:val="00324B57"/>
    <w:rsid w:val="00324D56"/>
    <w:rsid w:val="00324DF6"/>
    <w:rsid w:val="00324F96"/>
    <w:rsid w:val="00324FB9"/>
    <w:rsid w:val="003251A1"/>
    <w:rsid w:val="0032528F"/>
    <w:rsid w:val="003253FF"/>
    <w:rsid w:val="0032576C"/>
    <w:rsid w:val="00325973"/>
    <w:rsid w:val="00325AB5"/>
    <w:rsid w:val="00325BE7"/>
    <w:rsid w:val="00325CC6"/>
    <w:rsid w:val="00325CF9"/>
    <w:rsid w:val="00325E7C"/>
    <w:rsid w:val="00325F41"/>
    <w:rsid w:val="0032600F"/>
    <w:rsid w:val="0032616C"/>
    <w:rsid w:val="00326344"/>
    <w:rsid w:val="0032650E"/>
    <w:rsid w:val="0032666C"/>
    <w:rsid w:val="003266B1"/>
    <w:rsid w:val="003267A4"/>
    <w:rsid w:val="003267E0"/>
    <w:rsid w:val="00326A67"/>
    <w:rsid w:val="00326ABE"/>
    <w:rsid w:val="00326B08"/>
    <w:rsid w:val="00326D14"/>
    <w:rsid w:val="00326DC6"/>
    <w:rsid w:val="00326E90"/>
    <w:rsid w:val="00326EF4"/>
    <w:rsid w:val="003272F3"/>
    <w:rsid w:val="003273C2"/>
    <w:rsid w:val="003278A8"/>
    <w:rsid w:val="0032791C"/>
    <w:rsid w:val="00327BE5"/>
    <w:rsid w:val="00330267"/>
    <w:rsid w:val="0033033C"/>
    <w:rsid w:val="003303D1"/>
    <w:rsid w:val="0033045F"/>
    <w:rsid w:val="00330488"/>
    <w:rsid w:val="003305D1"/>
    <w:rsid w:val="003306FD"/>
    <w:rsid w:val="003308BB"/>
    <w:rsid w:val="00330BF7"/>
    <w:rsid w:val="00330EE6"/>
    <w:rsid w:val="00331385"/>
    <w:rsid w:val="003314CA"/>
    <w:rsid w:val="0033157D"/>
    <w:rsid w:val="00331730"/>
    <w:rsid w:val="00331845"/>
    <w:rsid w:val="00331BD1"/>
    <w:rsid w:val="00331C93"/>
    <w:rsid w:val="0033209D"/>
    <w:rsid w:val="003325AB"/>
    <w:rsid w:val="00332697"/>
    <w:rsid w:val="00332705"/>
    <w:rsid w:val="00332747"/>
    <w:rsid w:val="0033278D"/>
    <w:rsid w:val="003327D9"/>
    <w:rsid w:val="003327DE"/>
    <w:rsid w:val="0033281C"/>
    <w:rsid w:val="00332901"/>
    <w:rsid w:val="00332942"/>
    <w:rsid w:val="00332987"/>
    <w:rsid w:val="00332A24"/>
    <w:rsid w:val="00332B2E"/>
    <w:rsid w:val="00332CEE"/>
    <w:rsid w:val="00332D4F"/>
    <w:rsid w:val="0033307A"/>
    <w:rsid w:val="00333103"/>
    <w:rsid w:val="0033323F"/>
    <w:rsid w:val="0033361A"/>
    <w:rsid w:val="0033361F"/>
    <w:rsid w:val="00333835"/>
    <w:rsid w:val="00333A4F"/>
    <w:rsid w:val="00333AD3"/>
    <w:rsid w:val="00333B60"/>
    <w:rsid w:val="00333BFA"/>
    <w:rsid w:val="00333C79"/>
    <w:rsid w:val="00333D4F"/>
    <w:rsid w:val="0033410A"/>
    <w:rsid w:val="0033423C"/>
    <w:rsid w:val="00334258"/>
    <w:rsid w:val="0033441F"/>
    <w:rsid w:val="003344F5"/>
    <w:rsid w:val="0033455F"/>
    <w:rsid w:val="003346DA"/>
    <w:rsid w:val="0033491E"/>
    <w:rsid w:val="00334A8D"/>
    <w:rsid w:val="00334AB5"/>
    <w:rsid w:val="00334E61"/>
    <w:rsid w:val="00334E6E"/>
    <w:rsid w:val="003350A5"/>
    <w:rsid w:val="003350AA"/>
    <w:rsid w:val="0033526E"/>
    <w:rsid w:val="00335537"/>
    <w:rsid w:val="00335AC7"/>
    <w:rsid w:val="00335B58"/>
    <w:rsid w:val="00335CFB"/>
    <w:rsid w:val="00335D87"/>
    <w:rsid w:val="00335DB6"/>
    <w:rsid w:val="00335E24"/>
    <w:rsid w:val="00335F8F"/>
    <w:rsid w:val="0033636B"/>
    <w:rsid w:val="00336535"/>
    <w:rsid w:val="00336660"/>
    <w:rsid w:val="003367CD"/>
    <w:rsid w:val="0033680C"/>
    <w:rsid w:val="00336971"/>
    <w:rsid w:val="00336B55"/>
    <w:rsid w:val="00336F9C"/>
    <w:rsid w:val="0033705E"/>
    <w:rsid w:val="003370E2"/>
    <w:rsid w:val="0033717C"/>
    <w:rsid w:val="003371A6"/>
    <w:rsid w:val="00337243"/>
    <w:rsid w:val="00337285"/>
    <w:rsid w:val="0033733B"/>
    <w:rsid w:val="003374CD"/>
    <w:rsid w:val="00337644"/>
    <w:rsid w:val="0033778E"/>
    <w:rsid w:val="00337871"/>
    <w:rsid w:val="00337889"/>
    <w:rsid w:val="00337AFB"/>
    <w:rsid w:val="00337BB1"/>
    <w:rsid w:val="00337CEC"/>
    <w:rsid w:val="00337CFF"/>
    <w:rsid w:val="00337D74"/>
    <w:rsid w:val="003400D7"/>
    <w:rsid w:val="00340187"/>
    <w:rsid w:val="003402F8"/>
    <w:rsid w:val="003404F5"/>
    <w:rsid w:val="0034055E"/>
    <w:rsid w:val="00340568"/>
    <w:rsid w:val="003406E8"/>
    <w:rsid w:val="00340A7A"/>
    <w:rsid w:val="00340A8A"/>
    <w:rsid w:val="00340AD6"/>
    <w:rsid w:val="00340AF2"/>
    <w:rsid w:val="00340C35"/>
    <w:rsid w:val="00340CC6"/>
    <w:rsid w:val="00340D5E"/>
    <w:rsid w:val="00340E49"/>
    <w:rsid w:val="00340F5C"/>
    <w:rsid w:val="00341126"/>
    <w:rsid w:val="0034127A"/>
    <w:rsid w:val="00341A02"/>
    <w:rsid w:val="00341AD9"/>
    <w:rsid w:val="00341B5F"/>
    <w:rsid w:val="00341E55"/>
    <w:rsid w:val="0034205E"/>
    <w:rsid w:val="0034209A"/>
    <w:rsid w:val="003420A0"/>
    <w:rsid w:val="003420D5"/>
    <w:rsid w:val="0034222A"/>
    <w:rsid w:val="00342288"/>
    <w:rsid w:val="00342334"/>
    <w:rsid w:val="003424B1"/>
    <w:rsid w:val="0034256E"/>
    <w:rsid w:val="0034270F"/>
    <w:rsid w:val="00342764"/>
    <w:rsid w:val="0034290D"/>
    <w:rsid w:val="0034291B"/>
    <w:rsid w:val="00342D05"/>
    <w:rsid w:val="00342E2E"/>
    <w:rsid w:val="00342EB2"/>
    <w:rsid w:val="00343132"/>
    <w:rsid w:val="00343197"/>
    <w:rsid w:val="003431B4"/>
    <w:rsid w:val="0034321B"/>
    <w:rsid w:val="0034330B"/>
    <w:rsid w:val="00343430"/>
    <w:rsid w:val="0034343A"/>
    <w:rsid w:val="00343852"/>
    <w:rsid w:val="00343970"/>
    <w:rsid w:val="00343A6E"/>
    <w:rsid w:val="00343A94"/>
    <w:rsid w:val="00343D75"/>
    <w:rsid w:val="00343E44"/>
    <w:rsid w:val="00343E80"/>
    <w:rsid w:val="00343EFD"/>
    <w:rsid w:val="00343FA3"/>
    <w:rsid w:val="003440A1"/>
    <w:rsid w:val="00344146"/>
    <w:rsid w:val="003441FE"/>
    <w:rsid w:val="00344253"/>
    <w:rsid w:val="003443F2"/>
    <w:rsid w:val="00344513"/>
    <w:rsid w:val="00344613"/>
    <w:rsid w:val="00344621"/>
    <w:rsid w:val="00344787"/>
    <w:rsid w:val="0034494D"/>
    <w:rsid w:val="00344A21"/>
    <w:rsid w:val="00344F3D"/>
    <w:rsid w:val="00344F6A"/>
    <w:rsid w:val="00345344"/>
    <w:rsid w:val="0034556F"/>
    <w:rsid w:val="00345579"/>
    <w:rsid w:val="0034569C"/>
    <w:rsid w:val="003456FB"/>
    <w:rsid w:val="00345736"/>
    <w:rsid w:val="003457FC"/>
    <w:rsid w:val="0034583F"/>
    <w:rsid w:val="003458E6"/>
    <w:rsid w:val="00345FCF"/>
    <w:rsid w:val="00346054"/>
    <w:rsid w:val="0034606A"/>
    <w:rsid w:val="00346204"/>
    <w:rsid w:val="00346257"/>
    <w:rsid w:val="003463ED"/>
    <w:rsid w:val="00346674"/>
    <w:rsid w:val="003467C9"/>
    <w:rsid w:val="003467D8"/>
    <w:rsid w:val="0034683D"/>
    <w:rsid w:val="0034686F"/>
    <w:rsid w:val="003468CF"/>
    <w:rsid w:val="003469B9"/>
    <w:rsid w:val="00346ACD"/>
    <w:rsid w:val="00346B7F"/>
    <w:rsid w:val="00346BDB"/>
    <w:rsid w:val="00346D0D"/>
    <w:rsid w:val="00346F11"/>
    <w:rsid w:val="00347013"/>
    <w:rsid w:val="0034723F"/>
    <w:rsid w:val="00347243"/>
    <w:rsid w:val="00347270"/>
    <w:rsid w:val="0034755F"/>
    <w:rsid w:val="003475E4"/>
    <w:rsid w:val="00347679"/>
    <w:rsid w:val="00347690"/>
    <w:rsid w:val="003476EE"/>
    <w:rsid w:val="003478EB"/>
    <w:rsid w:val="00347989"/>
    <w:rsid w:val="00347BF2"/>
    <w:rsid w:val="00347D00"/>
    <w:rsid w:val="003500B2"/>
    <w:rsid w:val="0035040E"/>
    <w:rsid w:val="003504DC"/>
    <w:rsid w:val="0035076E"/>
    <w:rsid w:val="00350878"/>
    <w:rsid w:val="00350939"/>
    <w:rsid w:val="00350989"/>
    <w:rsid w:val="003509F8"/>
    <w:rsid w:val="00350ACA"/>
    <w:rsid w:val="00350B47"/>
    <w:rsid w:val="00350B95"/>
    <w:rsid w:val="00350C34"/>
    <w:rsid w:val="00350DEF"/>
    <w:rsid w:val="00350E24"/>
    <w:rsid w:val="00350F7F"/>
    <w:rsid w:val="00350FE1"/>
    <w:rsid w:val="00351313"/>
    <w:rsid w:val="003514A0"/>
    <w:rsid w:val="0035162C"/>
    <w:rsid w:val="00351854"/>
    <w:rsid w:val="00351A66"/>
    <w:rsid w:val="00351B5D"/>
    <w:rsid w:val="00351B87"/>
    <w:rsid w:val="00351C68"/>
    <w:rsid w:val="00351C75"/>
    <w:rsid w:val="00351CE4"/>
    <w:rsid w:val="00351FC6"/>
    <w:rsid w:val="00352062"/>
    <w:rsid w:val="003520BE"/>
    <w:rsid w:val="003523CB"/>
    <w:rsid w:val="00352421"/>
    <w:rsid w:val="003524F9"/>
    <w:rsid w:val="003526C6"/>
    <w:rsid w:val="0035271F"/>
    <w:rsid w:val="0035285C"/>
    <w:rsid w:val="00352BF2"/>
    <w:rsid w:val="00352CBB"/>
    <w:rsid w:val="00352D75"/>
    <w:rsid w:val="00352F59"/>
    <w:rsid w:val="00352FAA"/>
    <w:rsid w:val="0035300A"/>
    <w:rsid w:val="003531D3"/>
    <w:rsid w:val="00353439"/>
    <w:rsid w:val="003534F0"/>
    <w:rsid w:val="003535DF"/>
    <w:rsid w:val="00353AC5"/>
    <w:rsid w:val="00353BA9"/>
    <w:rsid w:val="00353C26"/>
    <w:rsid w:val="00353D3E"/>
    <w:rsid w:val="00353E3E"/>
    <w:rsid w:val="00353F30"/>
    <w:rsid w:val="00353F4F"/>
    <w:rsid w:val="00354060"/>
    <w:rsid w:val="003540C5"/>
    <w:rsid w:val="00354347"/>
    <w:rsid w:val="0035435F"/>
    <w:rsid w:val="00354392"/>
    <w:rsid w:val="00354673"/>
    <w:rsid w:val="00354705"/>
    <w:rsid w:val="0035475F"/>
    <w:rsid w:val="00354A7F"/>
    <w:rsid w:val="00354AAA"/>
    <w:rsid w:val="00354ABF"/>
    <w:rsid w:val="00354B1D"/>
    <w:rsid w:val="00354B57"/>
    <w:rsid w:val="00354D96"/>
    <w:rsid w:val="00354E1F"/>
    <w:rsid w:val="00354E41"/>
    <w:rsid w:val="00354F16"/>
    <w:rsid w:val="00354F32"/>
    <w:rsid w:val="0035508E"/>
    <w:rsid w:val="003552AC"/>
    <w:rsid w:val="00355349"/>
    <w:rsid w:val="003558FB"/>
    <w:rsid w:val="00355B6E"/>
    <w:rsid w:val="00355BC9"/>
    <w:rsid w:val="00355C32"/>
    <w:rsid w:val="00355C8E"/>
    <w:rsid w:val="00355CFC"/>
    <w:rsid w:val="00355E79"/>
    <w:rsid w:val="00355F2E"/>
    <w:rsid w:val="00355FBC"/>
    <w:rsid w:val="0035628B"/>
    <w:rsid w:val="00356370"/>
    <w:rsid w:val="0035643F"/>
    <w:rsid w:val="003564F7"/>
    <w:rsid w:val="003566D9"/>
    <w:rsid w:val="003566F3"/>
    <w:rsid w:val="00356810"/>
    <w:rsid w:val="00356923"/>
    <w:rsid w:val="003569AC"/>
    <w:rsid w:val="00356AC0"/>
    <w:rsid w:val="00356B9C"/>
    <w:rsid w:val="00356D15"/>
    <w:rsid w:val="00357337"/>
    <w:rsid w:val="00357352"/>
    <w:rsid w:val="0035737B"/>
    <w:rsid w:val="003579DC"/>
    <w:rsid w:val="00357B5C"/>
    <w:rsid w:val="00357B8F"/>
    <w:rsid w:val="00357C97"/>
    <w:rsid w:val="00357D0C"/>
    <w:rsid w:val="00357F2D"/>
    <w:rsid w:val="00360044"/>
    <w:rsid w:val="003600DF"/>
    <w:rsid w:val="003602EB"/>
    <w:rsid w:val="00360381"/>
    <w:rsid w:val="00360740"/>
    <w:rsid w:val="003609B9"/>
    <w:rsid w:val="00360A12"/>
    <w:rsid w:val="00360B73"/>
    <w:rsid w:val="00360CFF"/>
    <w:rsid w:val="00361152"/>
    <w:rsid w:val="003612D4"/>
    <w:rsid w:val="003614EC"/>
    <w:rsid w:val="0036154B"/>
    <w:rsid w:val="00361567"/>
    <w:rsid w:val="003618B3"/>
    <w:rsid w:val="00361957"/>
    <w:rsid w:val="00361A94"/>
    <w:rsid w:val="00361BA2"/>
    <w:rsid w:val="00361BCA"/>
    <w:rsid w:val="00361CBD"/>
    <w:rsid w:val="00361D49"/>
    <w:rsid w:val="00361DAD"/>
    <w:rsid w:val="00361FFE"/>
    <w:rsid w:val="003625AB"/>
    <w:rsid w:val="00362884"/>
    <w:rsid w:val="003628AD"/>
    <w:rsid w:val="003629BC"/>
    <w:rsid w:val="00362A39"/>
    <w:rsid w:val="00362C70"/>
    <w:rsid w:val="00362E1B"/>
    <w:rsid w:val="00362E5D"/>
    <w:rsid w:val="00362FCF"/>
    <w:rsid w:val="00363006"/>
    <w:rsid w:val="00363023"/>
    <w:rsid w:val="00363085"/>
    <w:rsid w:val="003630AE"/>
    <w:rsid w:val="003630F9"/>
    <w:rsid w:val="0036324F"/>
    <w:rsid w:val="003632C8"/>
    <w:rsid w:val="0036331C"/>
    <w:rsid w:val="0036359A"/>
    <w:rsid w:val="003637C9"/>
    <w:rsid w:val="00363C57"/>
    <w:rsid w:val="00363D01"/>
    <w:rsid w:val="00363D74"/>
    <w:rsid w:val="00363F5E"/>
    <w:rsid w:val="00364067"/>
    <w:rsid w:val="003640E4"/>
    <w:rsid w:val="00364231"/>
    <w:rsid w:val="00364338"/>
    <w:rsid w:val="003643C9"/>
    <w:rsid w:val="00364416"/>
    <w:rsid w:val="003645E7"/>
    <w:rsid w:val="003648F4"/>
    <w:rsid w:val="00364B46"/>
    <w:rsid w:val="00364F53"/>
    <w:rsid w:val="0036533E"/>
    <w:rsid w:val="003654F5"/>
    <w:rsid w:val="0036550F"/>
    <w:rsid w:val="0036560A"/>
    <w:rsid w:val="0036571D"/>
    <w:rsid w:val="003657B1"/>
    <w:rsid w:val="003657DE"/>
    <w:rsid w:val="00365C38"/>
    <w:rsid w:val="00365D70"/>
    <w:rsid w:val="00365EB4"/>
    <w:rsid w:val="0036600A"/>
    <w:rsid w:val="0036604F"/>
    <w:rsid w:val="00366094"/>
    <w:rsid w:val="003662A4"/>
    <w:rsid w:val="0036632B"/>
    <w:rsid w:val="00366425"/>
    <w:rsid w:val="003664A6"/>
    <w:rsid w:val="00366679"/>
    <w:rsid w:val="0036669A"/>
    <w:rsid w:val="00366899"/>
    <w:rsid w:val="003669FF"/>
    <w:rsid w:val="00366A57"/>
    <w:rsid w:val="00366A95"/>
    <w:rsid w:val="00366AFA"/>
    <w:rsid w:val="00366ECD"/>
    <w:rsid w:val="00366FF3"/>
    <w:rsid w:val="003670A2"/>
    <w:rsid w:val="00367126"/>
    <w:rsid w:val="003671D9"/>
    <w:rsid w:val="0036721F"/>
    <w:rsid w:val="00367277"/>
    <w:rsid w:val="00367424"/>
    <w:rsid w:val="00367450"/>
    <w:rsid w:val="003676B0"/>
    <w:rsid w:val="00367750"/>
    <w:rsid w:val="00367912"/>
    <w:rsid w:val="003679F0"/>
    <w:rsid w:val="00367A1A"/>
    <w:rsid w:val="00367AC9"/>
    <w:rsid w:val="00367B36"/>
    <w:rsid w:val="00367BFD"/>
    <w:rsid w:val="00367C50"/>
    <w:rsid w:val="00367CDF"/>
    <w:rsid w:val="00370219"/>
    <w:rsid w:val="00370299"/>
    <w:rsid w:val="003704B5"/>
    <w:rsid w:val="003707CE"/>
    <w:rsid w:val="003707F7"/>
    <w:rsid w:val="0037091C"/>
    <w:rsid w:val="00370C17"/>
    <w:rsid w:val="00370D90"/>
    <w:rsid w:val="00370EAA"/>
    <w:rsid w:val="00370F69"/>
    <w:rsid w:val="00370F6D"/>
    <w:rsid w:val="0037100B"/>
    <w:rsid w:val="00371695"/>
    <w:rsid w:val="0037170C"/>
    <w:rsid w:val="003718D8"/>
    <w:rsid w:val="00371A5A"/>
    <w:rsid w:val="00371AFE"/>
    <w:rsid w:val="00371D65"/>
    <w:rsid w:val="00371F69"/>
    <w:rsid w:val="003720C9"/>
    <w:rsid w:val="003724DD"/>
    <w:rsid w:val="00372520"/>
    <w:rsid w:val="00372692"/>
    <w:rsid w:val="0037288B"/>
    <w:rsid w:val="0037295F"/>
    <w:rsid w:val="003729F4"/>
    <w:rsid w:val="00372A1D"/>
    <w:rsid w:val="00372BEA"/>
    <w:rsid w:val="00372C04"/>
    <w:rsid w:val="00372E7C"/>
    <w:rsid w:val="0037304A"/>
    <w:rsid w:val="003730B7"/>
    <w:rsid w:val="003733B3"/>
    <w:rsid w:val="00373468"/>
    <w:rsid w:val="00373498"/>
    <w:rsid w:val="00373660"/>
    <w:rsid w:val="003736A8"/>
    <w:rsid w:val="00373714"/>
    <w:rsid w:val="003737FE"/>
    <w:rsid w:val="003739C9"/>
    <w:rsid w:val="00373A00"/>
    <w:rsid w:val="00373B2A"/>
    <w:rsid w:val="00373CDE"/>
    <w:rsid w:val="00373DE6"/>
    <w:rsid w:val="00373E50"/>
    <w:rsid w:val="00374408"/>
    <w:rsid w:val="00374469"/>
    <w:rsid w:val="003744E5"/>
    <w:rsid w:val="00374638"/>
    <w:rsid w:val="0037472A"/>
    <w:rsid w:val="00374841"/>
    <w:rsid w:val="00374910"/>
    <w:rsid w:val="00374A6D"/>
    <w:rsid w:val="00374B39"/>
    <w:rsid w:val="00374B5B"/>
    <w:rsid w:val="00374C16"/>
    <w:rsid w:val="00374D15"/>
    <w:rsid w:val="00374DF3"/>
    <w:rsid w:val="00374F0A"/>
    <w:rsid w:val="00374FE1"/>
    <w:rsid w:val="003751EE"/>
    <w:rsid w:val="0037524F"/>
    <w:rsid w:val="00375406"/>
    <w:rsid w:val="00375674"/>
    <w:rsid w:val="00375826"/>
    <w:rsid w:val="00375A24"/>
    <w:rsid w:val="00375A49"/>
    <w:rsid w:val="00375ACE"/>
    <w:rsid w:val="00375B35"/>
    <w:rsid w:val="00375DC3"/>
    <w:rsid w:val="00376016"/>
    <w:rsid w:val="00376197"/>
    <w:rsid w:val="0037628C"/>
    <w:rsid w:val="003762EC"/>
    <w:rsid w:val="00376305"/>
    <w:rsid w:val="0037650F"/>
    <w:rsid w:val="00376707"/>
    <w:rsid w:val="00376831"/>
    <w:rsid w:val="00376B13"/>
    <w:rsid w:val="00376B8F"/>
    <w:rsid w:val="00376D55"/>
    <w:rsid w:val="00376DA7"/>
    <w:rsid w:val="0037701B"/>
    <w:rsid w:val="00377118"/>
    <w:rsid w:val="00377212"/>
    <w:rsid w:val="003776AC"/>
    <w:rsid w:val="003776C8"/>
    <w:rsid w:val="00377731"/>
    <w:rsid w:val="0037775B"/>
    <w:rsid w:val="003778A7"/>
    <w:rsid w:val="003779F4"/>
    <w:rsid w:val="00377A23"/>
    <w:rsid w:val="00377A24"/>
    <w:rsid w:val="00377C1C"/>
    <w:rsid w:val="00377D24"/>
    <w:rsid w:val="00377E4F"/>
    <w:rsid w:val="00377FB7"/>
    <w:rsid w:val="003800D1"/>
    <w:rsid w:val="0038024C"/>
    <w:rsid w:val="00380352"/>
    <w:rsid w:val="003804D8"/>
    <w:rsid w:val="0038056C"/>
    <w:rsid w:val="003805B7"/>
    <w:rsid w:val="0038060F"/>
    <w:rsid w:val="0038085F"/>
    <w:rsid w:val="00380940"/>
    <w:rsid w:val="00380A56"/>
    <w:rsid w:val="00380AAD"/>
    <w:rsid w:val="00380DE6"/>
    <w:rsid w:val="00380ED5"/>
    <w:rsid w:val="00381254"/>
    <w:rsid w:val="0038141E"/>
    <w:rsid w:val="00381435"/>
    <w:rsid w:val="0038145A"/>
    <w:rsid w:val="00381833"/>
    <w:rsid w:val="00381A03"/>
    <w:rsid w:val="00381E61"/>
    <w:rsid w:val="00381F9E"/>
    <w:rsid w:val="00382124"/>
    <w:rsid w:val="003821C9"/>
    <w:rsid w:val="0038248C"/>
    <w:rsid w:val="003829A8"/>
    <w:rsid w:val="00382A59"/>
    <w:rsid w:val="00382D83"/>
    <w:rsid w:val="00382DB0"/>
    <w:rsid w:val="00382E2E"/>
    <w:rsid w:val="00382F79"/>
    <w:rsid w:val="00382FDF"/>
    <w:rsid w:val="00383225"/>
    <w:rsid w:val="003832F2"/>
    <w:rsid w:val="00383365"/>
    <w:rsid w:val="003833D8"/>
    <w:rsid w:val="0038356D"/>
    <w:rsid w:val="00383621"/>
    <w:rsid w:val="00383756"/>
    <w:rsid w:val="00383BD1"/>
    <w:rsid w:val="00383BDF"/>
    <w:rsid w:val="00383CBB"/>
    <w:rsid w:val="00383CBF"/>
    <w:rsid w:val="00383CFE"/>
    <w:rsid w:val="00383DE5"/>
    <w:rsid w:val="0038405B"/>
    <w:rsid w:val="003840C5"/>
    <w:rsid w:val="0038417F"/>
    <w:rsid w:val="0038429E"/>
    <w:rsid w:val="00384780"/>
    <w:rsid w:val="003847B1"/>
    <w:rsid w:val="00384C17"/>
    <w:rsid w:val="00384C6A"/>
    <w:rsid w:val="0038516D"/>
    <w:rsid w:val="0038517C"/>
    <w:rsid w:val="0038543C"/>
    <w:rsid w:val="0038548C"/>
    <w:rsid w:val="00385494"/>
    <w:rsid w:val="00385593"/>
    <w:rsid w:val="003855C0"/>
    <w:rsid w:val="003856B4"/>
    <w:rsid w:val="003856F2"/>
    <w:rsid w:val="0038572B"/>
    <w:rsid w:val="003857C1"/>
    <w:rsid w:val="003859DC"/>
    <w:rsid w:val="00385AD7"/>
    <w:rsid w:val="00385C9C"/>
    <w:rsid w:val="00385D4B"/>
    <w:rsid w:val="00385DED"/>
    <w:rsid w:val="00385F14"/>
    <w:rsid w:val="0038601A"/>
    <w:rsid w:val="0038608B"/>
    <w:rsid w:val="0038618B"/>
    <w:rsid w:val="00386190"/>
    <w:rsid w:val="00386338"/>
    <w:rsid w:val="00386411"/>
    <w:rsid w:val="00386479"/>
    <w:rsid w:val="003864AD"/>
    <w:rsid w:val="00386684"/>
    <w:rsid w:val="00386730"/>
    <w:rsid w:val="00386809"/>
    <w:rsid w:val="00386880"/>
    <w:rsid w:val="00386908"/>
    <w:rsid w:val="003870A1"/>
    <w:rsid w:val="003871C6"/>
    <w:rsid w:val="00387236"/>
    <w:rsid w:val="00387247"/>
    <w:rsid w:val="00387395"/>
    <w:rsid w:val="00387725"/>
    <w:rsid w:val="003877D5"/>
    <w:rsid w:val="003878CD"/>
    <w:rsid w:val="00387ABE"/>
    <w:rsid w:val="00387B03"/>
    <w:rsid w:val="00387C4D"/>
    <w:rsid w:val="00387E2F"/>
    <w:rsid w:val="00387FA7"/>
    <w:rsid w:val="00390212"/>
    <w:rsid w:val="0039048D"/>
    <w:rsid w:val="003904CC"/>
    <w:rsid w:val="00390560"/>
    <w:rsid w:val="0039078E"/>
    <w:rsid w:val="003907CF"/>
    <w:rsid w:val="00390A0D"/>
    <w:rsid w:val="00390A3E"/>
    <w:rsid w:val="00390D48"/>
    <w:rsid w:val="0039105C"/>
    <w:rsid w:val="00391136"/>
    <w:rsid w:val="003911CF"/>
    <w:rsid w:val="00391223"/>
    <w:rsid w:val="003912A2"/>
    <w:rsid w:val="00391656"/>
    <w:rsid w:val="00391661"/>
    <w:rsid w:val="003916C9"/>
    <w:rsid w:val="003918DD"/>
    <w:rsid w:val="003918ED"/>
    <w:rsid w:val="003918F3"/>
    <w:rsid w:val="00391B3C"/>
    <w:rsid w:val="00391BE8"/>
    <w:rsid w:val="00391DCB"/>
    <w:rsid w:val="003921FF"/>
    <w:rsid w:val="00392397"/>
    <w:rsid w:val="00392533"/>
    <w:rsid w:val="00392715"/>
    <w:rsid w:val="003927D8"/>
    <w:rsid w:val="0039282C"/>
    <w:rsid w:val="00392A91"/>
    <w:rsid w:val="00392C11"/>
    <w:rsid w:val="00392E3F"/>
    <w:rsid w:val="00392F74"/>
    <w:rsid w:val="003930B7"/>
    <w:rsid w:val="003931A3"/>
    <w:rsid w:val="00393360"/>
    <w:rsid w:val="00393406"/>
    <w:rsid w:val="0039345F"/>
    <w:rsid w:val="00393487"/>
    <w:rsid w:val="003934A1"/>
    <w:rsid w:val="003934CC"/>
    <w:rsid w:val="00393602"/>
    <w:rsid w:val="003936AE"/>
    <w:rsid w:val="003937F7"/>
    <w:rsid w:val="00393C17"/>
    <w:rsid w:val="00393C50"/>
    <w:rsid w:val="00393E3B"/>
    <w:rsid w:val="00393F69"/>
    <w:rsid w:val="003943CF"/>
    <w:rsid w:val="00394466"/>
    <w:rsid w:val="003944B9"/>
    <w:rsid w:val="00394894"/>
    <w:rsid w:val="003948F9"/>
    <w:rsid w:val="00394990"/>
    <w:rsid w:val="00394A96"/>
    <w:rsid w:val="00394B54"/>
    <w:rsid w:val="00394D7B"/>
    <w:rsid w:val="003951F0"/>
    <w:rsid w:val="00395257"/>
    <w:rsid w:val="003952D1"/>
    <w:rsid w:val="00395460"/>
    <w:rsid w:val="003958D5"/>
    <w:rsid w:val="00395924"/>
    <w:rsid w:val="003959DC"/>
    <w:rsid w:val="00395AB0"/>
    <w:rsid w:val="00395AC9"/>
    <w:rsid w:val="00395AEA"/>
    <w:rsid w:val="00395D7E"/>
    <w:rsid w:val="00395E33"/>
    <w:rsid w:val="0039610C"/>
    <w:rsid w:val="00396129"/>
    <w:rsid w:val="0039626E"/>
    <w:rsid w:val="0039640C"/>
    <w:rsid w:val="003967E3"/>
    <w:rsid w:val="0039680A"/>
    <w:rsid w:val="0039690B"/>
    <w:rsid w:val="00396952"/>
    <w:rsid w:val="00396977"/>
    <w:rsid w:val="00396BF3"/>
    <w:rsid w:val="00396ED0"/>
    <w:rsid w:val="0039705F"/>
    <w:rsid w:val="00397114"/>
    <w:rsid w:val="00397549"/>
    <w:rsid w:val="003975C2"/>
    <w:rsid w:val="003976A4"/>
    <w:rsid w:val="00397B9C"/>
    <w:rsid w:val="00397C12"/>
    <w:rsid w:val="00397F17"/>
    <w:rsid w:val="00397F77"/>
    <w:rsid w:val="003A0053"/>
    <w:rsid w:val="003A0108"/>
    <w:rsid w:val="003A0300"/>
    <w:rsid w:val="003A03CD"/>
    <w:rsid w:val="003A04E0"/>
    <w:rsid w:val="003A0A22"/>
    <w:rsid w:val="003A0A5F"/>
    <w:rsid w:val="003A0B83"/>
    <w:rsid w:val="003A0C17"/>
    <w:rsid w:val="003A0D9F"/>
    <w:rsid w:val="003A0E1E"/>
    <w:rsid w:val="003A0E71"/>
    <w:rsid w:val="003A0F8D"/>
    <w:rsid w:val="003A1026"/>
    <w:rsid w:val="003A109B"/>
    <w:rsid w:val="003A1159"/>
    <w:rsid w:val="003A117E"/>
    <w:rsid w:val="003A1235"/>
    <w:rsid w:val="003A1328"/>
    <w:rsid w:val="003A1366"/>
    <w:rsid w:val="003A150F"/>
    <w:rsid w:val="003A1558"/>
    <w:rsid w:val="003A15B4"/>
    <w:rsid w:val="003A160E"/>
    <w:rsid w:val="003A16DE"/>
    <w:rsid w:val="003A18EC"/>
    <w:rsid w:val="003A19E8"/>
    <w:rsid w:val="003A1C24"/>
    <w:rsid w:val="003A1CBD"/>
    <w:rsid w:val="003A1CE9"/>
    <w:rsid w:val="003A24FD"/>
    <w:rsid w:val="003A2650"/>
    <w:rsid w:val="003A273F"/>
    <w:rsid w:val="003A2A15"/>
    <w:rsid w:val="003A2BC8"/>
    <w:rsid w:val="003A2CAA"/>
    <w:rsid w:val="003A2F9F"/>
    <w:rsid w:val="003A30B8"/>
    <w:rsid w:val="003A30FE"/>
    <w:rsid w:val="003A3140"/>
    <w:rsid w:val="003A314C"/>
    <w:rsid w:val="003A32ED"/>
    <w:rsid w:val="003A333B"/>
    <w:rsid w:val="003A3472"/>
    <w:rsid w:val="003A349E"/>
    <w:rsid w:val="003A3643"/>
    <w:rsid w:val="003A37D9"/>
    <w:rsid w:val="003A3A0D"/>
    <w:rsid w:val="003A3A23"/>
    <w:rsid w:val="003A3A2D"/>
    <w:rsid w:val="003A3B65"/>
    <w:rsid w:val="003A3B9C"/>
    <w:rsid w:val="003A3D50"/>
    <w:rsid w:val="003A3D86"/>
    <w:rsid w:val="003A3F61"/>
    <w:rsid w:val="003A3FD0"/>
    <w:rsid w:val="003A40BA"/>
    <w:rsid w:val="003A41B4"/>
    <w:rsid w:val="003A4212"/>
    <w:rsid w:val="003A45EC"/>
    <w:rsid w:val="003A463D"/>
    <w:rsid w:val="003A464B"/>
    <w:rsid w:val="003A46BF"/>
    <w:rsid w:val="003A46DF"/>
    <w:rsid w:val="003A489A"/>
    <w:rsid w:val="003A4B95"/>
    <w:rsid w:val="003A5313"/>
    <w:rsid w:val="003A53C6"/>
    <w:rsid w:val="003A563D"/>
    <w:rsid w:val="003A5680"/>
    <w:rsid w:val="003A56F1"/>
    <w:rsid w:val="003A593E"/>
    <w:rsid w:val="003A5980"/>
    <w:rsid w:val="003A5B22"/>
    <w:rsid w:val="003A5BC4"/>
    <w:rsid w:val="003A5D10"/>
    <w:rsid w:val="003A5DC9"/>
    <w:rsid w:val="003A5EA0"/>
    <w:rsid w:val="003A616E"/>
    <w:rsid w:val="003A61DD"/>
    <w:rsid w:val="003A649D"/>
    <w:rsid w:val="003A64B8"/>
    <w:rsid w:val="003A6535"/>
    <w:rsid w:val="003A6794"/>
    <w:rsid w:val="003A6927"/>
    <w:rsid w:val="003A6B91"/>
    <w:rsid w:val="003A6C46"/>
    <w:rsid w:val="003A6C4E"/>
    <w:rsid w:val="003A6CC1"/>
    <w:rsid w:val="003A6D3D"/>
    <w:rsid w:val="003A707B"/>
    <w:rsid w:val="003A7275"/>
    <w:rsid w:val="003A72F0"/>
    <w:rsid w:val="003A739F"/>
    <w:rsid w:val="003A73AC"/>
    <w:rsid w:val="003A74FF"/>
    <w:rsid w:val="003A7552"/>
    <w:rsid w:val="003A7613"/>
    <w:rsid w:val="003A7854"/>
    <w:rsid w:val="003A792D"/>
    <w:rsid w:val="003A79BF"/>
    <w:rsid w:val="003A7C63"/>
    <w:rsid w:val="003A7E9D"/>
    <w:rsid w:val="003B00B0"/>
    <w:rsid w:val="003B01AC"/>
    <w:rsid w:val="003B01E4"/>
    <w:rsid w:val="003B0204"/>
    <w:rsid w:val="003B031E"/>
    <w:rsid w:val="003B0356"/>
    <w:rsid w:val="003B03FD"/>
    <w:rsid w:val="003B05A0"/>
    <w:rsid w:val="003B0675"/>
    <w:rsid w:val="003B079E"/>
    <w:rsid w:val="003B092C"/>
    <w:rsid w:val="003B0980"/>
    <w:rsid w:val="003B0B00"/>
    <w:rsid w:val="003B0BC4"/>
    <w:rsid w:val="003B0BF3"/>
    <w:rsid w:val="003B1116"/>
    <w:rsid w:val="003B1224"/>
    <w:rsid w:val="003B1543"/>
    <w:rsid w:val="003B17B3"/>
    <w:rsid w:val="003B1E2A"/>
    <w:rsid w:val="003B1E41"/>
    <w:rsid w:val="003B1EE0"/>
    <w:rsid w:val="003B20FB"/>
    <w:rsid w:val="003B22E8"/>
    <w:rsid w:val="003B233B"/>
    <w:rsid w:val="003B2379"/>
    <w:rsid w:val="003B2455"/>
    <w:rsid w:val="003B2517"/>
    <w:rsid w:val="003B253E"/>
    <w:rsid w:val="003B27B1"/>
    <w:rsid w:val="003B280F"/>
    <w:rsid w:val="003B2A34"/>
    <w:rsid w:val="003B2A37"/>
    <w:rsid w:val="003B2A74"/>
    <w:rsid w:val="003B2CC5"/>
    <w:rsid w:val="003B2FD5"/>
    <w:rsid w:val="003B3296"/>
    <w:rsid w:val="003B3726"/>
    <w:rsid w:val="003B37E3"/>
    <w:rsid w:val="003B38CB"/>
    <w:rsid w:val="003B39AD"/>
    <w:rsid w:val="003B39F2"/>
    <w:rsid w:val="003B3BB5"/>
    <w:rsid w:val="003B3C50"/>
    <w:rsid w:val="003B3C81"/>
    <w:rsid w:val="003B3CC4"/>
    <w:rsid w:val="003B40DC"/>
    <w:rsid w:val="003B429E"/>
    <w:rsid w:val="003B431F"/>
    <w:rsid w:val="003B437E"/>
    <w:rsid w:val="003B4441"/>
    <w:rsid w:val="003B449E"/>
    <w:rsid w:val="003B47B6"/>
    <w:rsid w:val="003B47C3"/>
    <w:rsid w:val="003B48C7"/>
    <w:rsid w:val="003B4B19"/>
    <w:rsid w:val="003B4B7A"/>
    <w:rsid w:val="003B4D99"/>
    <w:rsid w:val="003B4DB8"/>
    <w:rsid w:val="003B50AB"/>
    <w:rsid w:val="003B52B3"/>
    <w:rsid w:val="003B52DB"/>
    <w:rsid w:val="003B5322"/>
    <w:rsid w:val="003B5350"/>
    <w:rsid w:val="003B54B3"/>
    <w:rsid w:val="003B54CB"/>
    <w:rsid w:val="003B5673"/>
    <w:rsid w:val="003B56C7"/>
    <w:rsid w:val="003B5748"/>
    <w:rsid w:val="003B57D3"/>
    <w:rsid w:val="003B590F"/>
    <w:rsid w:val="003B5913"/>
    <w:rsid w:val="003B5BED"/>
    <w:rsid w:val="003B600D"/>
    <w:rsid w:val="003B608D"/>
    <w:rsid w:val="003B668E"/>
    <w:rsid w:val="003B66C9"/>
    <w:rsid w:val="003B679C"/>
    <w:rsid w:val="003B692B"/>
    <w:rsid w:val="003B694D"/>
    <w:rsid w:val="003B69F6"/>
    <w:rsid w:val="003B6A5E"/>
    <w:rsid w:val="003B6B80"/>
    <w:rsid w:val="003B74BF"/>
    <w:rsid w:val="003B766C"/>
    <w:rsid w:val="003B76B7"/>
    <w:rsid w:val="003B7727"/>
    <w:rsid w:val="003B7849"/>
    <w:rsid w:val="003B78DA"/>
    <w:rsid w:val="003B7A89"/>
    <w:rsid w:val="003B7C1A"/>
    <w:rsid w:val="003B7E2A"/>
    <w:rsid w:val="003B7EBE"/>
    <w:rsid w:val="003C0046"/>
    <w:rsid w:val="003C017C"/>
    <w:rsid w:val="003C0368"/>
    <w:rsid w:val="003C03B0"/>
    <w:rsid w:val="003C04AE"/>
    <w:rsid w:val="003C0591"/>
    <w:rsid w:val="003C05BB"/>
    <w:rsid w:val="003C06AA"/>
    <w:rsid w:val="003C06DD"/>
    <w:rsid w:val="003C071F"/>
    <w:rsid w:val="003C0AE1"/>
    <w:rsid w:val="003C0BA4"/>
    <w:rsid w:val="003C0BBF"/>
    <w:rsid w:val="003C0D9C"/>
    <w:rsid w:val="003C0DDB"/>
    <w:rsid w:val="003C0E54"/>
    <w:rsid w:val="003C1061"/>
    <w:rsid w:val="003C15E0"/>
    <w:rsid w:val="003C1766"/>
    <w:rsid w:val="003C19DC"/>
    <w:rsid w:val="003C19F4"/>
    <w:rsid w:val="003C1ADB"/>
    <w:rsid w:val="003C1B7A"/>
    <w:rsid w:val="003C1CA4"/>
    <w:rsid w:val="003C1D1F"/>
    <w:rsid w:val="003C1D32"/>
    <w:rsid w:val="003C1EFE"/>
    <w:rsid w:val="003C1F67"/>
    <w:rsid w:val="003C1F88"/>
    <w:rsid w:val="003C205E"/>
    <w:rsid w:val="003C20BD"/>
    <w:rsid w:val="003C211E"/>
    <w:rsid w:val="003C241D"/>
    <w:rsid w:val="003C24D8"/>
    <w:rsid w:val="003C260E"/>
    <w:rsid w:val="003C2690"/>
    <w:rsid w:val="003C26CE"/>
    <w:rsid w:val="003C27CC"/>
    <w:rsid w:val="003C2827"/>
    <w:rsid w:val="003C2AD8"/>
    <w:rsid w:val="003C2B6C"/>
    <w:rsid w:val="003C2B8E"/>
    <w:rsid w:val="003C2BD6"/>
    <w:rsid w:val="003C2D61"/>
    <w:rsid w:val="003C2DBB"/>
    <w:rsid w:val="003C2DD6"/>
    <w:rsid w:val="003C2DFC"/>
    <w:rsid w:val="003C2F3D"/>
    <w:rsid w:val="003C32C3"/>
    <w:rsid w:val="003C32D2"/>
    <w:rsid w:val="003C33CD"/>
    <w:rsid w:val="003C3642"/>
    <w:rsid w:val="003C39EF"/>
    <w:rsid w:val="003C3A23"/>
    <w:rsid w:val="003C3A58"/>
    <w:rsid w:val="003C3AE3"/>
    <w:rsid w:val="003C3B4A"/>
    <w:rsid w:val="003C3C4A"/>
    <w:rsid w:val="003C3CFA"/>
    <w:rsid w:val="003C3E13"/>
    <w:rsid w:val="003C3E3D"/>
    <w:rsid w:val="003C4284"/>
    <w:rsid w:val="003C447F"/>
    <w:rsid w:val="003C4593"/>
    <w:rsid w:val="003C4615"/>
    <w:rsid w:val="003C46B1"/>
    <w:rsid w:val="003C479E"/>
    <w:rsid w:val="003C4837"/>
    <w:rsid w:val="003C4C62"/>
    <w:rsid w:val="003C4E36"/>
    <w:rsid w:val="003C4EC8"/>
    <w:rsid w:val="003C4ECB"/>
    <w:rsid w:val="003C52EC"/>
    <w:rsid w:val="003C5439"/>
    <w:rsid w:val="003C5AF3"/>
    <w:rsid w:val="003C5B31"/>
    <w:rsid w:val="003C5D4B"/>
    <w:rsid w:val="003C5E40"/>
    <w:rsid w:val="003C5F59"/>
    <w:rsid w:val="003C5FE2"/>
    <w:rsid w:val="003C6268"/>
    <w:rsid w:val="003C62E0"/>
    <w:rsid w:val="003C682F"/>
    <w:rsid w:val="003C6855"/>
    <w:rsid w:val="003C68A5"/>
    <w:rsid w:val="003C694D"/>
    <w:rsid w:val="003C6BCC"/>
    <w:rsid w:val="003C7004"/>
    <w:rsid w:val="003C7053"/>
    <w:rsid w:val="003C71AA"/>
    <w:rsid w:val="003C73C6"/>
    <w:rsid w:val="003C73F8"/>
    <w:rsid w:val="003C74CF"/>
    <w:rsid w:val="003C7572"/>
    <w:rsid w:val="003C75B7"/>
    <w:rsid w:val="003C7836"/>
    <w:rsid w:val="003C7984"/>
    <w:rsid w:val="003C7A1B"/>
    <w:rsid w:val="003C7B9C"/>
    <w:rsid w:val="003D0074"/>
    <w:rsid w:val="003D0162"/>
    <w:rsid w:val="003D030B"/>
    <w:rsid w:val="003D06F5"/>
    <w:rsid w:val="003D083C"/>
    <w:rsid w:val="003D0A61"/>
    <w:rsid w:val="003D0DAC"/>
    <w:rsid w:val="003D0E86"/>
    <w:rsid w:val="003D0EEB"/>
    <w:rsid w:val="003D0F23"/>
    <w:rsid w:val="003D115A"/>
    <w:rsid w:val="003D1278"/>
    <w:rsid w:val="003D15BA"/>
    <w:rsid w:val="003D1659"/>
    <w:rsid w:val="003D16F8"/>
    <w:rsid w:val="003D1758"/>
    <w:rsid w:val="003D1903"/>
    <w:rsid w:val="003D1B58"/>
    <w:rsid w:val="003D1BC6"/>
    <w:rsid w:val="003D1CC7"/>
    <w:rsid w:val="003D1E00"/>
    <w:rsid w:val="003D1E7F"/>
    <w:rsid w:val="003D1EE5"/>
    <w:rsid w:val="003D2108"/>
    <w:rsid w:val="003D2167"/>
    <w:rsid w:val="003D21E6"/>
    <w:rsid w:val="003D22FA"/>
    <w:rsid w:val="003D2351"/>
    <w:rsid w:val="003D2541"/>
    <w:rsid w:val="003D2596"/>
    <w:rsid w:val="003D26D7"/>
    <w:rsid w:val="003D2C79"/>
    <w:rsid w:val="003D2CE5"/>
    <w:rsid w:val="003D2DDF"/>
    <w:rsid w:val="003D2E08"/>
    <w:rsid w:val="003D2EB1"/>
    <w:rsid w:val="003D2EED"/>
    <w:rsid w:val="003D2FB9"/>
    <w:rsid w:val="003D2FE2"/>
    <w:rsid w:val="003D3039"/>
    <w:rsid w:val="003D308D"/>
    <w:rsid w:val="003D3296"/>
    <w:rsid w:val="003D3355"/>
    <w:rsid w:val="003D33FA"/>
    <w:rsid w:val="003D3677"/>
    <w:rsid w:val="003D36E8"/>
    <w:rsid w:val="003D379B"/>
    <w:rsid w:val="003D38CC"/>
    <w:rsid w:val="003D3ABC"/>
    <w:rsid w:val="003D3B08"/>
    <w:rsid w:val="003D3BBD"/>
    <w:rsid w:val="003D3C4E"/>
    <w:rsid w:val="003D3E5F"/>
    <w:rsid w:val="003D4030"/>
    <w:rsid w:val="003D4213"/>
    <w:rsid w:val="003D43F9"/>
    <w:rsid w:val="003D4532"/>
    <w:rsid w:val="003D4865"/>
    <w:rsid w:val="003D488F"/>
    <w:rsid w:val="003D4A58"/>
    <w:rsid w:val="003D4AD5"/>
    <w:rsid w:val="003D4B0F"/>
    <w:rsid w:val="003D4B71"/>
    <w:rsid w:val="003D4B9B"/>
    <w:rsid w:val="003D4C95"/>
    <w:rsid w:val="003D4D2A"/>
    <w:rsid w:val="003D4E94"/>
    <w:rsid w:val="003D4E9F"/>
    <w:rsid w:val="003D4F3A"/>
    <w:rsid w:val="003D4FF5"/>
    <w:rsid w:val="003D52C8"/>
    <w:rsid w:val="003D52CE"/>
    <w:rsid w:val="003D52DD"/>
    <w:rsid w:val="003D547C"/>
    <w:rsid w:val="003D54A9"/>
    <w:rsid w:val="003D56AA"/>
    <w:rsid w:val="003D58A3"/>
    <w:rsid w:val="003D5962"/>
    <w:rsid w:val="003D596C"/>
    <w:rsid w:val="003D5A9E"/>
    <w:rsid w:val="003D5C10"/>
    <w:rsid w:val="003D5D68"/>
    <w:rsid w:val="003D5E40"/>
    <w:rsid w:val="003D60C8"/>
    <w:rsid w:val="003D6166"/>
    <w:rsid w:val="003D619D"/>
    <w:rsid w:val="003D61C9"/>
    <w:rsid w:val="003D6279"/>
    <w:rsid w:val="003D63D6"/>
    <w:rsid w:val="003D6456"/>
    <w:rsid w:val="003D65D9"/>
    <w:rsid w:val="003D6784"/>
    <w:rsid w:val="003D684B"/>
    <w:rsid w:val="003D6A60"/>
    <w:rsid w:val="003D6B0A"/>
    <w:rsid w:val="003D6B8C"/>
    <w:rsid w:val="003D6BC2"/>
    <w:rsid w:val="003D6BC4"/>
    <w:rsid w:val="003D6BCA"/>
    <w:rsid w:val="003D6C62"/>
    <w:rsid w:val="003D6D53"/>
    <w:rsid w:val="003D6DDE"/>
    <w:rsid w:val="003D6E14"/>
    <w:rsid w:val="003D6F5C"/>
    <w:rsid w:val="003D70A6"/>
    <w:rsid w:val="003D7128"/>
    <w:rsid w:val="003D7297"/>
    <w:rsid w:val="003D74E2"/>
    <w:rsid w:val="003D77D2"/>
    <w:rsid w:val="003D78B7"/>
    <w:rsid w:val="003D78E3"/>
    <w:rsid w:val="003D7A20"/>
    <w:rsid w:val="003D7A30"/>
    <w:rsid w:val="003D7AE9"/>
    <w:rsid w:val="003D7B15"/>
    <w:rsid w:val="003D7B16"/>
    <w:rsid w:val="003D7BB9"/>
    <w:rsid w:val="003D7BFF"/>
    <w:rsid w:val="003D7CBA"/>
    <w:rsid w:val="003D7DC4"/>
    <w:rsid w:val="003D7DD0"/>
    <w:rsid w:val="003D7E1C"/>
    <w:rsid w:val="003E00FD"/>
    <w:rsid w:val="003E010C"/>
    <w:rsid w:val="003E031F"/>
    <w:rsid w:val="003E03C5"/>
    <w:rsid w:val="003E0461"/>
    <w:rsid w:val="003E059C"/>
    <w:rsid w:val="003E069B"/>
    <w:rsid w:val="003E06E7"/>
    <w:rsid w:val="003E08A7"/>
    <w:rsid w:val="003E0CE0"/>
    <w:rsid w:val="003E0D5F"/>
    <w:rsid w:val="003E11C7"/>
    <w:rsid w:val="003E12C6"/>
    <w:rsid w:val="003E14AE"/>
    <w:rsid w:val="003E15F4"/>
    <w:rsid w:val="003E1697"/>
    <w:rsid w:val="003E172A"/>
    <w:rsid w:val="003E178C"/>
    <w:rsid w:val="003E17E1"/>
    <w:rsid w:val="003E17FC"/>
    <w:rsid w:val="003E1CD8"/>
    <w:rsid w:val="003E1E7D"/>
    <w:rsid w:val="003E221D"/>
    <w:rsid w:val="003E23F5"/>
    <w:rsid w:val="003E24A6"/>
    <w:rsid w:val="003E2BFD"/>
    <w:rsid w:val="003E2CAD"/>
    <w:rsid w:val="003E3161"/>
    <w:rsid w:val="003E3177"/>
    <w:rsid w:val="003E323C"/>
    <w:rsid w:val="003E3390"/>
    <w:rsid w:val="003E33BD"/>
    <w:rsid w:val="003E33BF"/>
    <w:rsid w:val="003E33EC"/>
    <w:rsid w:val="003E3643"/>
    <w:rsid w:val="003E3664"/>
    <w:rsid w:val="003E3DAC"/>
    <w:rsid w:val="003E3FA8"/>
    <w:rsid w:val="003E3FD8"/>
    <w:rsid w:val="003E416D"/>
    <w:rsid w:val="003E41EC"/>
    <w:rsid w:val="003E41FF"/>
    <w:rsid w:val="003E4276"/>
    <w:rsid w:val="003E4279"/>
    <w:rsid w:val="003E435B"/>
    <w:rsid w:val="003E4360"/>
    <w:rsid w:val="003E43F2"/>
    <w:rsid w:val="003E4402"/>
    <w:rsid w:val="003E4464"/>
    <w:rsid w:val="003E461E"/>
    <w:rsid w:val="003E469B"/>
    <w:rsid w:val="003E475A"/>
    <w:rsid w:val="003E4963"/>
    <w:rsid w:val="003E4C3B"/>
    <w:rsid w:val="003E4DE9"/>
    <w:rsid w:val="003E5112"/>
    <w:rsid w:val="003E52F4"/>
    <w:rsid w:val="003E5387"/>
    <w:rsid w:val="003E53B4"/>
    <w:rsid w:val="003E582E"/>
    <w:rsid w:val="003E5838"/>
    <w:rsid w:val="003E5A78"/>
    <w:rsid w:val="003E5AA3"/>
    <w:rsid w:val="003E5C44"/>
    <w:rsid w:val="003E5C6E"/>
    <w:rsid w:val="003E5D93"/>
    <w:rsid w:val="003E5F48"/>
    <w:rsid w:val="003E663E"/>
    <w:rsid w:val="003E69D1"/>
    <w:rsid w:val="003E6A52"/>
    <w:rsid w:val="003E6C3D"/>
    <w:rsid w:val="003E6D4B"/>
    <w:rsid w:val="003E6DE1"/>
    <w:rsid w:val="003E6F88"/>
    <w:rsid w:val="003E7007"/>
    <w:rsid w:val="003E7201"/>
    <w:rsid w:val="003E7272"/>
    <w:rsid w:val="003E7290"/>
    <w:rsid w:val="003E731A"/>
    <w:rsid w:val="003E73D7"/>
    <w:rsid w:val="003E7452"/>
    <w:rsid w:val="003E74A7"/>
    <w:rsid w:val="003E76FC"/>
    <w:rsid w:val="003E770C"/>
    <w:rsid w:val="003E78A3"/>
    <w:rsid w:val="003E792A"/>
    <w:rsid w:val="003E79D9"/>
    <w:rsid w:val="003E7A98"/>
    <w:rsid w:val="003E7AF8"/>
    <w:rsid w:val="003E7C84"/>
    <w:rsid w:val="003E7CD0"/>
    <w:rsid w:val="003E7D61"/>
    <w:rsid w:val="003E7D99"/>
    <w:rsid w:val="003E7E1F"/>
    <w:rsid w:val="003E7EBB"/>
    <w:rsid w:val="003E7EDA"/>
    <w:rsid w:val="003F01AE"/>
    <w:rsid w:val="003F01EA"/>
    <w:rsid w:val="003F0216"/>
    <w:rsid w:val="003F024E"/>
    <w:rsid w:val="003F0261"/>
    <w:rsid w:val="003F02F6"/>
    <w:rsid w:val="003F03E0"/>
    <w:rsid w:val="003F0498"/>
    <w:rsid w:val="003F04AA"/>
    <w:rsid w:val="003F04D2"/>
    <w:rsid w:val="003F05A8"/>
    <w:rsid w:val="003F0752"/>
    <w:rsid w:val="003F0917"/>
    <w:rsid w:val="003F0961"/>
    <w:rsid w:val="003F0A12"/>
    <w:rsid w:val="003F0ACF"/>
    <w:rsid w:val="003F0B33"/>
    <w:rsid w:val="003F0C4D"/>
    <w:rsid w:val="003F0CBC"/>
    <w:rsid w:val="003F0F9C"/>
    <w:rsid w:val="003F0FEC"/>
    <w:rsid w:val="003F148A"/>
    <w:rsid w:val="003F14F3"/>
    <w:rsid w:val="003F158E"/>
    <w:rsid w:val="003F16E7"/>
    <w:rsid w:val="003F186C"/>
    <w:rsid w:val="003F1958"/>
    <w:rsid w:val="003F1A9B"/>
    <w:rsid w:val="003F1B32"/>
    <w:rsid w:val="003F1C68"/>
    <w:rsid w:val="003F1E7F"/>
    <w:rsid w:val="003F1EE0"/>
    <w:rsid w:val="003F1EE6"/>
    <w:rsid w:val="003F1FEE"/>
    <w:rsid w:val="003F218B"/>
    <w:rsid w:val="003F2343"/>
    <w:rsid w:val="003F2351"/>
    <w:rsid w:val="003F23E1"/>
    <w:rsid w:val="003F2418"/>
    <w:rsid w:val="003F2558"/>
    <w:rsid w:val="003F25F5"/>
    <w:rsid w:val="003F2643"/>
    <w:rsid w:val="003F280D"/>
    <w:rsid w:val="003F285F"/>
    <w:rsid w:val="003F2888"/>
    <w:rsid w:val="003F2897"/>
    <w:rsid w:val="003F28E2"/>
    <w:rsid w:val="003F2B15"/>
    <w:rsid w:val="003F2B44"/>
    <w:rsid w:val="003F2C77"/>
    <w:rsid w:val="003F2DA1"/>
    <w:rsid w:val="003F2DC7"/>
    <w:rsid w:val="003F2E24"/>
    <w:rsid w:val="003F2F2C"/>
    <w:rsid w:val="003F2F2E"/>
    <w:rsid w:val="003F2F7D"/>
    <w:rsid w:val="003F2FA9"/>
    <w:rsid w:val="003F3143"/>
    <w:rsid w:val="003F322D"/>
    <w:rsid w:val="003F38BB"/>
    <w:rsid w:val="003F3A50"/>
    <w:rsid w:val="003F3D54"/>
    <w:rsid w:val="003F3E23"/>
    <w:rsid w:val="003F3F50"/>
    <w:rsid w:val="003F4083"/>
    <w:rsid w:val="003F413A"/>
    <w:rsid w:val="003F4278"/>
    <w:rsid w:val="003F464C"/>
    <w:rsid w:val="003F467E"/>
    <w:rsid w:val="003F471E"/>
    <w:rsid w:val="003F47F5"/>
    <w:rsid w:val="003F49FF"/>
    <w:rsid w:val="003F4B4A"/>
    <w:rsid w:val="003F4B9B"/>
    <w:rsid w:val="003F4C19"/>
    <w:rsid w:val="003F4D97"/>
    <w:rsid w:val="003F4E7F"/>
    <w:rsid w:val="003F4EBE"/>
    <w:rsid w:val="003F4F3F"/>
    <w:rsid w:val="003F4F5B"/>
    <w:rsid w:val="003F4FF4"/>
    <w:rsid w:val="003F5093"/>
    <w:rsid w:val="003F5225"/>
    <w:rsid w:val="003F5365"/>
    <w:rsid w:val="003F53E1"/>
    <w:rsid w:val="003F55FC"/>
    <w:rsid w:val="003F568A"/>
    <w:rsid w:val="003F5699"/>
    <w:rsid w:val="003F56D6"/>
    <w:rsid w:val="003F57E8"/>
    <w:rsid w:val="003F5867"/>
    <w:rsid w:val="003F58B4"/>
    <w:rsid w:val="003F59E4"/>
    <w:rsid w:val="003F5AE9"/>
    <w:rsid w:val="003F5D27"/>
    <w:rsid w:val="003F6552"/>
    <w:rsid w:val="003F65BF"/>
    <w:rsid w:val="003F65CD"/>
    <w:rsid w:val="003F66BD"/>
    <w:rsid w:val="003F6732"/>
    <w:rsid w:val="003F6772"/>
    <w:rsid w:val="003F6780"/>
    <w:rsid w:val="003F68B3"/>
    <w:rsid w:val="003F6996"/>
    <w:rsid w:val="003F6A2A"/>
    <w:rsid w:val="003F6A3E"/>
    <w:rsid w:val="003F6D10"/>
    <w:rsid w:val="003F6D6E"/>
    <w:rsid w:val="003F6FFB"/>
    <w:rsid w:val="003F7006"/>
    <w:rsid w:val="003F74B9"/>
    <w:rsid w:val="003F750E"/>
    <w:rsid w:val="003F759C"/>
    <w:rsid w:val="003F75D4"/>
    <w:rsid w:val="003F772C"/>
    <w:rsid w:val="003F7803"/>
    <w:rsid w:val="003F7B63"/>
    <w:rsid w:val="003F7BA1"/>
    <w:rsid w:val="003F7C02"/>
    <w:rsid w:val="003F7D76"/>
    <w:rsid w:val="003F7DB1"/>
    <w:rsid w:val="003F7E25"/>
    <w:rsid w:val="003F7EF2"/>
    <w:rsid w:val="003F7F20"/>
    <w:rsid w:val="004000E8"/>
    <w:rsid w:val="0040016B"/>
    <w:rsid w:val="0040032E"/>
    <w:rsid w:val="00400712"/>
    <w:rsid w:val="00400A61"/>
    <w:rsid w:val="00400BDF"/>
    <w:rsid w:val="00400CA6"/>
    <w:rsid w:val="00400EC4"/>
    <w:rsid w:val="00400F95"/>
    <w:rsid w:val="00400FB1"/>
    <w:rsid w:val="0040103B"/>
    <w:rsid w:val="0040120D"/>
    <w:rsid w:val="0040144A"/>
    <w:rsid w:val="004015BB"/>
    <w:rsid w:val="004018D2"/>
    <w:rsid w:val="00401969"/>
    <w:rsid w:val="00401A6D"/>
    <w:rsid w:val="00401AD7"/>
    <w:rsid w:val="00401B04"/>
    <w:rsid w:val="00401DF8"/>
    <w:rsid w:val="00401E92"/>
    <w:rsid w:val="00401FD6"/>
    <w:rsid w:val="00402393"/>
    <w:rsid w:val="004023EA"/>
    <w:rsid w:val="00402419"/>
    <w:rsid w:val="004025C7"/>
    <w:rsid w:val="004025D1"/>
    <w:rsid w:val="0040266E"/>
    <w:rsid w:val="0040268D"/>
    <w:rsid w:val="0040286F"/>
    <w:rsid w:val="004028DC"/>
    <w:rsid w:val="00402A46"/>
    <w:rsid w:val="00402BD7"/>
    <w:rsid w:val="00402C94"/>
    <w:rsid w:val="00402DA6"/>
    <w:rsid w:val="00402E55"/>
    <w:rsid w:val="00402EAF"/>
    <w:rsid w:val="00402F6D"/>
    <w:rsid w:val="0040327C"/>
    <w:rsid w:val="0040339B"/>
    <w:rsid w:val="00403468"/>
    <w:rsid w:val="0040362E"/>
    <w:rsid w:val="00403659"/>
    <w:rsid w:val="0040366B"/>
    <w:rsid w:val="004036BA"/>
    <w:rsid w:val="00403743"/>
    <w:rsid w:val="00403748"/>
    <w:rsid w:val="0040393A"/>
    <w:rsid w:val="00403BB6"/>
    <w:rsid w:val="00403C20"/>
    <w:rsid w:val="00403D34"/>
    <w:rsid w:val="00403FA0"/>
    <w:rsid w:val="00403FBC"/>
    <w:rsid w:val="00404125"/>
    <w:rsid w:val="0040434C"/>
    <w:rsid w:val="004043E6"/>
    <w:rsid w:val="00404573"/>
    <w:rsid w:val="0040457C"/>
    <w:rsid w:val="00404799"/>
    <w:rsid w:val="00404861"/>
    <w:rsid w:val="00404C97"/>
    <w:rsid w:val="00404CB9"/>
    <w:rsid w:val="00404CF1"/>
    <w:rsid w:val="00404CF8"/>
    <w:rsid w:val="00404F6C"/>
    <w:rsid w:val="00405216"/>
    <w:rsid w:val="00405420"/>
    <w:rsid w:val="00405481"/>
    <w:rsid w:val="00405A66"/>
    <w:rsid w:val="00405B0D"/>
    <w:rsid w:val="00405CB3"/>
    <w:rsid w:val="00405D4C"/>
    <w:rsid w:val="00405E38"/>
    <w:rsid w:val="00405F70"/>
    <w:rsid w:val="0040620F"/>
    <w:rsid w:val="004062F4"/>
    <w:rsid w:val="004065D0"/>
    <w:rsid w:val="00406615"/>
    <w:rsid w:val="0040682E"/>
    <w:rsid w:val="00406B25"/>
    <w:rsid w:val="00406C36"/>
    <w:rsid w:val="00406ED1"/>
    <w:rsid w:val="00406FF6"/>
    <w:rsid w:val="00407177"/>
    <w:rsid w:val="004072DE"/>
    <w:rsid w:val="004073CF"/>
    <w:rsid w:val="00407424"/>
    <w:rsid w:val="004074FF"/>
    <w:rsid w:val="0040774A"/>
    <w:rsid w:val="0040781B"/>
    <w:rsid w:val="00407838"/>
    <w:rsid w:val="00407CA4"/>
    <w:rsid w:val="00407D73"/>
    <w:rsid w:val="00407DA2"/>
    <w:rsid w:val="00407DBE"/>
    <w:rsid w:val="00407EED"/>
    <w:rsid w:val="00410087"/>
    <w:rsid w:val="0041014F"/>
    <w:rsid w:val="004101E7"/>
    <w:rsid w:val="004102FB"/>
    <w:rsid w:val="004104E9"/>
    <w:rsid w:val="0041069E"/>
    <w:rsid w:val="004106E2"/>
    <w:rsid w:val="00410B66"/>
    <w:rsid w:val="00410DE8"/>
    <w:rsid w:val="00410E3E"/>
    <w:rsid w:val="00411065"/>
    <w:rsid w:val="00411077"/>
    <w:rsid w:val="004110B1"/>
    <w:rsid w:val="00411315"/>
    <w:rsid w:val="00411631"/>
    <w:rsid w:val="00411681"/>
    <w:rsid w:val="004116D8"/>
    <w:rsid w:val="004116F8"/>
    <w:rsid w:val="00411974"/>
    <w:rsid w:val="004119D0"/>
    <w:rsid w:val="00411A72"/>
    <w:rsid w:val="00411BE1"/>
    <w:rsid w:val="00411BE4"/>
    <w:rsid w:val="00411CE1"/>
    <w:rsid w:val="00412008"/>
    <w:rsid w:val="00412062"/>
    <w:rsid w:val="004120D3"/>
    <w:rsid w:val="00412591"/>
    <w:rsid w:val="00412708"/>
    <w:rsid w:val="00412756"/>
    <w:rsid w:val="0041283F"/>
    <w:rsid w:val="004128A1"/>
    <w:rsid w:val="00412B7A"/>
    <w:rsid w:val="004130A3"/>
    <w:rsid w:val="004130C2"/>
    <w:rsid w:val="004132BA"/>
    <w:rsid w:val="00413393"/>
    <w:rsid w:val="00413501"/>
    <w:rsid w:val="0041352E"/>
    <w:rsid w:val="00413651"/>
    <w:rsid w:val="0041375F"/>
    <w:rsid w:val="00413A4F"/>
    <w:rsid w:val="00413D11"/>
    <w:rsid w:val="00414141"/>
    <w:rsid w:val="004141EB"/>
    <w:rsid w:val="004143A1"/>
    <w:rsid w:val="004143B9"/>
    <w:rsid w:val="00414566"/>
    <w:rsid w:val="00414629"/>
    <w:rsid w:val="00414674"/>
    <w:rsid w:val="0041477E"/>
    <w:rsid w:val="00414A20"/>
    <w:rsid w:val="00414B3C"/>
    <w:rsid w:val="00414D3D"/>
    <w:rsid w:val="00414DB5"/>
    <w:rsid w:val="004151C4"/>
    <w:rsid w:val="0041520D"/>
    <w:rsid w:val="00415235"/>
    <w:rsid w:val="0041529F"/>
    <w:rsid w:val="00415416"/>
    <w:rsid w:val="004157BF"/>
    <w:rsid w:val="00415925"/>
    <w:rsid w:val="00415950"/>
    <w:rsid w:val="00415B37"/>
    <w:rsid w:val="00415CB8"/>
    <w:rsid w:val="00415ECB"/>
    <w:rsid w:val="00415FE2"/>
    <w:rsid w:val="004161A9"/>
    <w:rsid w:val="004161AA"/>
    <w:rsid w:val="004163A8"/>
    <w:rsid w:val="00416797"/>
    <w:rsid w:val="00416B39"/>
    <w:rsid w:val="00416D1B"/>
    <w:rsid w:val="00416DA2"/>
    <w:rsid w:val="00416DD3"/>
    <w:rsid w:val="004171A2"/>
    <w:rsid w:val="004172FF"/>
    <w:rsid w:val="004174AE"/>
    <w:rsid w:val="00417511"/>
    <w:rsid w:val="00417713"/>
    <w:rsid w:val="00417A5C"/>
    <w:rsid w:val="00417BB5"/>
    <w:rsid w:val="00417F4B"/>
    <w:rsid w:val="00417F8A"/>
    <w:rsid w:val="004201B7"/>
    <w:rsid w:val="004201C6"/>
    <w:rsid w:val="00420386"/>
    <w:rsid w:val="004204AD"/>
    <w:rsid w:val="004204C4"/>
    <w:rsid w:val="00420541"/>
    <w:rsid w:val="004206E6"/>
    <w:rsid w:val="00420DB9"/>
    <w:rsid w:val="00420E22"/>
    <w:rsid w:val="00420E6C"/>
    <w:rsid w:val="00420FBF"/>
    <w:rsid w:val="00421199"/>
    <w:rsid w:val="00421276"/>
    <w:rsid w:val="0042130C"/>
    <w:rsid w:val="004213CB"/>
    <w:rsid w:val="00421455"/>
    <w:rsid w:val="00421620"/>
    <w:rsid w:val="004218D4"/>
    <w:rsid w:val="004218E6"/>
    <w:rsid w:val="00421910"/>
    <w:rsid w:val="00421BB0"/>
    <w:rsid w:val="00421C4D"/>
    <w:rsid w:val="00421F0E"/>
    <w:rsid w:val="00422044"/>
    <w:rsid w:val="004220FC"/>
    <w:rsid w:val="0042255E"/>
    <w:rsid w:val="00422815"/>
    <w:rsid w:val="00422C1C"/>
    <w:rsid w:val="0042304B"/>
    <w:rsid w:val="004231E8"/>
    <w:rsid w:val="00423222"/>
    <w:rsid w:val="00423317"/>
    <w:rsid w:val="004234F9"/>
    <w:rsid w:val="00423570"/>
    <w:rsid w:val="00423619"/>
    <w:rsid w:val="00423664"/>
    <w:rsid w:val="004238C0"/>
    <w:rsid w:val="00423B9A"/>
    <w:rsid w:val="00423CDD"/>
    <w:rsid w:val="00423D26"/>
    <w:rsid w:val="00423D8E"/>
    <w:rsid w:val="00423FF7"/>
    <w:rsid w:val="00424296"/>
    <w:rsid w:val="00424301"/>
    <w:rsid w:val="004243A1"/>
    <w:rsid w:val="00424600"/>
    <w:rsid w:val="0042463B"/>
    <w:rsid w:val="00424662"/>
    <w:rsid w:val="004246C3"/>
    <w:rsid w:val="004246ED"/>
    <w:rsid w:val="004249B5"/>
    <w:rsid w:val="00424A84"/>
    <w:rsid w:val="00424BDE"/>
    <w:rsid w:val="00424C46"/>
    <w:rsid w:val="00424D27"/>
    <w:rsid w:val="00424DA0"/>
    <w:rsid w:val="00424F38"/>
    <w:rsid w:val="004250FD"/>
    <w:rsid w:val="00425237"/>
    <w:rsid w:val="00425404"/>
    <w:rsid w:val="004256C5"/>
    <w:rsid w:val="004256CB"/>
    <w:rsid w:val="00425715"/>
    <w:rsid w:val="004257C2"/>
    <w:rsid w:val="004257E4"/>
    <w:rsid w:val="0042585F"/>
    <w:rsid w:val="0042598B"/>
    <w:rsid w:val="00425B31"/>
    <w:rsid w:val="00425C73"/>
    <w:rsid w:val="00425E9E"/>
    <w:rsid w:val="004260E3"/>
    <w:rsid w:val="004260F9"/>
    <w:rsid w:val="004261E6"/>
    <w:rsid w:val="0042630A"/>
    <w:rsid w:val="004266F7"/>
    <w:rsid w:val="00426A20"/>
    <w:rsid w:val="00426C81"/>
    <w:rsid w:val="00427064"/>
    <w:rsid w:val="004273D3"/>
    <w:rsid w:val="00427599"/>
    <w:rsid w:val="0042759A"/>
    <w:rsid w:val="004275FF"/>
    <w:rsid w:val="004277C0"/>
    <w:rsid w:val="00427A5F"/>
    <w:rsid w:val="00427ADC"/>
    <w:rsid w:val="00427B3C"/>
    <w:rsid w:val="00427BB5"/>
    <w:rsid w:val="00427DA2"/>
    <w:rsid w:val="00427DCF"/>
    <w:rsid w:val="00427EA0"/>
    <w:rsid w:val="00427EC1"/>
    <w:rsid w:val="004300A6"/>
    <w:rsid w:val="0043010C"/>
    <w:rsid w:val="00430197"/>
    <w:rsid w:val="004301E7"/>
    <w:rsid w:val="00430A0F"/>
    <w:rsid w:val="00430D83"/>
    <w:rsid w:val="00430E3D"/>
    <w:rsid w:val="00430FBF"/>
    <w:rsid w:val="0043106A"/>
    <w:rsid w:val="0043108B"/>
    <w:rsid w:val="00431214"/>
    <w:rsid w:val="00431366"/>
    <w:rsid w:val="00431390"/>
    <w:rsid w:val="004313C0"/>
    <w:rsid w:val="0043150B"/>
    <w:rsid w:val="0043156E"/>
    <w:rsid w:val="00431647"/>
    <w:rsid w:val="00431846"/>
    <w:rsid w:val="0043199A"/>
    <w:rsid w:val="004319B5"/>
    <w:rsid w:val="00431C41"/>
    <w:rsid w:val="00431C7C"/>
    <w:rsid w:val="00431D9C"/>
    <w:rsid w:val="00431E32"/>
    <w:rsid w:val="00431E90"/>
    <w:rsid w:val="00431FB5"/>
    <w:rsid w:val="00432532"/>
    <w:rsid w:val="0043260A"/>
    <w:rsid w:val="0043272F"/>
    <w:rsid w:val="00432990"/>
    <w:rsid w:val="00432F5D"/>
    <w:rsid w:val="00432F74"/>
    <w:rsid w:val="00432F87"/>
    <w:rsid w:val="004330BD"/>
    <w:rsid w:val="00433223"/>
    <w:rsid w:val="004334DF"/>
    <w:rsid w:val="00433641"/>
    <w:rsid w:val="0043383C"/>
    <w:rsid w:val="004338C7"/>
    <w:rsid w:val="0043390F"/>
    <w:rsid w:val="00433A25"/>
    <w:rsid w:val="00433B86"/>
    <w:rsid w:val="00433BB1"/>
    <w:rsid w:val="00433E06"/>
    <w:rsid w:val="00433E33"/>
    <w:rsid w:val="00433F41"/>
    <w:rsid w:val="00433F46"/>
    <w:rsid w:val="0043419C"/>
    <w:rsid w:val="0043435F"/>
    <w:rsid w:val="00434467"/>
    <w:rsid w:val="004345C0"/>
    <w:rsid w:val="0043465D"/>
    <w:rsid w:val="00434749"/>
    <w:rsid w:val="004347C5"/>
    <w:rsid w:val="00434B1E"/>
    <w:rsid w:val="00434E69"/>
    <w:rsid w:val="00434ED8"/>
    <w:rsid w:val="0043506B"/>
    <w:rsid w:val="0043512B"/>
    <w:rsid w:val="00435385"/>
    <w:rsid w:val="0043539B"/>
    <w:rsid w:val="00435684"/>
    <w:rsid w:val="004356DA"/>
    <w:rsid w:val="004357FE"/>
    <w:rsid w:val="00435801"/>
    <w:rsid w:val="004358D8"/>
    <w:rsid w:val="0043596F"/>
    <w:rsid w:val="00435B87"/>
    <w:rsid w:val="00435BB9"/>
    <w:rsid w:val="00435D4D"/>
    <w:rsid w:val="00436327"/>
    <w:rsid w:val="004363FC"/>
    <w:rsid w:val="00436457"/>
    <w:rsid w:val="0043655B"/>
    <w:rsid w:val="0043695F"/>
    <w:rsid w:val="00436AAE"/>
    <w:rsid w:val="00436B05"/>
    <w:rsid w:val="00436CB4"/>
    <w:rsid w:val="0043712D"/>
    <w:rsid w:val="0043722A"/>
    <w:rsid w:val="004374F7"/>
    <w:rsid w:val="00437571"/>
    <w:rsid w:val="00437572"/>
    <w:rsid w:val="004376E3"/>
    <w:rsid w:val="00437743"/>
    <w:rsid w:val="00437876"/>
    <w:rsid w:val="00437947"/>
    <w:rsid w:val="00437993"/>
    <w:rsid w:val="00437A29"/>
    <w:rsid w:val="00437A56"/>
    <w:rsid w:val="00437A94"/>
    <w:rsid w:val="00437AD9"/>
    <w:rsid w:val="00437CA9"/>
    <w:rsid w:val="00437F93"/>
    <w:rsid w:val="00437FAF"/>
    <w:rsid w:val="004400BA"/>
    <w:rsid w:val="0044048A"/>
    <w:rsid w:val="0044084B"/>
    <w:rsid w:val="00440A4C"/>
    <w:rsid w:val="00440B85"/>
    <w:rsid w:val="00440C33"/>
    <w:rsid w:val="00440C44"/>
    <w:rsid w:val="004410EB"/>
    <w:rsid w:val="0044114A"/>
    <w:rsid w:val="004411AF"/>
    <w:rsid w:val="004411B1"/>
    <w:rsid w:val="004411B3"/>
    <w:rsid w:val="004412F7"/>
    <w:rsid w:val="0044137C"/>
    <w:rsid w:val="004413A1"/>
    <w:rsid w:val="004413B5"/>
    <w:rsid w:val="0044155D"/>
    <w:rsid w:val="00441657"/>
    <w:rsid w:val="00441679"/>
    <w:rsid w:val="00441682"/>
    <w:rsid w:val="004416EB"/>
    <w:rsid w:val="00441777"/>
    <w:rsid w:val="004418DF"/>
    <w:rsid w:val="00441A5F"/>
    <w:rsid w:val="00441AA8"/>
    <w:rsid w:val="00441B2C"/>
    <w:rsid w:val="0044200C"/>
    <w:rsid w:val="0044206B"/>
    <w:rsid w:val="004421E8"/>
    <w:rsid w:val="0044230A"/>
    <w:rsid w:val="00442366"/>
    <w:rsid w:val="004423D6"/>
    <w:rsid w:val="00442745"/>
    <w:rsid w:val="004427C0"/>
    <w:rsid w:val="0044280F"/>
    <w:rsid w:val="004429B6"/>
    <w:rsid w:val="00442AAA"/>
    <w:rsid w:val="00442BEA"/>
    <w:rsid w:val="00442DC5"/>
    <w:rsid w:val="00442F23"/>
    <w:rsid w:val="00443306"/>
    <w:rsid w:val="0044352E"/>
    <w:rsid w:val="00443543"/>
    <w:rsid w:val="004439F8"/>
    <w:rsid w:val="00443FC6"/>
    <w:rsid w:val="0044401A"/>
    <w:rsid w:val="00444300"/>
    <w:rsid w:val="004445A8"/>
    <w:rsid w:val="004447BC"/>
    <w:rsid w:val="004447F8"/>
    <w:rsid w:val="0044485B"/>
    <w:rsid w:val="00444865"/>
    <w:rsid w:val="004448BD"/>
    <w:rsid w:val="00444969"/>
    <w:rsid w:val="004449F1"/>
    <w:rsid w:val="004449FC"/>
    <w:rsid w:val="00444B18"/>
    <w:rsid w:val="00444BC8"/>
    <w:rsid w:val="00444BE9"/>
    <w:rsid w:val="00444C3B"/>
    <w:rsid w:val="00444C3F"/>
    <w:rsid w:val="00444C62"/>
    <w:rsid w:val="00444CF2"/>
    <w:rsid w:val="00444CF9"/>
    <w:rsid w:val="00444E1D"/>
    <w:rsid w:val="00444ECB"/>
    <w:rsid w:val="00444EF6"/>
    <w:rsid w:val="00444FA9"/>
    <w:rsid w:val="004451E4"/>
    <w:rsid w:val="0044524F"/>
    <w:rsid w:val="004454C7"/>
    <w:rsid w:val="00445579"/>
    <w:rsid w:val="004455B9"/>
    <w:rsid w:val="00445810"/>
    <w:rsid w:val="00445CA4"/>
    <w:rsid w:val="00445E86"/>
    <w:rsid w:val="004462C9"/>
    <w:rsid w:val="0044643D"/>
    <w:rsid w:val="00446749"/>
    <w:rsid w:val="00446773"/>
    <w:rsid w:val="004467CF"/>
    <w:rsid w:val="00446956"/>
    <w:rsid w:val="004469E6"/>
    <w:rsid w:val="00446A24"/>
    <w:rsid w:val="00446A57"/>
    <w:rsid w:val="00446B5C"/>
    <w:rsid w:val="00446B99"/>
    <w:rsid w:val="00446BFC"/>
    <w:rsid w:val="00446C59"/>
    <w:rsid w:val="00446C62"/>
    <w:rsid w:val="00446FB1"/>
    <w:rsid w:val="00447214"/>
    <w:rsid w:val="00447262"/>
    <w:rsid w:val="00447778"/>
    <w:rsid w:val="0044791A"/>
    <w:rsid w:val="00447979"/>
    <w:rsid w:val="00447AEC"/>
    <w:rsid w:val="00447E38"/>
    <w:rsid w:val="00450038"/>
    <w:rsid w:val="0045005D"/>
    <w:rsid w:val="00450179"/>
    <w:rsid w:val="004501EE"/>
    <w:rsid w:val="0045027E"/>
    <w:rsid w:val="00450462"/>
    <w:rsid w:val="00450585"/>
    <w:rsid w:val="0045060C"/>
    <w:rsid w:val="00450736"/>
    <w:rsid w:val="0045086D"/>
    <w:rsid w:val="00450B78"/>
    <w:rsid w:val="00450BCD"/>
    <w:rsid w:val="00450D74"/>
    <w:rsid w:val="00450DA2"/>
    <w:rsid w:val="00451221"/>
    <w:rsid w:val="004517D0"/>
    <w:rsid w:val="004518F4"/>
    <w:rsid w:val="00451C7D"/>
    <w:rsid w:val="00451D09"/>
    <w:rsid w:val="00451DB1"/>
    <w:rsid w:val="00451E4C"/>
    <w:rsid w:val="00451FE1"/>
    <w:rsid w:val="00452089"/>
    <w:rsid w:val="00452190"/>
    <w:rsid w:val="00452325"/>
    <w:rsid w:val="00452533"/>
    <w:rsid w:val="0045299F"/>
    <w:rsid w:val="00452AEC"/>
    <w:rsid w:val="00452BA1"/>
    <w:rsid w:val="00452D1C"/>
    <w:rsid w:val="00452E2E"/>
    <w:rsid w:val="0045329D"/>
    <w:rsid w:val="00453A8B"/>
    <w:rsid w:val="00453B02"/>
    <w:rsid w:val="00454153"/>
    <w:rsid w:val="00454211"/>
    <w:rsid w:val="00454257"/>
    <w:rsid w:val="00454318"/>
    <w:rsid w:val="004544E9"/>
    <w:rsid w:val="00454887"/>
    <w:rsid w:val="004548FD"/>
    <w:rsid w:val="00454907"/>
    <w:rsid w:val="00454AE5"/>
    <w:rsid w:val="00454C67"/>
    <w:rsid w:val="00454CDB"/>
    <w:rsid w:val="00454D35"/>
    <w:rsid w:val="004553B7"/>
    <w:rsid w:val="00455481"/>
    <w:rsid w:val="00455572"/>
    <w:rsid w:val="00455722"/>
    <w:rsid w:val="004557D0"/>
    <w:rsid w:val="004559FF"/>
    <w:rsid w:val="00455CAC"/>
    <w:rsid w:val="00455E13"/>
    <w:rsid w:val="00455EA2"/>
    <w:rsid w:val="00455EDA"/>
    <w:rsid w:val="00456066"/>
    <w:rsid w:val="00456209"/>
    <w:rsid w:val="00456212"/>
    <w:rsid w:val="00456406"/>
    <w:rsid w:val="004566B8"/>
    <w:rsid w:val="00456721"/>
    <w:rsid w:val="004567C4"/>
    <w:rsid w:val="004568B5"/>
    <w:rsid w:val="0045696A"/>
    <w:rsid w:val="004569EA"/>
    <w:rsid w:val="00456A25"/>
    <w:rsid w:val="00456A82"/>
    <w:rsid w:val="00456B26"/>
    <w:rsid w:val="00456BB2"/>
    <w:rsid w:val="00456C1C"/>
    <w:rsid w:val="00456CB2"/>
    <w:rsid w:val="00456E63"/>
    <w:rsid w:val="00456E64"/>
    <w:rsid w:val="00456E93"/>
    <w:rsid w:val="00457165"/>
    <w:rsid w:val="0045737B"/>
    <w:rsid w:val="00457500"/>
    <w:rsid w:val="00457507"/>
    <w:rsid w:val="00457586"/>
    <w:rsid w:val="00457597"/>
    <w:rsid w:val="00457650"/>
    <w:rsid w:val="00457C46"/>
    <w:rsid w:val="00457D15"/>
    <w:rsid w:val="00457D94"/>
    <w:rsid w:val="004600CA"/>
    <w:rsid w:val="00460291"/>
    <w:rsid w:val="00460311"/>
    <w:rsid w:val="004603A0"/>
    <w:rsid w:val="004605D2"/>
    <w:rsid w:val="00460689"/>
    <w:rsid w:val="00460721"/>
    <w:rsid w:val="004608D4"/>
    <w:rsid w:val="00460E8B"/>
    <w:rsid w:val="00460ED3"/>
    <w:rsid w:val="00461252"/>
    <w:rsid w:val="004618C4"/>
    <w:rsid w:val="004618CF"/>
    <w:rsid w:val="004618DC"/>
    <w:rsid w:val="004619B4"/>
    <w:rsid w:val="00461DD2"/>
    <w:rsid w:val="00461F23"/>
    <w:rsid w:val="00461F2F"/>
    <w:rsid w:val="00461F70"/>
    <w:rsid w:val="00461FC4"/>
    <w:rsid w:val="00461FC7"/>
    <w:rsid w:val="004620AE"/>
    <w:rsid w:val="00462266"/>
    <w:rsid w:val="004622F9"/>
    <w:rsid w:val="00462311"/>
    <w:rsid w:val="0046255D"/>
    <w:rsid w:val="004629F6"/>
    <w:rsid w:val="00462CFD"/>
    <w:rsid w:val="00462D32"/>
    <w:rsid w:val="00462D94"/>
    <w:rsid w:val="0046303F"/>
    <w:rsid w:val="004630BD"/>
    <w:rsid w:val="004631D8"/>
    <w:rsid w:val="0046329C"/>
    <w:rsid w:val="0046349C"/>
    <w:rsid w:val="0046379B"/>
    <w:rsid w:val="00463AC6"/>
    <w:rsid w:val="00463B5B"/>
    <w:rsid w:val="0046400A"/>
    <w:rsid w:val="00464321"/>
    <w:rsid w:val="00464364"/>
    <w:rsid w:val="0046454E"/>
    <w:rsid w:val="0046474C"/>
    <w:rsid w:val="004647A3"/>
    <w:rsid w:val="00464C5F"/>
    <w:rsid w:val="00464C73"/>
    <w:rsid w:val="00464D83"/>
    <w:rsid w:val="00465562"/>
    <w:rsid w:val="00465575"/>
    <w:rsid w:val="0046564B"/>
    <w:rsid w:val="0046565A"/>
    <w:rsid w:val="004659AE"/>
    <w:rsid w:val="00465B5A"/>
    <w:rsid w:val="00465D14"/>
    <w:rsid w:val="00465F61"/>
    <w:rsid w:val="00465FC8"/>
    <w:rsid w:val="004660A3"/>
    <w:rsid w:val="004663FC"/>
    <w:rsid w:val="00466636"/>
    <w:rsid w:val="004666DC"/>
    <w:rsid w:val="00466753"/>
    <w:rsid w:val="00466872"/>
    <w:rsid w:val="004669B3"/>
    <w:rsid w:val="004669DA"/>
    <w:rsid w:val="00466A29"/>
    <w:rsid w:val="00466A4F"/>
    <w:rsid w:val="00466AFA"/>
    <w:rsid w:val="00466C53"/>
    <w:rsid w:val="00466C9F"/>
    <w:rsid w:val="00466DE9"/>
    <w:rsid w:val="00466E03"/>
    <w:rsid w:val="00466F10"/>
    <w:rsid w:val="00466FD7"/>
    <w:rsid w:val="004671D2"/>
    <w:rsid w:val="004672CC"/>
    <w:rsid w:val="004673B9"/>
    <w:rsid w:val="00467552"/>
    <w:rsid w:val="0046767B"/>
    <w:rsid w:val="00467877"/>
    <w:rsid w:val="004678BA"/>
    <w:rsid w:val="004678FE"/>
    <w:rsid w:val="00467C25"/>
    <w:rsid w:val="00467CCB"/>
    <w:rsid w:val="00467D5F"/>
    <w:rsid w:val="00467E42"/>
    <w:rsid w:val="00467EF3"/>
    <w:rsid w:val="00470085"/>
    <w:rsid w:val="004704EF"/>
    <w:rsid w:val="004705AB"/>
    <w:rsid w:val="00470794"/>
    <w:rsid w:val="004709C5"/>
    <w:rsid w:val="00470ABB"/>
    <w:rsid w:val="00470B7D"/>
    <w:rsid w:val="00470BA8"/>
    <w:rsid w:val="00470CFB"/>
    <w:rsid w:val="00470DDE"/>
    <w:rsid w:val="00470EF8"/>
    <w:rsid w:val="00471132"/>
    <w:rsid w:val="004711CA"/>
    <w:rsid w:val="004711EA"/>
    <w:rsid w:val="00471205"/>
    <w:rsid w:val="00471365"/>
    <w:rsid w:val="00471500"/>
    <w:rsid w:val="00471796"/>
    <w:rsid w:val="004718CF"/>
    <w:rsid w:val="00471BAC"/>
    <w:rsid w:val="00471BF3"/>
    <w:rsid w:val="00471DC4"/>
    <w:rsid w:val="00471E45"/>
    <w:rsid w:val="00471EAB"/>
    <w:rsid w:val="00472072"/>
    <w:rsid w:val="004720BD"/>
    <w:rsid w:val="00472112"/>
    <w:rsid w:val="00472113"/>
    <w:rsid w:val="00472134"/>
    <w:rsid w:val="0047237F"/>
    <w:rsid w:val="004723FE"/>
    <w:rsid w:val="0047241F"/>
    <w:rsid w:val="00472839"/>
    <w:rsid w:val="004729F1"/>
    <w:rsid w:val="00472B03"/>
    <w:rsid w:val="00472E19"/>
    <w:rsid w:val="00473041"/>
    <w:rsid w:val="004732AB"/>
    <w:rsid w:val="004733BB"/>
    <w:rsid w:val="004737BF"/>
    <w:rsid w:val="00473AFD"/>
    <w:rsid w:val="00473DCE"/>
    <w:rsid w:val="00473E13"/>
    <w:rsid w:val="00473E45"/>
    <w:rsid w:val="00473EA1"/>
    <w:rsid w:val="00473EDE"/>
    <w:rsid w:val="004741AA"/>
    <w:rsid w:val="0047425F"/>
    <w:rsid w:val="00474301"/>
    <w:rsid w:val="0047436A"/>
    <w:rsid w:val="00474686"/>
    <w:rsid w:val="004749E7"/>
    <w:rsid w:val="00474A2F"/>
    <w:rsid w:val="00474B6F"/>
    <w:rsid w:val="00474B7F"/>
    <w:rsid w:val="00474BAA"/>
    <w:rsid w:val="00474C03"/>
    <w:rsid w:val="00474E93"/>
    <w:rsid w:val="00475093"/>
    <w:rsid w:val="004750C6"/>
    <w:rsid w:val="004750F7"/>
    <w:rsid w:val="00475324"/>
    <w:rsid w:val="0047548F"/>
    <w:rsid w:val="004755EF"/>
    <w:rsid w:val="00475926"/>
    <w:rsid w:val="00475A7C"/>
    <w:rsid w:val="00475B4E"/>
    <w:rsid w:val="00475BAF"/>
    <w:rsid w:val="00475BFC"/>
    <w:rsid w:val="00475DC9"/>
    <w:rsid w:val="00475DE3"/>
    <w:rsid w:val="00475E85"/>
    <w:rsid w:val="00476438"/>
    <w:rsid w:val="0047644F"/>
    <w:rsid w:val="00476750"/>
    <w:rsid w:val="0047675A"/>
    <w:rsid w:val="004769DA"/>
    <w:rsid w:val="00476BBA"/>
    <w:rsid w:val="00476CA1"/>
    <w:rsid w:val="00476CE5"/>
    <w:rsid w:val="00476CF8"/>
    <w:rsid w:val="00476D2E"/>
    <w:rsid w:val="00476D97"/>
    <w:rsid w:val="00476DF3"/>
    <w:rsid w:val="00477068"/>
    <w:rsid w:val="004771CA"/>
    <w:rsid w:val="00477255"/>
    <w:rsid w:val="004772D4"/>
    <w:rsid w:val="00477353"/>
    <w:rsid w:val="004773BB"/>
    <w:rsid w:val="004774AC"/>
    <w:rsid w:val="0047752A"/>
    <w:rsid w:val="00477659"/>
    <w:rsid w:val="004777A6"/>
    <w:rsid w:val="004777D7"/>
    <w:rsid w:val="0047796C"/>
    <w:rsid w:val="004779DD"/>
    <w:rsid w:val="00477A47"/>
    <w:rsid w:val="00477AE4"/>
    <w:rsid w:val="00477AE5"/>
    <w:rsid w:val="00477D51"/>
    <w:rsid w:val="00477D7B"/>
    <w:rsid w:val="00477DF7"/>
    <w:rsid w:val="00480042"/>
    <w:rsid w:val="004800D3"/>
    <w:rsid w:val="0048064D"/>
    <w:rsid w:val="00480725"/>
    <w:rsid w:val="004807BE"/>
    <w:rsid w:val="004807FA"/>
    <w:rsid w:val="0048084A"/>
    <w:rsid w:val="0048086F"/>
    <w:rsid w:val="004808F2"/>
    <w:rsid w:val="00480927"/>
    <w:rsid w:val="00480BB4"/>
    <w:rsid w:val="00480C3F"/>
    <w:rsid w:val="00480DC6"/>
    <w:rsid w:val="00480DD7"/>
    <w:rsid w:val="00480EEF"/>
    <w:rsid w:val="00480FD8"/>
    <w:rsid w:val="004810A8"/>
    <w:rsid w:val="00481106"/>
    <w:rsid w:val="0048116A"/>
    <w:rsid w:val="004812ED"/>
    <w:rsid w:val="00481301"/>
    <w:rsid w:val="004813A5"/>
    <w:rsid w:val="004815B0"/>
    <w:rsid w:val="0048168C"/>
    <w:rsid w:val="00481890"/>
    <w:rsid w:val="00481C64"/>
    <w:rsid w:val="00481D36"/>
    <w:rsid w:val="00481DEC"/>
    <w:rsid w:val="00481DF7"/>
    <w:rsid w:val="00481F01"/>
    <w:rsid w:val="00482022"/>
    <w:rsid w:val="0048210E"/>
    <w:rsid w:val="004823C2"/>
    <w:rsid w:val="004824F1"/>
    <w:rsid w:val="0048287B"/>
    <w:rsid w:val="004828DC"/>
    <w:rsid w:val="004828F4"/>
    <w:rsid w:val="00482907"/>
    <w:rsid w:val="00482B6B"/>
    <w:rsid w:val="00482D31"/>
    <w:rsid w:val="00482DF1"/>
    <w:rsid w:val="00482E7F"/>
    <w:rsid w:val="00482EED"/>
    <w:rsid w:val="0048303D"/>
    <w:rsid w:val="0048312A"/>
    <w:rsid w:val="004831F5"/>
    <w:rsid w:val="00483671"/>
    <w:rsid w:val="004837A7"/>
    <w:rsid w:val="00483960"/>
    <w:rsid w:val="004839F6"/>
    <w:rsid w:val="00483AD2"/>
    <w:rsid w:val="00483BE5"/>
    <w:rsid w:val="00483C06"/>
    <w:rsid w:val="00483CFF"/>
    <w:rsid w:val="00483FB7"/>
    <w:rsid w:val="0048414D"/>
    <w:rsid w:val="00484157"/>
    <w:rsid w:val="00484549"/>
    <w:rsid w:val="004848F6"/>
    <w:rsid w:val="0048490E"/>
    <w:rsid w:val="004849FE"/>
    <w:rsid w:val="00484B0F"/>
    <w:rsid w:val="00484D7C"/>
    <w:rsid w:val="00484DF0"/>
    <w:rsid w:val="00484F66"/>
    <w:rsid w:val="00484F9B"/>
    <w:rsid w:val="004852F5"/>
    <w:rsid w:val="00485386"/>
    <w:rsid w:val="004858EF"/>
    <w:rsid w:val="00485A01"/>
    <w:rsid w:val="00485A74"/>
    <w:rsid w:val="00485ADE"/>
    <w:rsid w:val="00485B5D"/>
    <w:rsid w:val="00485B83"/>
    <w:rsid w:val="00485BBA"/>
    <w:rsid w:val="00485DBE"/>
    <w:rsid w:val="00485E25"/>
    <w:rsid w:val="00485E59"/>
    <w:rsid w:val="00485FE3"/>
    <w:rsid w:val="004860E1"/>
    <w:rsid w:val="00486316"/>
    <w:rsid w:val="004864F5"/>
    <w:rsid w:val="00486619"/>
    <w:rsid w:val="004866DF"/>
    <w:rsid w:val="0048697B"/>
    <w:rsid w:val="00486AD5"/>
    <w:rsid w:val="00486C78"/>
    <w:rsid w:val="00486C83"/>
    <w:rsid w:val="00486DA4"/>
    <w:rsid w:val="00486EB0"/>
    <w:rsid w:val="0048700F"/>
    <w:rsid w:val="0048747E"/>
    <w:rsid w:val="004874BC"/>
    <w:rsid w:val="00487679"/>
    <w:rsid w:val="004879E1"/>
    <w:rsid w:val="00487AA7"/>
    <w:rsid w:val="00487ADB"/>
    <w:rsid w:val="00487B31"/>
    <w:rsid w:val="00487B43"/>
    <w:rsid w:val="00487C35"/>
    <w:rsid w:val="00487CF5"/>
    <w:rsid w:val="00487CFC"/>
    <w:rsid w:val="00487D93"/>
    <w:rsid w:val="00487F9D"/>
    <w:rsid w:val="00490247"/>
    <w:rsid w:val="00490337"/>
    <w:rsid w:val="0049047C"/>
    <w:rsid w:val="004904B4"/>
    <w:rsid w:val="004906D8"/>
    <w:rsid w:val="0049094B"/>
    <w:rsid w:val="0049096E"/>
    <w:rsid w:val="0049098F"/>
    <w:rsid w:val="00490AF5"/>
    <w:rsid w:val="00490B83"/>
    <w:rsid w:val="00490BF7"/>
    <w:rsid w:val="00490C4C"/>
    <w:rsid w:val="00490C9A"/>
    <w:rsid w:val="00490D65"/>
    <w:rsid w:val="00490D6D"/>
    <w:rsid w:val="00490E1A"/>
    <w:rsid w:val="00490E58"/>
    <w:rsid w:val="00490F73"/>
    <w:rsid w:val="00490FA9"/>
    <w:rsid w:val="00491103"/>
    <w:rsid w:val="00491162"/>
    <w:rsid w:val="004911E3"/>
    <w:rsid w:val="004912D2"/>
    <w:rsid w:val="00491583"/>
    <w:rsid w:val="004915CE"/>
    <w:rsid w:val="00491628"/>
    <w:rsid w:val="0049174B"/>
    <w:rsid w:val="00491788"/>
    <w:rsid w:val="00491AD9"/>
    <w:rsid w:val="00491AE0"/>
    <w:rsid w:val="00491AF3"/>
    <w:rsid w:val="00491F02"/>
    <w:rsid w:val="00491FE4"/>
    <w:rsid w:val="0049203E"/>
    <w:rsid w:val="00492085"/>
    <w:rsid w:val="004921F4"/>
    <w:rsid w:val="00492279"/>
    <w:rsid w:val="00492528"/>
    <w:rsid w:val="00492758"/>
    <w:rsid w:val="00492801"/>
    <w:rsid w:val="0049292F"/>
    <w:rsid w:val="00493120"/>
    <w:rsid w:val="0049319E"/>
    <w:rsid w:val="004931EB"/>
    <w:rsid w:val="0049373A"/>
    <w:rsid w:val="00493875"/>
    <w:rsid w:val="004938DA"/>
    <w:rsid w:val="00493A52"/>
    <w:rsid w:val="00493B9B"/>
    <w:rsid w:val="00493BF2"/>
    <w:rsid w:val="00493D13"/>
    <w:rsid w:val="00493D54"/>
    <w:rsid w:val="00493DF1"/>
    <w:rsid w:val="00493E2E"/>
    <w:rsid w:val="0049406A"/>
    <w:rsid w:val="0049428D"/>
    <w:rsid w:val="004942CD"/>
    <w:rsid w:val="0049438E"/>
    <w:rsid w:val="004945F5"/>
    <w:rsid w:val="004947BF"/>
    <w:rsid w:val="00494835"/>
    <w:rsid w:val="00494AB3"/>
    <w:rsid w:val="00494AC5"/>
    <w:rsid w:val="00494BBE"/>
    <w:rsid w:val="00494DEF"/>
    <w:rsid w:val="00494E73"/>
    <w:rsid w:val="00494E98"/>
    <w:rsid w:val="00494EA7"/>
    <w:rsid w:val="00495124"/>
    <w:rsid w:val="00495157"/>
    <w:rsid w:val="00495159"/>
    <w:rsid w:val="0049516D"/>
    <w:rsid w:val="004954E3"/>
    <w:rsid w:val="004955DF"/>
    <w:rsid w:val="004956CE"/>
    <w:rsid w:val="00495851"/>
    <w:rsid w:val="004958AE"/>
    <w:rsid w:val="00495B54"/>
    <w:rsid w:val="00495C53"/>
    <w:rsid w:val="00495C9F"/>
    <w:rsid w:val="0049619C"/>
    <w:rsid w:val="00496204"/>
    <w:rsid w:val="0049622E"/>
    <w:rsid w:val="0049648A"/>
    <w:rsid w:val="00496706"/>
    <w:rsid w:val="0049671E"/>
    <w:rsid w:val="00496754"/>
    <w:rsid w:val="0049677E"/>
    <w:rsid w:val="00496C3A"/>
    <w:rsid w:val="00496C8F"/>
    <w:rsid w:val="00496D1A"/>
    <w:rsid w:val="00496E13"/>
    <w:rsid w:val="00496F04"/>
    <w:rsid w:val="004970F6"/>
    <w:rsid w:val="00497569"/>
    <w:rsid w:val="00497687"/>
    <w:rsid w:val="00497A9E"/>
    <w:rsid w:val="00497B38"/>
    <w:rsid w:val="00497B5C"/>
    <w:rsid w:val="00497DFA"/>
    <w:rsid w:val="00497E25"/>
    <w:rsid w:val="00497E29"/>
    <w:rsid w:val="004A02AA"/>
    <w:rsid w:val="004A0397"/>
    <w:rsid w:val="004A040C"/>
    <w:rsid w:val="004A0669"/>
    <w:rsid w:val="004A0701"/>
    <w:rsid w:val="004A073F"/>
    <w:rsid w:val="004A0C45"/>
    <w:rsid w:val="004A0CBC"/>
    <w:rsid w:val="004A0DC8"/>
    <w:rsid w:val="004A0DF8"/>
    <w:rsid w:val="004A0E1F"/>
    <w:rsid w:val="004A10C7"/>
    <w:rsid w:val="004A11FE"/>
    <w:rsid w:val="004A1202"/>
    <w:rsid w:val="004A13AB"/>
    <w:rsid w:val="004A1453"/>
    <w:rsid w:val="004A1504"/>
    <w:rsid w:val="004A1531"/>
    <w:rsid w:val="004A1835"/>
    <w:rsid w:val="004A18C3"/>
    <w:rsid w:val="004A1E7B"/>
    <w:rsid w:val="004A1EF9"/>
    <w:rsid w:val="004A1FAD"/>
    <w:rsid w:val="004A2016"/>
    <w:rsid w:val="004A20BC"/>
    <w:rsid w:val="004A226E"/>
    <w:rsid w:val="004A24CE"/>
    <w:rsid w:val="004A24E9"/>
    <w:rsid w:val="004A265E"/>
    <w:rsid w:val="004A26EF"/>
    <w:rsid w:val="004A26FC"/>
    <w:rsid w:val="004A2756"/>
    <w:rsid w:val="004A2769"/>
    <w:rsid w:val="004A2EA0"/>
    <w:rsid w:val="004A2EEB"/>
    <w:rsid w:val="004A2F7C"/>
    <w:rsid w:val="004A31DF"/>
    <w:rsid w:val="004A321C"/>
    <w:rsid w:val="004A348B"/>
    <w:rsid w:val="004A3718"/>
    <w:rsid w:val="004A37A6"/>
    <w:rsid w:val="004A380F"/>
    <w:rsid w:val="004A3897"/>
    <w:rsid w:val="004A39E0"/>
    <w:rsid w:val="004A3A0C"/>
    <w:rsid w:val="004A3A86"/>
    <w:rsid w:val="004A3B4A"/>
    <w:rsid w:val="004A3B56"/>
    <w:rsid w:val="004A3B93"/>
    <w:rsid w:val="004A3CD7"/>
    <w:rsid w:val="004A3E5F"/>
    <w:rsid w:val="004A4134"/>
    <w:rsid w:val="004A41C7"/>
    <w:rsid w:val="004A43DD"/>
    <w:rsid w:val="004A4540"/>
    <w:rsid w:val="004A471B"/>
    <w:rsid w:val="004A4838"/>
    <w:rsid w:val="004A48BA"/>
    <w:rsid w:val="004A48C6"/>
    <w:rsid w:val="004A4997"/>
    <w:rsid w:val="004A4A2E"/>
    <w:rsid w:val="004A4D4F"/>
    <w:rsid w:val="004A4E02"/>
    <w:rsid w:val="004A509F"/>
    <w:rsid w:val="004A5167"/>
    <w:rsid w:val="004A51A6"/>
    <w:rsid w:val="004A5216"/>
    <w:rsid w:val="004A5220"/>
    <w:rsid w:val="004A529B"/>
    <w:rsid w:val="004A54A7"/>
    <w:rsid w:val="004A54E6"/>
    <w:rsid w:val="004A5562"/>
    <w:rsid w:val="004A562C"/>
    <w:rsid w:val="004A5651"/>
    <w:rsid w:val="004A577D"/>
    <w:rsid w:val="004A57C1"/>
    <w:rsid w:val="004A5C25"/>
    <w:rsid w:val="004A5D41"/>
    <w:rsid w:val="004A5E5C"/>
    <w:rsid w:val="004A60E1"/>
    <w:rsid w:val="004A6259"/>
    <w:rsid w:val="004A6322"/>
    <w:rsid w:val="004A647A"/>
    <w:rsid w:val="004A6483"/>
    <w:rsid w:val="004A6505"/>
    <w:rsid w:val="004A65F2"/>
    <w:rsid w:val="004A6664"/>
    <w:rsid w:val="004A666E"/>
    <w:rsid w:val="004A6694"/>
    <w:rsid w:val="004A68E4"/>
    <w:rsid w:val="004A6927"/>
    <w:rsid w:val="004A6C34"/>
    <w:rsid w:val="004A6DFE"/>
    <w:rsid w:val="004A6EB6"/>
    <w:rsid w:val="004A6FA6"/>
    <w:rsid w:val="004A7111"/>
    <w:rsid w:val="004A712B"/>
    <w:rsid w:val="004A7166"/>
    <w:rsid w:val="004A725A"/>
    <w:rsid w:val="004A739A"/>
    <w:rsid w:val="004A74EF"/>
    <w:rsid w:val="004A764B"/>
    <w:rsid w:val="004A7744"/>
    <w:rsid w:val="004A77A4"/>
    <w:rsid w:val="004A78A3"/>
    <w:rsid w:val="004A792C"/>
    <w:rsid w:val="004A796F"/>
    <w:rsid w:val="004A7A49"/>
    <w:rsid w:val="004A7A57"/>
    <w:rsid w:val="004A7C27"/>
    <w:rsid w:val="004A7D00"/>
    <w:rsid w:val="004A7D02"/>
    <w:rsid w:val="004B02A2"/>
    <w:rsid w:val="004B02DB"/>
    <w:rsid w:val="004B0313"/>
    <w:rsid w:val="004B061D"/>
    <w:rsid w:val="004B074E"/>
    <w:rsid w:val="004B0A41"/>
    <w:rsid w:val="004B0ADA"/>
    <w:rsid w:val="004B0D20"/>
    <w:rsid w:val="004B0D77"/>
    <w:rsid w:val="004B0DED"/>
    <w:rsid w:val="004B105B"/>
    <w:rsid w:val="004B1066"/>
    <w:rsid w:val="004B11B0"/>
    <w:rsid w:val="004B122B"/>
    <w:rsid w:val="004B1400"/>
    <w:rsid w:val="004B1636"/>
    <w:rsid w:val="004B16A4"/>
    <w:rsid w:val="004B1B0D"/>
    <w:rsid w:val="004B1B78"/>
    <w:rsid w:val="004B1BE3"/>
    <w:rsid w:val="004B1C2C"/>
    <w:rsid w:val="004B1CB7"/>
    <w:rsid w:val="004B1E9B"/>
    <w:rsid w:val="004B2023"/>
    <w:rsid w:val="004B224C"/>
    <w:rsid w:val="004B2305"/>
    <w:rsid w:val="004B26F9"/>
    <w:rsid w:val="004B2720"/>
    <w:rsid w:val="004B2ADC"/>
    <w:rsid w:val="004B2B97"/>
    <w:rsid w:val="004B2C13"/>
    <w:rsid w:val="004B2D75"/>
    <w:rsid w:val="004B2E19"/>
    <w:rsid w:val="004B3018"/>
    <w:rsid w:val="004B35C0"/>
    <w:rsid w:val="004B3818"/>
    <w:rsid w:val="004B381E"/>
    <w:rsid w:val="004B3895"/>
    <w:rsid w:val="004B3BE8"/>
    <w:rsid w:val="004B3E5E"/>
    <w:rsid w:val="004B3FF1"/>
    <w:rsid w:val="004B4088"/>
    <w:rsid w:val="004B4106"/>
    <w:rsid w:val="004B415D"/>
    <w:rsid w:val="004B45C2"/>
    <w:rsid w:val="004B48FD"/>
    <w:rsid w:val="004B4951"/>
    <w:rsid w:val="004B4A22"/>
    <w:rsid w:val="004B4AD2"/>
    <w:rsid w:val="004B4E03"/>
    <w:rsid w:val="004B4EB4"/>
    <w:rsid w:val="004B4F99"/>
    <w:rsid w:val="004B523E"/>
    <w:rsid w:val="004B5503"/>
    <w:rsid w:val="004B562B"/>
    <w:rsid w:val="004B5806"/>
    <w:rsid w:val="004B5A5F"/>
    <w:rsid w:val="004B5B40"/>
    <w:rsid w:val="004B5BE7"/>
    <w:rsid w:val="004B5C6C"/>
    <w:rsid w:val="004B6330"/>
    <w:rsid w:val="004B63EB"/>
    <w:rsid w:val="004B64E0"/>
    <w:rsid w:val="004B65AD"/>
    <w:rsid w:val="004B66DB"/>
    <w:rsid w:val="004B6925"/>
    <w:rsid w:val="004B6AC7"/>
    <w:rsid w:val="004B6B13"/>
    <w:rsid w:val="004B7071"/>
    <w:rsid w:val="004B707C"/>
    <w:rsid w:val="004B70BB"/>
    <w:rsid w:val="004B7679"/>
    <w:rsid w:val="004B7817"/>
    <w:rsid w:val="004B78C7"/>
    <w:rsid w:val="004B78ED"/>
    <w:rsid w:val="004B7B57"/>
    <w:rsid w:val="004B7B7B"/>
    <w:rsid w:val="004B7BA8"/>
    <w:rsid w:val="004B7D8F"/>
    <w:rsid w:val="004B7DD9"/>
    <w:rsid w:val="004B7EBC"/>
    <w:rsid w:val="004C03E3"/>
    <w:rsid w:val="004C0612"/>
    <w:rsid w:val="004C068A"/>
    <w:rsid w:val="004C0932"/>
    <w:rsid w:val="004C095A"/>
    <w:rsid w:val="004C0A1A"/>
    <w:rsid w:val="004C0AAA"/>
    <w:rsid w:val="004C0B2D"/>
    <w:rsid w:val="004C0B58"/>
    <w:rsid w:val="004C0BF4"/>
    <w:rsid w:val="004C0F0A"/>
    <w:rsid w:val="004C0F64"/>
    <w:rsid w:val="004C0FBD"/>
    <w:rsid w:val="004C1624"/>
    <w:rsid w:val="004C16ED"/>
    <w:rsid w:val="004C1743"/>
    <w:rsid w:val="004C17DC"/>
    <w:rsid w:val="004C1BA4"/>
    <w:rsid w:val="004C1CDC"/>
    <w:rsid w:val="004C21EB"/>
    <w:rsid w:val="004C2304"/>
    <w:rsid w:val="004C2369"/>
    <w:rsid w:val="004C23CC"/>
    <w:rsid w:val="004C2480"/>
    <w:rsid w:val="004C28DD"/>
    <w:rsid w:val="004C2900"/>
    <w:rsid w:val="004C291C"/>
    <w:rsid w:val="004C2981"/>
    <w:rsid w:val="004C2A65"/>
    <w:rsid w:val="004C2C1D"/>
    <w:rsid w:val="004C2C4C"/>
    <w:rsid w:val="004C2CA2"/>
    <w:rsid w:val="004C2D3B"/>
    <w:rsid w:val="004C2DC6"/>
    <w:rsid w:val="004C3118"/>
    <w:rsid w:val="004C3150"/>
    <w:rsid w:val="004C321F"/>
    <w:rsid w:val="004C3264"/>
    <w:rsid w:val="004C32E8"/>
    <w:rsid w:val="004C3612"/>
    <w:rsid w:val="004C3722"/>
    <w:rsid w:val="004C3889"/>
    <w:rsid w:val="004C39F3"/>
    <w:rsid w:val="004C3BBB"/>
    <w:rsid w:val="004C3C41"/>
    <w:rsid w:val="004C3C4D"/>
    <w:rsid w:val="004C3C7B"/>
    <w:rsid w:val="004C3CEE"/>
    <w:rsid w:val="004C3E05"/>
    <w:rsid w:val="004C4002"/>
    <w:rsid w:val="004C413A"/>
    <w:rsid w:val="004C4237"/>
    <w:rsid w:val="004C433F"/>
    <w:rsid w:val="004C4532"/>
    <w:rsid w:val="004C4552"/>
    <w:rsid w:val="004C4888"/>
    <w:rsid w:val="004C48DE"/>
    <w:rsid w:val="004C4958"/>
    <w:rsid w:val="004C495B"/>
    <w:rsid w:val="004C4FBF"/>
    <w:rsid w:val="004C52DD"/>
    <w:rsid w:val="004C52E4"/>
    <w:rsid w:val="004C549A"/>
    <w:rsid w:val="004C5655"/>
    <w:rsid w:val="004C5723"/>
    <w:rsid w:val="004C59E1"/>
    <w:rsid w:val="004C59F8"/>
    <w:rsid w:val="004C5A64"/>
    <w:rsid w:val="004C5B0A"/>
    <w:rsid w:val="004C5C4C"/>
    <w:rsid w:val="004C5CB5"/>
    <w:rsid w:val="004C5CDA"/>
    <w:rsid w:val="004C5E2A"/>
    <w:rsid w:val="004C5F2C"/>
    <w:rsid w:val="004C618F"/>
    <w:rsid w:val="004C6460"/>
    <w:rsid w:val="004C64D7"/>
    <w:rsid w:val="004C6501"/>
    <w:rsid w:val="004C65A6"/>
    <w:rsid w:val="004C6A9E"/>
    <w:rsid w:val="004C6AA5"/>
    <w:rsid w:val="004C6B28"/>
    <w:rsid w:val="004C6BC6"/>
    <w:rsid w:val="004C6C2A"/>
    <w:rsid w:val="004C6DA9"/>
    <w:rsid w:val="004C6EE1"/>
    <w:rsid w:val="004C724B"/>
    <w:rsid w:val="004C72AD"/>
    <w:rsid w:val="004C7313"/>
    <w:rsid w:val="004C739D"/>
    <w:rsid w:val="004C7446"/>
    <w:rsid w:val="004C74C2"/>
    <w:rsid w:val="004C75C4"/>
    <w:rsid w:val="004C7869"/>
    <w:rsid w:val="004C7AEF"/>
    <w:rsid w:val="004C7BCF"/>
    <w:rsid w:val="004C7F02"/>
    <w:rsid w:val="004C7FF2"/>
    <w:rsid w:val="004D0011"/>
    <w:rsid w:val="004D0056"/>
    <w:rsid w:val="004D0085"/>
    <w:rsid w:val="004D015A"/>
    <w:rsid w:val="004D028B"/>
    <w:rsid w:val="004D0299"/>
    <w:rsid w:val="004D02EA"/>
    <w:rsid w:val="004D041F"/>
    <w:rsid w:val="004D048F"/>
    <w:rsid w:val="004D0500"/>
    <w:rsid w:val="004D06C5"/>
    <w:rsid w:val="004D0859"/>
    <w:rsid w:val="004D08CD"/>
    <w:rsid w:val="004D0AC0"/>
    <w:rsid w:val="004D0AC6"/>
    <w:rsid w:val="004D0D12"/>
    <w:rsid w:val="004D0DAF"/>
    <w:rsid w:val="004D0DCC"/>
    <w:rsid w:val="004D0E07"/>
    <w:rsid w:val="004D0ED0"/>
    <w:rsid w:val="004D115B"/>
    <w:rsid w:val="004D11E4"/>
    <w:rsid w:val="004D13E2"/>
    <w:rsid w:val="004D140D"/>
    <w:rsid w:val="004D145A"/>
    <w:rsid w:val="004D14C7"/>
    <w:rsid w:val="004D17FE"/>
    <w:rsid w:val="004D1A06"/>
    <w:rsid w:val="004D1A26"/>
    <w:rsid w:val="004D1A41"/>
    <w:rsid w:val="004D1A54"/>
    <w:rsid w:val="004D1D6C"/>
    <w:rsid w:val="004D1E9D"/>
    <w:rsid w:val="004D1ED1"/>
    <w:rsid w:val="004D215D"/>
    <w:rsid w:val="004D222A"/>
    <w:rsid w:val="004D242E"/>
    <w:rsid w:val="004D249F"/>
    <w:rsid w:val="004D24A7"/>
    <w:rsid w:val="004D251C"/>
    <w:rsid w:val="004D2537"/>
    <w:rsid w:val="004D29F7"/>
    <w:rsid w:val="004D2A7D"/>
    <w:rsid w:val="004D2BA5"/>
    <w:rsid w:val="004D2C94"/>
    <w:rsid w:val="004D2E13"/>
    <w:rsid w:val="004D30ED"/>
    <w:rsid w:val="004D3355"/>
    <w:rsid w:val="004D33D8"/>
    <w:rsid w:val="004D3703"/>
    <w:rsid w:val="004D37B7"/>
    <w:rsid w:val="004D3836"/>
    <w:rsid w:val="004D3971"/>
    <w:rsid w:val="004D3A00"/>
    <w:rsid w:val="004D3B83"/>
    <w:rsid w:val="004D3B8A"/>
    <w:rsid w:val="004D3D25"/>
    <w:rsid w:val="004D3F8E"/>
    <w:rsid w:val="004D4234"/>
    <w:rsid w:val="004D4605"/>
    <w:rsid w:val="004D4634"/>
    <w:rsid w:val="004D469B"/>
    <w:rsid w:val="004D4848"/>
    <w:rsid w:val="004D4B4F"/>
    <w:rsid w:val="004D4DDD"/>
    <w:rsid w:val="004D4DDF"/>
    <w:rsid w:val="004D4EF8"/>
    <w:rsid w:val="004D5074"/>
    <w:rsid w:val="004D50C0"/>
    <w:rsid w:val="004D50F4"/>
    <w:rsid w:val="004D5141"/>
    <w:rsid w:val="004D518C"/>
    <w:rsid w:val="004D5219"/>
    <w:rsid w:val="004D524D"/>
    <w:rsid w:val="004D53EE"/>
    <w:rsid w:val="004D547B"/>
    <w:rsid w:val="004D55D3"/>
    <w:rsid w:val="004D562B"/>
    <w:rsid w:val="004D57FD"/>
    <w:rsid w:val="004D5854"/>
    <w:rsid w:val="004D585E"/>
    <w:rsid w:val="004D595A"/>
    <w:rsid w:val="004D5ADE"/>
    <w:rsid w:val="004D5B75"/>
    <w:rsid w:val="004D5CCE"/>
    <w:rsid w:val="004D5F18"/>
    <w:rsid w:val="004D5F4D"/>
    <w:rsid w:val="004D60D9"/>
    <w:rsid w:val="004D6213"/>
    <w:rsid w:val="004D63C8"/>
    <w:rsid w:val="004D6495"/>
    <w:rsid w:val="004D64C8"/>
    <w:rsid w:val="004D65D3"/>
    <w:rsid w:val="004D6842"/>
    <w:rsid w:val="004D6919"/>
    <w:rsid w:val="004D6994"/>
    <w:rsid w:val="004D6AA4"/>
    <w:rsid w:val="004D6CB1"/>
    <w:rsid w:val="004D6CEC"/>
    <w:rsid w:val="004D6D10"/>
    <w:rsid w:val="004D6F15"/>
    <w:rsid w:val="004D701D"/>
    <w:rsid w:val="004D70DD"/>
    <w:rsid w:val="004D717D"/>
    <w:rsid w:val="004D722F"/>
    <w:rsid w:val="004D7330"/>
    <w:rsid w:val="004D7334"/>
    <w:rsid w:val="004D756C"/>
    <w:rsid w:val="004D75DA"/>
    <w:rsid w:val="004D7779"/>
    <w:rsid w:val="004D7942"/>
    <w:rsid w:val="004D7A4E"/>
    <w:rsid w:val="004D7B03"/>
    <w:rsid w:val="004D7BE3"/>
    <w:rsid w:val="004D7D48"/>
    <w:rsid w:val="004D7DBA"/>
    <w:rsid w:val="004D7E27"/>
    <w:rsid w:val="004E0201"/>
    <w:rsid w:val="004E03DA"/>
    <w:rsid w:val="004E04FB"/>
    <w:rsid w:val="004E0935"/>
    <w:rsid w:val="004E0A07"/>
    <w:rsid w:val="004E0A2F"/>
    <w:rsid w:val="004E0A33"/>
    <w:rsid w:val="004E0B92"/>
    <w:rsid w:val="004E0ED6"/>
    <w:rsid w:val="004E1312"/>
    <w:rsid w:val="004E133A"/>
    <w:rsid w:val="004E15B3"/>
    <w:rsid w:val="004E1769"/>
    <w:rsid w:val="004E1812"/>
    <w:rsid w:val="004E186B"/>
    <w:rsid w:val="004E18AE"/>
    <w:rsid w:val="004E1A16"/>
    <w:rsid w:val="004E1BF3"/>
    <w:rsid w:val="004E1DC9"/>
    <w:rsid w:val="004E1E3C"/>
    <w:rsid w:val="004E1EE5"/>
    <w:rsid w:val="004E1EF1"/>
    <w:rsid w:val="004E1F10"/>
    <w:rsid w:val="004E207F"/>
    <w:rsid w:val="004E209E"/>
    <w:rsid w:val="004E2206"/>
    <w:rsid w:val="004E2223"/>
    <w:rsid w:val="004E2675"/>
    <w:rsid w:val="004E26A3"/>
    <w:rsid w:val="004E270E"/>
    <w:rsid w:val="004E2829"/>
    <w:rsid w:val="004E282A"/>
    <w:rsid w:val="004E285B"/>
    <w:rsid w:val="004E28F0"/>
    <w:rsid w:val="004E29DB"/>
    <w:rsid w:val="004E2A63"/>
    <w:rsid w:val="004E2B43"/>
    <w:rsid w:val="004E2BEA"/>
    <w:rsid w:val="004E2CB9"/>
    <w:rsid w:val="004E2DB2"/>
    <w:rsid w:val="004E2E68"/>
    <w:rsid w:val="004E2FCC"/>
    <w:rsid w:val="004E308A"/>
    <w:rsid w:val="004E3322"/>
    <w:rsid w:val="004E3489"/>
    <w:rsid w:val="004E3877"/>
    <w:rsid w:val="004E39B1"/>
    <w:rsid w:val="004E3D22"/>
    <w:rsid w:val="004E3D46"/>
    <w:rsid w:val="004E3DBB"/>
    <w:rsid w:val="004E3DC2"/>
    <w:rsid w:val="004E3F53"/>
    <w:rsid w:val="004E4235"/>
    <w:rsid w:val="004E43D2"/>
    <w:rsid w:val="004E443E"/>
    <w:rsid w:val="004E450C"/>
    <w:rsid w:val="004E4667"/>
    <w:rsid w:val="004E4681"/>
    <w:rsid w:val="004E4699"/>
    <w:rsid w:val="004E46E2"/>
    <w:rsid w:val="004E4802"/>
    <w:rsid w:val="004E481B"/>
    <w:rsid w:val="004E4946"/>
    <w:rsid w:val="004E4AA9"/>
    <w:rsid w:val="004E4B1F"/>
    <w:rsid w:val="004E4C03"/>
    <w:rsid w:val="004E4C0B"/>
    <w:rsid w:val="004E4F99"/>
    <w:rsid w:val="004E514F"/>
    <w:rsid w:val="004E56AB"/>
    <w:rsid w:val="004E586A"/>
    <w:rsid w:val="004E5C66"/>
    <w:rsid w:val="004E5C8D"/>
    <w:rsid w:val="004E5C95"/>
    <w:rsid w:val="004E5CD8"/>
    <w:rsid w:val="004E5D9A"/>
    <w:rsid w:val="004E5E2D"/>
    <w:rsid w:val="004E5F2D"/>
    <w:rsid w:val="004E6258"/>
    <w:rsid w:val="004E629B"/>
    <w:rsid w:val="004E6392"/>
    <w:rsid w:val="004E644F"/>
    <w:rsid w:val="004E67D7"/>
    <w:rsid w:val="004E6817"/>
    <w:rsid w:val="004E6975"/>
    <w:rsid w:val="004E69AE"/>
    <w:rsid w:val="004E70BC"/>
    <w:rsid w:val="004E70CE"/>
    <w:rsid w:val="004E71A6"/>
    <w:rsid w:val="004E71B6"/>
    <w:rsid w:val="004E7280"/>
    <w:rsid w:val="004E73C2"/>
    <w:rsid w:val="004E748A"/>
    <w:rsid w:val="004E77AA"/>
    <w:rsid w:val="004E7A66"/>
    <w:rsid w:val="004E7C58"/>
    <w:rsid w:val="004E7E25"/>
    <w:rsid w:val="004F00C8"/>
    <w:rsid w:val="004F013F"/>
    <w:rsid w:val="004F03C4"/>
    <w:rsid w:val="004F0432"/>
    <w:rsid w:val="004F0583"/>
    <w:rsid w:val="004F0643"/>
    <w:rsid w:val="004F0678"/>
    <w:rsid w:val="004F0737"/>
    <w:rsid w:val="004F07A2"/>
    <w:rsid w:val="004F07EA"/>
    <w:rsid w:val="004F0C25"/>
    <w:rsid w:val="004F0C9B"/>
    <w:rsid w:val="004F0F80"/>
    <w:rsid w:val="004F0F90"/>
    <w:rsid w:val="004F1032"/>
    <w:rsid w:val="004F116E"/>
    <w:rsid w:val="004F13A4"/>
    <w:rsid w:val="004F14C8"/>
    <w:rsid w:val="004F14DF"/>
    <w:rsid w:val="004F1527"/>
    <w:rsid w:val="004F1694"/>
    <w:rsid w:val="004F183C"/>
    <w:rsid w:val="004F1AD0"/>
    <w:rsid w:val="004F1C24"/>
    <w:rsid w:val="004F1D82"/>
    <w:rsid w:val="004F1F8C"/>
    <w:rsid w:val="004F2002"/>
    <w:rsid w:val="004F203D"/>
    <w:rsid w:val="004F20DD"/>
    <w:rsid w:val="004F21E4"/>
    <w:rsid w:val="004F2213"/>
    <w:rsid w:val="004F227B"/>
    <w:rsid w:val="004F22BE"/>
    <w:rsid w:val="004F2439"/>
    <w:rsid w:val="004F24B1"/>
    <w:rsid w:val="004F2545"/>
    <w:rsid w:val="004F2583"/>
    <w:rsid w:val="004F263C"/>
    <w:rsid w:val="004F2693"/>
    <w:rsid w:val="004F2723"/>
    <w:rsid w:val="004F28CE"/>
    <w:rsid w:val="004F2905"/>
    <w:rsid w:val="004F2A41"/>
    <w:rsid w:val="004F2DBC"/>
    <w:rsid w:val="004F2E07"/>
    <w:rsid w:val="004F2F69"/>
    <w:rsid w:val="004F2F8F"/>
    <w:rsid w:val="004F3558"/>
    <w:rsid w:val="004F357A"/>
    <w:rsid w:val="004F372A"/>
    <w:rsid w:val="004F3768"/>
    <w:rsid w:val="004F3924"/>
    <w:rsid w:val="004F3A7D"/>
    <w:rsid w:val="004F3BF0"/>
    <w:rsid w:val="004F3C87"/>
    <w:rsid w:val="004F3F8B"/>
    <w:rsid w:val="004F4094"/>
    <w:rsid w:val="004F4137"/>
    <w:rsid w:val="004F4213"/>
    <w:rsid w:val="004F42C4"/>
    <w:rsid w:val="004F4454"/>
    <w:rsid w:val="004F475C"/>
    <w:rsid w:val="004F4871"/>
    <w:rsid w:val="004F4A3B"/>
    <w:rsid w:val="004F4AFD"/>
    <w:rsid w:val="004F4D05"/>
    <w:rsid w:val="004F4E87"/>
    <w:rsid w:val="004F4EEC"/>
    <w:rsid w:val="004F4FF4"/>
    <w:rsid w:val="004F52A7"/>
    <w:rsid w:val="004F53DA"/>
    <w:rsid w:val="004F543B"/>
    <w:rsid w:val="004F5463"/>
    <w:rsid w:val="004F54BF"/>
    <w:rsid w:val="004F54FD"/>
    <w:rsid w:val="004F560D"/>
    <w:rsid w:val="004F57A5"/>
    <w:rsid w:val="004F5A3B"/>
    <w:rsid w:val="004F5AC2"/>
    <w:rsid w:val="004F5BB7"/>
    <w:rsid w:val="004F5C7F"/>
    <w:rsid w:val="004F5CDC"/>
    <w:rsid w:val="004F6142"/>
    <w:rsid w:val="004F61C5"/>
    <w:rsid w:val="004F61EB"/>
    <w:rsid w:val="004F62C0"/>
    <w:rsid w:val="004F62E7"/>
    <w:rsid w:val="004F6466"/>
    <w:rsid w:val="004F64B7"/>
    <w:rsid w:val="004F6612"/>
    <w:rsid w:val="004F6635"/>
    <w:rsid w:val="004F663A"/>
    <w:rsid w:val="004F672E"/>
    <w:rsid w:val="004F6841"/>
    <w:rsid w:val="004F6A63"/>
    <w:rsid w:val="004F6B6B"/>
    <w:rsid w:val="004F6F14"/>
    <w:rsid w:val="004F6F98"/>
    <w:rsid w:val="004F71F7"/>
    <w:rsid w:val="004F7DB2"/>
    <w:rsid w:val="004F7EE6"/>
    <w:rsid w:val="0050001A"/>
    <w:rsid w:val="00500055"/>
    <w:rsid w:val="00500134"/>
    <w:rsid w:val="0050019A"/>
    <w:rsid w:val="00500295"/>
    <w:rsid w:val="005002A9"/>
    <w:rsid w:val="0050051A"/>
    <w:rsid w:val="005005B4"/>
    <w:rsid w:val="005006A9"/>
    <w:rsid w:val="0050072D"/>
    <w:rsid w:val="00500771"/>
    <w:rsid w:val="00500814"/>
    <w:rsid w:val="00500858"/>
    <w:rsid w:val="00500950"/>
    <w:rsid w:val="00500AEE"/>
    <w:rsid w:val="00500B5A"/>
    <w:rsid w:val="00500C08"/>
    <w:rsid w:val="00500CE5"/>
    <w:rsid w:val="0050114F"/>
    <w:rsid w:val="005011FD"/>
    <w:rsid w:val="005012F1"/>
    <w:rsid w:val="0050137F"/>
    <w:rsid w:val="0050139A"/>
    <w:rsid w:val="005016B2"/>
    <w:rsid w:val="00501805"/>
    <w:rsid w:val="005019FE"/>
    <w:rsid w:val="00501B20"/>
    <w:rsid w:val="00501D1C"/>
    <w:rsid w:val="00501D7E"/>
    <w:rsid w:val="00501DA1"/>
    <w:rsid w:val="00501E29"/>
    <w:rsid w:val="00501E9F"/>
    <w:rsid w:val="00501F28"/>
    <w:rsid w:val="00502025"/>
    <w:rsid w:val="00502277"/>
    <w:rsid w:val="00502284"/>
    <w:rsid w:val="005023A7"/>
    <w:rsid w:val="005023ED"/>
    <w:rsid w:val="00502410"/>
    <w:rsid w:val="005025C6"/>
    <w:rsid w:val="005025EF"/>
    <w:rsid w:val="005026D5"/>
    <w:rsid w:val="00502BCB"/>
    <w:rsid w:val="00502D1F"/>
    <w:rsid w:val="00502D8D"/>
    <w:rsid w:val="00502E6E"/>
    <w:rsid w:val="00502F49"/>
    <w:rsid w:val="00502F7D"/>
    <w:rsid w:val="005031E2"/>
    <w:rsid w:val="005032D9"/>
    <w:rsid w:val="00503336"/>
    <w:rsid w:val="005034C5"/>
    <w:rsid w:val="005035AE"/>
    <w:rsid w:val="00503630"/>
    <w:rsid w:val="005037EB"/>
    <w:rsid w:val="00503975"/>
    <w:rsid w:val="00503C09"/>
    <w:rsid w:val="00503C3E"/>
    <w:rsid w:val="00503D1D"/>
    <w:rsid w:val="00503E64"/>
    <w:rsid w:val="0050402A"/>
    <w:rsid w:val="005042BB"/>
    <w:rsid w:val="005044EA"/>
    <w:rsid w:val="00504588"/>
    <w:rsid w:val="00504611"/>
    <w:rsid w:val="0050470A"/>
    <w:rsid w:val="00504887"/>
    <w:rsid w:val="00504A6B"/>
    <w:rsid w:val="00504AF1"/>
    <w:rsid w:val="00504B85"/>
    <w:rsid w:val="00504C67"/>
    <w:rsid w:val="00504D21"/>
    <w:rsid w:val="00504DC0"/>
    <w:rsid w:val="00504F0E"/>
    <w:rsid w:val="00505140"/>
    <w:rsid w:val="00505291"/>
    <w:rsid w:val="0050529C"/>
    <w:rsid w:val="005052DA"/>
    <w:rsid w:val="00505670"/>
    <w:rsid w:val="005056DA"/>
    <w:rsid w:val="0050576F"/>
    <w:rsid w:val="0050595A"/>
    <w:rsid w:val="00505A00"/>
    <w:rsid w:val="00505C95"/>
    <w:rsid w:val="00505DC6"/>
    <w:rsid w:val="00505EA1"/>
    <w:rsid w:val="005061A2"/>
    <w:rsid w:val="00506244"/>
    <w:rsid w:val="0050628B"/>
    <w:rsid w:val="005065D3"/>
    <w:rsid w:val="00506753"/>
    <w:rsid w:val="005067F0"/>
    <w:rsid w:val="0050692E"/>
    <w:rsid w:val="00506B01"/>
    <w:rsid w:val="00506B0B"/>
    <w:rsid w:val="00506B3C"/>
    <w:rsid w:val="00506B70"/>
    <w:rsid w:val="00506B8E"/>
    <w:rsid w:val="00506C41"/>
    <w:rsid w:val="00506CB1"/>
    <w:rsid w:val="00506D81"/>
    <w:rsid w:val="00506F7D"/>
    <w:rsid w:val="005070E6"/>
    <w:rsid w:val="0050732E"/>
    <w:rsid w:val="0050746D"/>
    <w:rsid w:val="00507505"/>
    <w:rsid w:val="005077D3"/>
    <w:rsid w:val="005077D7"/>
    <w:rsid w:val="005077F2"/>
    <w:rsid w:val="00507A3B"/>
    <w:rsid w:val="00507A65"/>
    <w:rsid w:val="00507BDA"/>
    <w:rsid w:val="00507C26"/>
    <w:rsid w:val="00507C89"/>
    <w:rsid w:val="00507CC5"/>
    <w:rsid w:val="00507FAB"/>
    <w:rsid w:val="005101BE"/>
    <w:rsid w:val="0051039E"/>
    <w:rsid w:val="0051043C"/>
    <w:rsid w:val="00510454"/>
    <w:rsid w:val="00510541"/>
    <w:rsid w:val="005105A4"/>
    <w:rsid w:val="0051060B"/>
    <w:rsid w:val="00510862"/>
    <w:rsid w:val="00510963"/>
    <w:rsid w:val="00510B10"/>
    <w:rsid w:val="00510B89"/>
    <w:rsid w:val="00510CBB"/>
    <w:rsid w:val="00510DD4"/>
    <w:rsid w:val="00510F37"/>
    <w:rsid w:val="00511246"/>
    <w:rsid w:val="0051126F"/>
    <w:rsid w:val="00511295"/>
    <w:rsid w:val="005114CF"/>
    <w:rsid w:val="005115A5"/>
    <w:rsid w:val="0051187E"/>
    <w:rsid w:val="00511930"/>
    <w:rsid w:val="00511DB5"/>
    <w:rsid w:val="00511E4B"/>
    <w:rsid w:val="00512207"/>
    <w:rsid w:val="005123D9"/>
    <w:rsid w:val="00512412"/>
    <w:rsid w:val="00512515"/>
    <w:rsid w:val="005128F0"/>
    <w:rsid w:val="00512931"/>
    <w:rsid w:val="005129DC"/>
    <w:rsid w:val="00512A33"/>
    <w:rsid w:val="00512AA3"/>
    <w:rsid w:val="00512B17"/>
    <w:rsid w:val="00512BB5"/>
    <w:rsid w:val="00512E6D"/>
    <w:rsid w:val="0051319B"/>
    <w:rsid w:val="00513407"/>
    <w:rsid w:val="00513630"/>
    <w:rsid w:val="0051378E"/>
    <w:rsid w:val="00513896"/>
    <w:rsid w:val="0051396F"/>
    <w:rsid w:val="005139F3"/>
    <w:rsid w:val="00513BFC"/>
    <w:rsid w:val="00513C6E"/>
    <w:rsid w:val="00513D8D"/>
    <w:rsid w:val="00514005"/>
    <w:rsid w:val="005140BD"/>
    <w:rsid w:val="005140D0"/>
    <w:rsid w:val="005142F7"/>
    <w:rsid w:val="005144BC"/>
    <w:rsid w:val="005145B0"/>
    <w:rsid w:val="00514688"/>
    <w:rsid w:val="005148A6"/>
    <w:rsid w:val="005148E9"/>
    <w:rsid w:val="005149A9"/>
    <w:rsid w:val="00514AB2"/>
    <w:rsid w:val="00514C08"/>
    <w:rsid w:val="00514CA5"/>
    <w:rsid w:val="00514DF9"/>
    <w:rsid w:val="00514E20"/>
    <w:rsid w:val="00515233"/>
    <w:rsid w:val="0051527A"/>
    <w:rsid w:val="005153A9"/>
    <w:rsid w:val="005153CF"/>
    <w:rsid w:val="005156CB"/>
    <w:rsid w:val="00515747"/>
    <w:rsid w:val="00515859"/>
    <w:rsid w:val="005158D6"/>
    <w:rsid w:val="00515B98"/>
    <w:rsid w:val="00515C88"/>
    <w:rsid w:val="00515D63"/>
    <w:rsid w:val="00515E2A"/>
    <w:rsid w:val="00515FC8"/>
    <w:rsid w:val="005160E4"/>
    <w:rsid w:val="00516319"/>
    <w:rsid w:val="00516444"/>
    <w:rsid w:val="0051653C"/>
    <w:rsid w:val="00516721"/>
    <w:rsid w:val="005167A9"/>
    <w:rsid w:val="00516A12"/>
    <w:rsid w:val="00516A75"/>
    <w:rsid w:val="00516AAE"/>
    <w:rsid w:val="00516B69"/>
    <w:rsid w:val="00516B9A"/>
    <w:rsid w:val="00516BA3"/>
    <w:rsid w:val="00516CEA"/>
    <w:rsid w:val="00516CEE"/>
    <w:rsid w:val="00516E37"/>
    <w:rsid w:val="00516EAD"/>
    <w:rsid w:val="005170E9"/>
    <w:rsid w:val="00517283"/>
    <w:rsid w:val="005174A4"/>
    <w:rsid w:val="0051755C"/>
    <w:rsid w:val="00517751"/>
    <w:rsid w:val="0051777D"/>
    <w:rsid w:val="0051780C"/>
    <w:rsid w:val="00517BE8"/>
    <w:rsid w:val="00517E94"/>
    <w:rsid w:val="00517F72"/>
    <w:rsid w:val="00517FC8"/>
    <w:rsid w:val="00520380"/>
    <w:rsid w:val="00520473"/>
    <w:rsid w:val="005204D8"/>
    <w:rsid w:val="00520715"/>
    <w:rsid w:val="005209BA"/>
    <w:rsid w:val="00520A80"/>
    <w:rsid w:val="00520AB0"/>
    <w:rsid w:val="00520AC1"/>
    <w:rsid w:val="00520C76"/>
    <w:rsid w:val="00520D3C"/>
    <w:rsid w:val="00520DBE"/>
    <w:rsid w:val="00520E89"/>
    <w:rsid w:val="00520EF2"/>
    <w:rsid w:val="00520F2A"/>
    <w:rsid w:val="00520FB1"/>
    <w:rsid w:val="0052120B"/>
    <w:rsid w:val="00521223"/>
    <w:rsid w:val="0052130F"/>
    <w:rsid w:val="005213FD"/>
    <w:rsid w:val="00521474"/>
    <w:rsid w:val="00521548"/>
    <w:rsid w:val="0052160B"/>
    <w:rsid w:val="005216BC"/>
    <w:rsid w:val="00521928"/>
    <w:rsid w:val="005219FA"/>
    <w:rsid w:val="00521A1C"/>
    <w:rsid w:val="00521B93"/>
    <w:rsid w:val="00521C82"/>
    <w:rsid w:val="00521CB0"/>
    <w:rsid w:val="00521E77"/>
    <w:rsid w:val="00521F76"/>
    <w:rsid w:val="00521F8B"/>
    <w:rsid w:val="00521FE4"/>
    <w:rsid w:val="005220BA"/>
    <w:rsid w:val="0052229A"/>
    <w:rsid w:val="0052237D"/>
    <w:rsid w:val="0052247D"/>
    <w:rsid w:val="005226EB"/>
    <w:rsid w:val="005227D3"/>
    <w:rsid w:val="00522960"/>
    <w:rsid w:val="00522A1E"/>
    <w:rsid w:val="00522ACD"/>
    <w:rsid w:val="00522C1C"/>
    <w:rsid w:val="00522DEE"/>
    <w:rsid w:val="00522E72"/>
    <w:rsid w:val="00522EEA"/>
    <w:rsid w:val="00522F0F"/>
    <w:rsid w:val="00522F49"/>
    <w:rsid w:val="00522FD4"/>
    <w:rsid w:val="0052320F"/>
    <w:rsid w:val="0052339F"/>
    <w:rsid w:val="005233CD"/>
    <w:rsid w:val="00523529"/>
    <w:rsid w:val="00523532"/>
    <w:rsid w:val="005235D9"/>
    <w:rsid w:val="00523757"/>
    <w:rsid w:val="0052385A"/>
    <w:rsid w:val="005239D3"/>
    <w:rsid w:val="00523A8D"/>
    <w:rsid w:val="00523AFE"/>
    <w:rsid w:val="00523B71"/>
    <w:rsid w:val="00523D55"/>
    <w:rsid w:val="00523F5F"/>
    <w:rsid w:val="00523FD2"/>
    <w:rsid w:val="00524092"/>
    <w:rsid w:val="0052425F"/>
    <w:rsid w:val="00524326"/>
    <w:rsid w:val="00524327"/>
    <w:rsid w:val="0052443C"/>
    <w:rsid w:val="0052453C"/>
    <w:rsid w:val="00524604"/>
    <w:rsid w:val="0052486B"/>
    <w:rsid w:val="005249B7"/>
    <w:rsid w:val="00524B5D"/>
    <w:rsid w:val="00524D38"/>
    <w:rsid w:val="00524DF4"/>
    <w:rsid w:val="00524F1A"/>
    <w:rsid w:val="00524F42"/>
    <w:rsid w:val="005250BA"/>
    <w:rsid w:val="005250BE"/>
    <w:rsid w:val="00525302"/>
    <w:rsid w:val="00525393"/>
    <w:rsid w:val="005253F4"/>
    <w:rsid w:val="0052542C"/>
    <w:rsid w:val="005254D4"/>
    <w:rsid w:val="0052571F"/>
    <w:rsid w:val="0052584A"/>
    <w:rsid w:val="00525A0E"/>
    <w:rsid w:val="00525AB7"/>
    <w:rsid w:val="00525BB5"/>
    <w:rsid w:val="005263AE"/>
    <w:rsid w:val="005264BF"/>
    <w:rsid w:val="005265B6"/>
    <w:rsid w:val="00526681"/>
    <w:rsid w:val="005267EE"/>
    <w:rsid w:val="00526A68"/>
    <w:rsid w:val="00526C15"/>
    <w:rsid w:val="00526E68"/>
    <w:rsid w:val="00526E81"/>
    <w:rsid w:val="00526F7B"/>
    <w:rsid w:val="005270D1"/>
    <w:rsid w:val="00527191"/>
    <w:rsid w:val="005274B8"/>
    <w:rsid w:val="00527542"/>
    <w:rsid w:val="00527575"/>
    <w:rsid w:val="00527765"/>
    <w:rsid w:val="00527780"/>
    <w:rsid w:val="005277B6"/>
    <w:rsid w:val="005279B9"/>
    <w:rsid w:val="00527B2D"/>
    <w:rsid w:val="00527C69"/>
    <w:rsid w:val="00527CCE"/>
    <w:rsid w:val="00527D2D"/>
    <w:rsid w:val="0053000A"/>
    <w:rsid w:val="00530203"/>
    <w:rsid w:val="00530326"/>
    <w:rsid w:val="00530555"/>
    <w:rsid w:val="00530656"/>
    <w:rsid w:val="00530795"/>
    <w:rsid w:val="005309FB"/>
    <w:rsid w:val="00530A27"/>
    <w:rsid w:val="00530A3B"/>
    <w:rsid w:val="00530A91"/>
    <w:rsid w:val="00530ABD"/>
    <w:rsid w:val="00530E88"/>
    <w:rsid w:val="00530F4A"/>
    <w:rsid w:val="00530F94"/>
    <w:rsid w:val="00530FE6"/>
    <w:rsid w:val="00531341"/>
    <w:rsid w:val="00531532"/>
    <w:rsid w:val="00531691"/>
    <w:rsid w:val="005317B9"/>
    <w:rsid w:val="00531902"/>
    <w:rsid w:val="00531A48"/>
    <w:rsid w:val="00531B9B"/>
    <w:rsid w:val="00531C1B"/>
    <w:rsid w:val="00531C61"/>
    <w:rsid w:val="00531D45"/>
    <w:rsid w:val="00531D7A"/>
    <w:rsid w:val="00531FCA"/>
    <w:rsid w:val="0053204B"/>
    <w:rsid w:val="00532437"/>
    <w:rsid w:val="00532494"/>
    <w:rsid w:val="0053258C"/>
    <w:rsid w:val="00532833"/>
    <w:rsid w:val="005328A5"/>
    <w:rsid w:val="00532B02"/>
    <w:rsid w:val="00532C86"/>
    <w:rsid w:val="00532CA3"/>
    <w:rsid w:val="00532DBD"/>
    <w:rsid w:val="005330BA"/>
    <w:rsid w:val="0053322C"/>
    <w:rsid w:val="00533430"/>
    <w:rsid w:val="005335FE"/>
    <w:rsid w:val="00533810"/>
    <w:rsid w:val="0053385D"/>
    <w:rsid w:val="00533D72"/>
    <w:rsid w:val="00533F24"/>
    <w:rsid w:val="00534056"/>
    <w:rsid w:val="00534246"/>
    <w:rsid w:val="0053463B"/>
    <w:rsid w:val="005346B3"/>
    <w:rsid w:val="0053474A"/>
    <w:rsid w:val="005347B0"/>
    <w:rsid w:val="0053489D"/>
    <w:rsid w:val="00534CC0"/>
    <w:rsid w:val="00534E1A"/>
    <w:rsid w:val="0053507C"/>
    <w:rsid w:val="005350C2"/>
    <w:rsid w:val="005350F8"/>
    <w:rsid w:val="0053510C"/>
    <w:rsid w:val="00535226"/>
    <w:rsid w:val="0053539B"/>
    <w:rsid w:val="0053543F"/>
    <w:rsid w:val="0053566A"/>
    <w:rsid w:val="0053582B"/>
    <w:rsid w:val="00535A30"/>
    <w:rsid w:val="00535AA3"/>
    <w:rsid w:val="00535B85"/>
    <w:rsid w:val="00535D44"/>
    <w:rsid w:val="00535DB6"/>
    <w:rsid w:val="00535E51"/>
    <w:rsid w:val="00535F17"/>
    <w:rsid w:val="00535F93"/>
    <w:rsid w:val="00536021"/>
    <w:rsid w:val="00536233"/>
    <w:rsid w:val="005362F7"/>
    <w:rsid w:val="0053657C"/>
    <w:rsid w:val="0053698E"/>
    <w:rsid w:val="005369A1"/>
    <w:rsid w:val="00536A0C"/>
    <w:rsid w:val="00536B5E"/>
    <w:rsid w:val="00536D9B"/>
    <w:rsid w:val="00536E56"/>
    <w:rsid w:val="00537071"/>
    <w:rsid w:val="00537448"/>
    <w:rsid w:val="0053747D"/>
    <w:rsid w:val="0053747E"/>
    <w:rsid w:val="0053749E"/>
    <w:rsid w:val="0053759F"/>
    <w:rsid w:val="005375EF"/>
    <w:rsid w:val="00537A4F"/>
    <w:rsid w:val="00537ADD"/>
    <w:rsid w:val="00537B6B"/>
    <w:rsid w:val="00537B81"/>
    <w:rsid w:val="00537D9A"/>
    <w:rsid w:val="00537DE3"/>
    <w:rsid w:val="00537E63"/>
    <w:rsid w:val="00537E76"/>
    <w:rsid w:val="00537FA7"/>
    <w:rsid w:val="005400B6"/>
    <w:rsid w:val="005402C8"/>
    <w:rsid w:val="0054035C"/>
    <w:rsid w:val="00540425"/>
    <w:rsid w:val="00540B03"/>
    <w:rsid w:val="00540B6B"/>
    <w:rsid w:val="00540B72"/>
    <w:rsid w:val="00540B7E"/>
    <w:rsid w:val="00540CBC"/>
    <w:rsid w:val="00540D0C"/>
    <w:rsid w:val="00540D30"/>
    <w:rsid w:val="00540FE2"/>
    <w:rsid w:val="00541074"/>
    <w:rsid w:val="00541154"/>
    <w:rsid w:val="005413FD"/>
    <w:rsid w:val="005414B0"/>
    <w:rsid w:val="005414E0"/>
    <w:rsid w:val="005415C6"/>
    <w:rsid w:val="00541877"/>
    <w:rsid w:val="00541B09"/>
    <w:rsid w:val="00541B82"/>
    <w:rsid w:val="00541C60"/>
    <w:rsid w:val="005423E5"/>
    <w:rsid w:val="0054241B"/>
    <w:rsid w:val="00542456"/>
    <w:rsid w:val="00542641"/>
    <w:rsid w:val="005427AA"/>
    <w:rsid w:val="00542FCB"/>
    <w:rsid w:val="00542FEE"/>
    <w:rsid w:val="00543169"/>
    <w:rsid w:val="005431FB"/>
    <w:rsid w:val="0054323E"/>
    <w:rsid w:val="00543315"/>
    <w:rsid w:val="0054335B"/>
    <w:rsid w:val="00543449"/>
    <w:rsid w:val="005434B2"/>
    <w:rsid w:val="005434FD"/>
    <w:rsid w:val="0054368B"/>
    <w:rsid w:val="005436D6"/>
    <w:rsid w:val="00543793"/>
    <w:rsid w:val="00543800"/>
    <w:rsid w:val="005438C4"/>
    <w:rsid w:val="00543AB0"/>
    <w:rsid w:val="00543B88"/>
    <w:rsid w:val="00543C2F"/>
    <w:rsid w:val="00543D3A"/>
    <w:rsid w:val="00543DBD"/>
    <w:rsid w:val="00543EF6"/>
    <w:rsid w:val="00543F59"/>
    <w:rsid w:val="005440C7"/>
    <w:rsid w:val="005443F4"/>
    <w:rsid w:val="0054445C"/>
    <w:rsid w:val="0054448B"/>
    <w:rsid w:val="005447FD"/>
    <w:rsid w:val="00544898"/>
    <w:rsid w:val="00544A7A"/>
    <w:rsid w:val="00544A9A"/>
    <w:rsid w:val="00544C21"/>
    <w:rsid w:val="00544C89"/>
    <w:rsid w:val="00544CA1"/>
    <w:rsid w:val="00544D2D"/>
    <w:rsid w:val="0054521D"/>
    <w:rsid w:val="00545319"/>
    <w:rsid w:val="005454FA"/>
    <w:rsid w:val="00545573"/>
    <w:rsid w:val="005455A4"/>
    <w:rsid w:val="0054563A"/>
    <w:rsid w:val="0054590F"/>
    <w:rsid w:val="0054592E"/>
    <w:rsid w:val="00545A42"/>
    <w:rsid w:val="00545ACD"/>
    <w:rsid w:val="00545B73"/>
    <w:rsid w:val="00545BA2"/>
    <w:rsid w:val="00545CD4"/>
    <w:rsid w:val="00545F27"/>
    <w:rsid w:val="00546064"/>
    <w:rsid w:val="00546127"/>
    <w:rsid w:val="005463C7"/>
    <w:rsid w:val="005463E3"/>
    <w:rsid w:val="00546568"/>
    <w:rsid w:val="00546648"/>
    <w:rsid w:val="005469FA"/>
    <w:rsid w:val="00546A62"/>
    <w:rsid w:val="00546D08"/>
    <w:rsid w:val="00546D8F"/>
    <w:rsid w:val="00546DB8"/>
    <w:rsid w:val="00546EB6"/>
    <w:rsid w:val="005470E7"/>
    <w:rsid w:val="0054711D"/>
    <w:rsid w:val="005471C9"/>
    <w:rsid w:val="005474CD"/>
    <w:rsid w:val="0054765A"/>
    <w:rsid w:val="00547709"/>
    <w:rsid w:val="00547763"/>
    <w:rsid w:val="005477A1"/>
    <w:rsid w:val="00547A88"/>
    <w:rsid w:val="00547C84"/>
    <w:rsid w:val="00547D71"/>
    <w:rsid w:val="00547FD0"/>
    <w:rsid w:val="0055027D"/>
    <w:rsid w:val="005504EB"/>
    <w:rsid w:val="005505F9"/>
    <w:rsid w:val="0055078D"/>
    <w:rsid w:val="00550834"/>
    <w:rsid w:val="0055099C"/>
    <w:rsid w:val="00550AB1"/>
    <w:rsid w:val="00550B6F"/>
    <w:rsid w:val="00550B9F"/>
    <w:rsid w:val="00550BD7"/>
    <w:rsid w:val="00550E77"/>
    <w:rsid w:val="00550EC7"/>
    <w:rsid w:val="00550F82"/>
    <w:rsid w:val="00550F96"/>
    <w:rsid w:val="00551001"/>
    <w:rsid w:val="00551173"/>
    <w:rsid w:val="0055147A"/>
    <w:rsid w:val="00551546"/>
    <w:rsid w:val="0055155B"/>
    <w:rsid w:val="00551561"/>
    <w:rsid w:val="00551632"/>
    <w:rsid w:val="00551683"/>
    <w:rsid w:val="00551864"/>
    <w:rsid w:val="00551870"/>
    <w:rsid w:val="00551B2C"/>
    <w:rsid w:val="00551BB2"/>
    <w:rsid w:val="00551C3A"/>
    <w:rsid w:val="00551C3B"/>
    <w:rsid w:val="00551E61"/>
    <w:rsid w:val="0055207C"/>
    <w:rsid w:val="00552216"/>
    <w:rsid w:val="00552259"/>
    <w:rsid w:val="0055225E"/>
    <w:rsid w:val="005523F8"/>
    <w:rsid w:val="00552408"/>
    <w:rsid w:val="00552BF9"/>
    <w:rsid w:val="00552C8D"/>
    <w:rsid w:val="00552D54"/>
    <w:rsid w:val="00552E00"/>
    <w:rsid w:val="00553132"/>
    <w:rsid w:val="0055332D"/>
    <w:rsid w:val="0055345E"/>
    <w:rsid w:val="00553461"/>
    <w:rsid w:val="00553579"/>
    <w:rsid w:val="005537C4"/>
    <w:rsid w:val="0055447E"/>
    <w:rsid w:val="005545D3"/>
    <w:rsid w:val="00554802"/>
    <w:rsid w:val="00554CE7"/>
    <w:rsid w:val="00554D49"/>
    <w:rsid w:val="00554E76"/>
    <w:rsid w:val="0055514C"/>
    <w:rsid w:val="0055516A"/>
    <w:rsid w:val="0055525E"/>
    <w:rsid w:val="00555491"/>
    <w:rsid w:val="00555550"/>
    <w:rsid w:val="005555AC"/>
    <w:rsid w:val="00555629"/>
    <w:rsid w:val="00555985"/>
    <w:rsid w:val="00555A5A"/>
    <w:rsid w:val="00555B29"/>
    <w:rsid w:val="00555BA0"/>
    <w:rsid w:val="00555C08"/>
    <w:rsid w:val="00555F33"/>
    <w:rsid w:val="00555F44"/>
    <w:rsid w:val="00555FC3"/>
    <w:rsid w:val="0055601D"/>
    <w:rsid w:val="005561D5"/>
    <w:rsid w:val="005564EF"/>
    <w:rsid w:val="005564FC"/>
    <w:rsid w:val="0055654E"/>
    <w:rsid w:val="00556697"/>
    <w:rsid w:val="00556932"/>
    <w:rsid w:val="00556FD7"/>
    <w:rsid w:val="00557046"/>
    <w:rsid w:val="0055714B"/>
    <w:rsid w:val="00557184"/>
    <w:rsid w:val="00557378"/>
    <w:rsid w:val="0055749F"/>
    <w:rsid w:val="005577E4"/>
    <w:rsid w:val="005578BF"/>
    <w:rsid w:val="00557AF7"/>
    <w:rsid w:val="00557B8B"/>
    <w:rsid w:val="00557FD1"/>
    <w:rsid w:val="005601A7"/>
    <w:rsid w:val="00560229"/>
    <w:rsid w:val="005602C2"/>
    <w:rsid w:val="005602ED"/>
    <w:rsid w:val="00560334"/>
    <w:rsid w:val="00560368"/>
    <w:rsid w:val="005605E3"/>
    <w:rsid w:val="0056065F"/>
    <w:rsid w:val="005607AB"/>
    <w:rsid w:val="005608FB"/>
    <w:rsid w:val="0056095A"/>
    <w:rsid w:val="00560A55"/>
    <w:rsid w:val="00560A56"/>
    <w:rsid w:val="00560A86"/>
    <w:rsid w:val="00560ABF"/>
    <w:rsid w:val="00560AEB"/>
    <w:rsid w:val="00560B6E"/>
    <w:rsid w:val="00560C09"/>
    <w:rsid w:val="00560CE5"/>
    <w:rsid w:val="00560D1A"/>
    <w:rsid w:val="00560E42"/>
    <w:rsid w:val="00561150"/>
    <w:rsid w:val="00561269"/>
    <w:rsid w:val="00561296"/>
    <w:rsid w:val="00561299"/>
    <w:rsid w:val="0056136D"/>
    <w:rsid w:val="0056147A"/>
    <w:rsid w:val="00561621"/>
    <w:rsid w:val="005616D8"/>
    <w:rsid w:val="00561792"/>
    <w:rsid w:val="005619A0"/>
    <w:rsid w:val="005619C2"/>
    <w:rsid w:val="00561A0E"/>
    <w:rsid w:val="00561E4F"/>
    <w:rsid w:val="00561FCC"/>
    <w:rsid w:val="005620E9"/>
    <w:rsid w:val="00562156"/>
    <w:rsid w:val="005622FA"/>
    <w:rsid w:val="00562336"/>
    <w:rsid w:val="005623D7"/>
    <w:rsid w:val="00562460"/>
    <w:rsid w:val="005624F7"/>
    <w:rsid w:val="00562672"/>
    <w:rsid w:val="0056274D"/>
    <w:rsid w:val="00562885"/>
    <w:rsid w:val="00562981"/>
    <w:rsid w:val="005629CF"/>
    <w:rsid w:val="00562B1A"/>
    <w:rsid w:val="00562BFE"/>
    <w:rsid w:val="00562CDD"/>
    <w:rsid w:val="00562E90"/>
    <w:rsid w:val="00563089"/>
    <w:rsid w:val="0056309C"/>
    <w:rsid w:val="005633EC"/>
    <w:rsid w:val="00563434"/>
    <w:rsid w:val="005634D5"/>
    <w:rsid w:val="0056362B"/>
    <w:rsid w:val="00563691"/>
    <w:rsid w:val="00563776"/>
    <w:rsid w:val="00563785"/>
    <w:rsid w:val="00563A29"/>
    <w:rsid w:val="00563B9E"/>
    <w:rsid w:val="005642D0"/>
    <w:rsid w:val="00564434"/>
    <w:rsid w:val="005644AF"/>
    <w:rsid w:val="00564720"/>
    <w:rsid w:val="00564778"/>
    <w:rsid w:val="00564785"/>
    <w:rsid w:val="005647C5"/>
    <w:rsid w:val="00564811"/>
    <w:rsid w:val="0056492B"/>
    <w:rsid w:val="00564C68"/>
    <w:rsid w:val="00564D5B"/>
    <w:rsid w:val="00564D80"/>
    <w:rsid w:val="00564E70"/>
    <w:rsid w:val="00564EB5"/>
    <w:rsid w:val="00564F01"/>
    <w:rsid w:val="005650EC"/>
    <w:rsid w:val="00565128"/>
    <w:rsid w:val="0056533B"/>
    <w:rsid w:val="0056537B"/>
    <w:rsid w:val="005653ED"/>
    <w:rsid w:val="00565443"/>
    <w:rsid w:val="00565599"/>
    <w:rsid w:val="005655EF"/>
    <w:rsid w:val="00565638"/>
    <w:rsid w:val="0056583D"/>
    <w:rsid w:val="0056589B"/>
    <w:rsid w:val="005658BA"/>
    <w:rsid w:val="005658F1"/>
    <w:rsid w:val="00565B3C"/>
    <w:rsid w:val="00565BD4"/>
    <w:rsid w:val="00565E4B"/>
    <w:rsid w:val="00566010"/>
    <w:rsid w:val="00566299"/>
    <w:rsid w:val="00566645"/>
    <w:rsid w:val="0056682E"/>
    <w:rsid w:val="005668C6"/>
    <w:rsid w:val="00566924"/>
    <w:rsid w:val="0056699C"/>
    <w:rsid w:val="00566B88"/>
    <w:rsid w:val="00566F45"/>
    <w:rsid w:val="00566F8A"/>
    <w:rsid w:val="0056705B"/>
    <w:rsid w:val="0056724E"/>
    <w:rsid w:val="00567290"/>
    <w:rsid w:val="005673D2"/>
    <w:rsid w:val="005674BE"/>
    <w:rsid w:val="00567576"/>
    <w:rsid w:val="005675AE"/>
    <w:rsid w:val="0056767F"/>
    <w:rsid w:val="0056770C"/>
    <w:rsid w:val="00567916"/>
    <w:rsid w:val="00567A3B"/>
    <w:rsid w:val="00567BC0"/>
    <w:rsid w:val="00567C80"/>
    <w:rsid w:val="00567F2E"/>
    <w:rsid w:val="005700D4"/>
    <w:rsid w:val="0057012C"/>
    <w:rsid w:val="00570288"/>
    <w:rsid w:val="005703BD"/>
    <w:rsid w:val="0057063C"/>
    <w:rsid w:val="005706DA"/>
    <w:rsid w:val="0057082A"/>
    <w:rsid w:val="0057083F"/>
    <w:rsid w:val="00570A17"/>
    <w:rsid w:val="00570AF9"/>
    <w:rsid w:val="00570C7A"/>
    <w:rsid w:val="00570CD2"/>
    <w:rsid w:val="00570CFA"/>
    <w:rsid w:val="00570D3C"/>
    <w:rsid w:val="00570F56"/>
    <w:rsid w:val="00571224"/>
    <w:rsid w:val="00571685"/>
    <w:rsid w:val="005718C3"/>
    <w:rsid w:val="005718DA"/>
    <w:rsid w:val="005719B5"/>
    <w:rsid w:val="00571B9D"/>
    <w:rsid w:val="00571D0F"/>
    <w:rsid w:val="00571E03"/>
    <w:rsid w:val="00571EF2"/>
    <w:rsid w:val="00571F41"/>
    <w:rsid w:val="00571F65"/>
    <w:rsid w:val="00571FF4"/>
    <w:rsid w:val="00572046"/>
    <w:rsid w:val="00572085"/>
    <w:rsid w:val="0057238C"/>
    <w:rsid w:val="005724A3"/>
    <w:rsid w:val="00572A33"/>
    <w:rsid w:val="00572AF5"/>
    <w:rsid w:val="005733F3"/>
    <w:rsid w:val="005735A3"/>
    <w:rsid w:val="005739BF"/>
    <w:rsid w:val="00573BE8"/>
    <w:rsid w:val="0057400F"/>
    <w:rsid w:val="005740D0"/>
    <w:rsid w:val="005741EF"/>
    <w:rsid w:val="00574201"/>
    <w:rsid w:val="005743A5"/>
    <w:rsid w:val="00574420"/>
    <w:rsid w:val="00574503"/>
    <w:rsid w:val="005748DB"/>
    <w:rsid w:val="00574C71"/>
    <w:rsid w:val="00574CB7"/>
    <w:rsid w:val="00574CF0"/>
    <w:rsid w:val="00574CF6"/>
    <w:rsid w:val="00574EC7"/>
    <w:rsid w:val="00574F2D"/>
    <w:rsid w:val="00574F73"/>
    <w:rsid w:val="00575113"/>
    <w:rsid w:val="00575163"/>
    <w:rsid w:val="00575202"/>
    <w:rsid w:val="005752EA"/>
    <w:rsid w:val="0057540F"/>
    <w:rsid w:val="00575587"/>
    <w:rsid w:val="005755EC"/>
    <w:rsid w:val="00575600"/>
    <w:rsid w:val="0057562A"/>
    <w:rsid w:val="00575860"/>
    <w:rsid w:val="00575A14"/>
    <w:rsid w:val="00575B91"/>
    <w:rsid w:val="00575BBA"/>
    <w:rsid w:val="00575C78"/>
    <w:rsid w:val="00575D4C"/>
    <w:rsid w:val="00575E0F"/>
    <w:rsid w:val="00575E82"/>
    <w:rsid w:val="00576004"/>
    <w:rsid w:val="00576067"/>
    <w:rsid w:val="00576255"/>
    <w:rsid w:val="0057628E"/>
    <w:rsid w:val="00576294"/>
    <w:rsid w:val="00576404"/>
    <w:rsid w:val="00576554"/>
    <w:rsid w:val="00576653"/>
    <w:rsid w:val="00576741"/>
    <w:rsid w:val="005768D5"/>
    <w:rsid w:val="005768EA"/>
    <w:rsid w:val="005769B8"/>
    <w:rsid w:val="00576ADB"/>
    <w:rsid w:val="0057702D"/>
    <w:rsid w:val="005770F2"/>
    <w:rsid w:val="0057718C"/>
    <w:rsid w:val="00577341"/>
    <w:rsid w:val="0057768D"/>
    <w:rsid w:val="00577911"/>
    <w:rsid w:val="005779D9"/>
    <w:rsid w:val="00577AA8"/>
    <w:rsid w:val="00577C1F"/>
    <w:rsid w:val="00577DED"/>
    <w:rsid w:val="00577E8D"/>
    <w:rsid w:val="00577F83"/>
    <w:rsid w:val="00580033"/>
    <w:rsid w:val="00580038"/>
    <w:rsid w:val="0058016F"/>
    <w:rsid w:val="005801FE"/>
    <w:rsid w:val="0058065A"/>
    <w:rsid w:val="005808D0"/>
    <w:rsid w:val="00580B3C"/>
    <w:rsid w:val="00580B5B"/>
    <w:rsid w:val="00580CDF"/>
    <w:rsid w:val="00580DAC"/>
    <w:rsid w:val="00581287"/>
    <w:rsid w:val="00581446"/>
    <w:rsid w:val="00581463"/>
    <w:rsid w:val="00581488"/>
    <w:rsid w:val="0058198C"/>
    <w:rsid w:val="005819EF"/>
    <w:rsid w:val="00581A91"/>
    <w:rsid w:val="00581BA6"/>
    <w:rsid w:val="00581BC8"/>
    <w:rsid w:val="0058207A"/>
    <w:rsid w:val="005820FB"/>
    <w:rsid w:val="005822DA"/>
    <w:rsid w:val="00582335"/>
    <w:rsid w:val="005828CA"/>
    <w:rsid w:val="005829CD"/>
    <w:rsid w:val="00582B14"/>
    <w:rsid w:val="00582D62"/>
    <w:rsid w:val="00582E3F"/>
    <w:rsid w:val="00582FD6"/>
    <w:rsid w:val="0058308D"/>
    <w:rsid w:val="0058344F"/>
    <w:rsid w:val="005835DD"/>
    <w:rsid w:val="00583682"/>
    <w:rsid w:val="005836DC"/>
    <w:rsid w:val="005836E2"/>
    <w:rsid w:val="005837FD"/>
    <w:rsid w:val="00583949"/>
    <w:rsid w:val="00583B51"/>
    <w:rsid w:val="00583B63"/>
    <w:rsid w:val="00583D16"/>
    <w:rsid w:val="00583E5E"/>
    <w:rsid w:val="00583E83"/>
    <w:rsid w:val="005841F8"/>
    <w:rsid w:val="00584552"/>
    <w:rsid w:val="005845D1"/>
    <w:rsid w:val="00584728"/>
    <w:rsid w:val="0058477A"/>
    <w:rsid w:val="00584979"/>
    <w:rsid w:val="00584CE2"/>
    <w:rsid w:val="00584CF3"/>
    <w:rsid w:val="00584DC4"/>
    <w:rsid w:val="00584ECF"/>
    <w:rsid w:val="0058517C"/>
    <w:rsid w:val="0058525D"/>
    <w:rsid w:val="005853F9"/>
    <w:rsid w:val="0058540F"/>
    <w:rsid w:val="005854A0"/>
    <w:rsid w:val="0058562B"/>
    <w:rsid w:val="00585687"/>
    <w:rsid w:val="00585890"/>
    <w:rsid w:val="005858FF"/>
    <w:rsid w:val="0058599E"/>
    <w:rsid w:val="005859EB"/>
    <w:rsid w:val="00585B03"/>
    <w:rsid w:val="00585C66"/>
    <w:rsid w:val="00585E14"/>
    <w:rsid w:val="00585EAA"/>
    <w:rsid w:val="00586069"/>
    <w:rsid w:val="00586481"/>
    <w:rsid w:val="005864BC"/>
    <w:rsid w:val="005865BA"/>
    <w:rsid w:val="005865FE"/>
    <w:rsid w:val="005866C5"/>
    <w:rsid w:val="0058681F"/>
    <w:rsid w:val="0058690D"/>
    <w:rsid w:val="00586A11"/>
    <w:rsid w:val="00586BB2"/>
    <w:rsid w:val="00586C64"/>
    <w:rsid w:val="00586E2E"/>
    <w:rsid w:val="00586F37"/>
    <w:rsid w:val="0058724B"/>
    <w:rsid w:val="0058729F"/>
    <w:rsid w:val="005872BA"/>
    <w:rsid w:val="0058757B"/>
    <w:rsid w:val="005875B5"/>
    <w:rsid w:val="00587618"/>
    <w:rsid w:val="005877DC"/>
    <w:rsid w:val="005877EF"/>
    <w:rsid w:val="00587B0C"/>
    <w:rsid w:val="00587C31"/>
    <w:rsid w:val="00587E5D"/>
    <w:rsid w:val="00587E8A"/>
    <w:rsid w:val="00587F47"/>
    <w:rsid w:val="00587F57"/>
    <w:rsid w:val="00590158"/>
    <w:rsid w:val="00590308"/>
    <w:rsid w:val="005905E9"/>
    <w:rsid w:val="005905EC"/>
    <w:rsid w:val="005906F3"/>
    <w:rsid w:val="00590904"/>
    <w:rsid w:val="00590A33"/>
    <w:rsid w:val="00590A45"/>
    <w:rsid w:val="00590AC3"/>
    <w:rsid w:val="00590AD6"/>
    <w:rsid w:val="00590BF3"/>
    <w:rsid w:val="00590E10"/>
    <w:rsid w:val="00590ED2"/>
    <w:rsid w:val="00591043"/>
    <w:rsid w:val="005912A7"/>
    <w:rsid w:val="00591315"/>
    <w:rsid w:val="005913A9"/>
    <w:rsid w:val="0059142E"/>
    <w:rsid w:val="00591541"/>
    <w:rsid w:val="00591608"/>
    <w:rsid w:val="00591993"/>
    <w:rsid w:val="00591CFA"/>
    <w:rsid w:val="00591F6A"/>
    <w:rsid w:val="00592242"/>
    <w:rsid w:val="005922B8"/>
    <w:rsid w:val="005923A1"/>
    <w:rsid w:val="005923D2"/>
    <w:rsid w:val="005923F7"/>
    <w:rsid w:val="00592487"/>
    <w:rsid w:val="005925F1"/>
    <w:rsid w:val="0059290F"/>
    <w:rsid w:val="00592C80"/>
    <w:rsid w:val="00592D14"/>
    <w:rsid w:val="00592DE0"/>
    <w:rsid w:val="0059300C"/>
    <w:rsid w:val="005931B1"/>
    <w:rsid w:val="0059333F"/>
    <w:rsid w:val="0059364B"/>
    <w:rsid w:val="0059391B"/>
    <w:rsid w:val="00593A81"/>
    <w:rsid w:val="00593AAE"/>
    <w:rsid w:val="00593B94"/>
    <w:rsid w:val="00593F78"/>
    <w:rsid w:val="0059405C"/>
    <w:rsid w:val="005940F2"/>
    <w:rsid w:val="00594316"/>
    <w:rsid w:val="005943B6"/>
    <w:rsid w:val="005943DB"/>
    <w:rsid w:val="0059449D"/>
    <w:rsid w:val="00594525"/>
    <w:rsid w:val="005945FC"/>
    <w:rsid w:val="00594838"/>
    <w:rsid w:val="0059488E"/>
    <w:rsid w:val="00594A24"/>
    <w:rsid w:val="00594A66"/>
    <w:rsid w:val="00594B72"/>
    <w:rsid w:val="0059509F"/>
    <w:rsid w:val="005953B4"/>
    <w:rsid w:val="005953DD"/>
    <w:rsid w:val="0059585C"/>
    <w:rsid w:val="0059594E"/>
    <w:rsid w:val="00595980"/>
    <w:rsid w:val="00595AED"/>
    <w:rsid w:val="00595B3F"/>
    <w:rsid w:val="00595BE2"/>
    <w:rsid w:val="00595BF7"/>
    <w:rsid w:val="00595D58"/>
    <w:rsid w:val="00595DE9"/>
    <w:rsid w:val="00595ED0"/>
    <w:rsid w:val="00595FA3"/>
    <w:rsid w:val="00595FF5"/>
    <w:rsid w:val="00596197"/>
    <w:rsid w:val="005964C1"/>
    <w:rsid w:val="00596500"/>
    <w:rsid w:val="00596753"/>
    <w:rsid w:val="005967B2"/>
    <w:rsid w:val="0059686A"/>
    <w:rsid w:val="005969C1"/>
    <w:rsid w:val="00596BE4"/>
    <w:rsid w:val="00596E6D"/>
    <w:rsid w:val="00596F3B"/>
    <w:rsid w:val="00596F8A"/>
    <w:rsid w:val="00596FD9"/>
    <w:rsid w:val="00597280"/>
    <w:rsid w:val="00597299"/>
    <w:rsid w:val="00597313"/>
    <w:rsid w:val="00597339"/>
    <w:rsid w:val="00597479"/>
    <w:rsid w:val="005974D4"/>
    <w:rsid w:val="005974E5"/>
    <w:rsid w:val="00597B75"/>
    <w:rsid w:val="00597C93"/>
    <w:rsid w:val="00597EB0"/>
    <w:rsid w:val="00597EBF"/>
    <w:rsid w:val="00597EC8"/>
    <w:rsid w:val="005A010B"/>
    <w:rsid w:val="005A03F4"/>
    <w:rsid w:val="005A0428"/>
    <w:rsid w:val="005A04CC"/>
    <w:rsid w:val="005A04F3"/>
    <w:rsid w:val="005A05AC"/>
    <w:rsid w:val="005A06FE"/>
    <w:rsid w:val="005A08C5"/>
    <w:rsid w:val="005A0952"/>
    <w:rsid w:val="005A0978"/>
    <w:rsid w:val="005A0AEC"/>
    <w:rsid w:val="005A0BE3"/>
    <w:rsid w:val="005A0C1D"/>
    <w:rsid w:val="005A0DF3"/>
    <w:rsid w:val="005A0E06"/>
    <w:rsid w:val="005A0F3E"/>
    <w:rsid w:val="005A0FFA"/>
    <w:rsid w:val="005A1250"/>
    <w:rsid w:val="005A14DC"/>
    <w:rsid w:val="005A156A"/>
    <w:rsid w:val="005A160E"/>
    <w:rsid w:val="005A168D"/>
    <w:rsid w:val="005A184F"/>
    <w:rsid w:val="005A1879"/>
    <w:rsid w:val="005A18A5"/>
    <w:rsid w:val="005A18D8"/>
    <w:rsid w:val="005A19F0"/>
    <w:rsid w:val="005A1A17"/>
    <w:rsid w:val="005A1AC5"/>
    <w:rsid w:val="005A1B50"/>
    <w:rsid w:val="005A1B54"/>
    <w:rsid w:val="005A1D94"/>
    <w:rsid w:val="005A1DA5"/>
    <w:rsid w:val="005A1EBC"/>
    <w:rsid w:val="005A213B"/>
    <w:rsid w:val="005A2255"/>
    <w:rsid w:val="005A2399"/>
    <w:rsid w:val="005A240F"/>
    <w:rsid w:val="005A29CC"/>
    <w:rsid w:val="005A2A91"/>
    <w:rsid w:val="005A2CF2"/>
    <w:rsid w:val="005A2D8E"/>
    <w:rsid w:val="005A2F0D"/>
    <w:rsid w:val="005A2FA7"/>
    <w:rsid w:val="005A311E"/>
    <w:rsid w:val="005A3235"/>
    <w:rsid w:val="005A32AF"/>
    <w:rsid w:val="005A35E0"/>
    <w:rsid w:val="005A35EE"/>
    <w:rsid w:val="005A3957"/>
    <w:rsid w:val="005A3A2F"/>
    <w:rsid w:val="005A3B26"/>
    <w:rsid w:val="005A3BEC"/>
    <w:rsid w:val="005A3CB5"/>
    <w:rsid w:val="005A3DA9"/>
    <w:rsid w:val="005A4158"/>
    <w:rsid w:val="005A4235"/>
    <w:rsid w:val="005A438E"/>
    <w:rsid w:val="005A44C8"/>
    <w:rsid w:val="005A4530"/>
    <w:rsid w:val="005A458C"/>
    <w:rsid w:val="005A483E"/>
    <w:rsid w:val="005A4A41"/>
    <w:rsid w:val="005A4B2C"/>
    <w:rsid w:val="005A4C2A"/>
    <w:rsid w:val="005A4C84"/>
    <w:rsid w:val="005A4EB5"/>
    <w:rsid w:val="005A510E"/>
    <w:rsid w:val="005A516D"/>
    <w:rsid w:val="005A5405"/>
    <w:rsid w:val="005A54C7"/>
    <w:rsid w:val="005A552C"/>
    <w:rsid w:val="005A57F5"/>
    <w:rsid w:val="005A5810"/>
    <w:rsid w:val="005A58C1"/>
    <w:rsid w:val="005A599D"/>
    <w:rsid w:val="005A5F53"/>
    <w:rsid w:val="005A5FDC"/>
    <w:rsid w:val="005A6077"/>
    <w:rsid w:val="005A6211"/>
    <w:rsid w:val="005A6218"/>
    <w:rsid w:val="005A6395"/>
    <w:rsid w:val="005A64D1"/>
    <w:rsid w:val="005A665A"/>
    <w:rsid w:val="005A66FD"/>
    <w:rsid w:val="005A675E"/>
    <w:rsid w:val="005A6778"/>
    <w:rsid w:val="005A67DD"/>
    <w:rsid w:val="005A67EF"/>
    <w:rsid w:val="005A6814"/>
    <w:rsid w:val="005A6980"/>
    <w:rsid w:val="005A6B95"/>
    <w:rsid w:val="005A6DB9"/>
    <w:rsid w:val="005A6E96"/>
    <w:rsid w:val="005A6EA5"/>
    <w:rsid w:val="005A6EC6"/>
    <w:rsid w:val="005A6F16"/>
    <w:rsid w:val="005A707A"/>
    <w:rsid w:val="005A71C1"/>
    <w:rsid w:val="005A71EF"/>
    <w:rsid w:val="005A7352"/>
    <w:rsid w:val="005A7427"/>
    <w:rsid w:val="005A750D"/>
    <w:rsid w:val="005A759E"/>
    <w:rsid w:val="005A75BF"/>
    <w:rsid w:val="005A76F9"/>
    <w:rsid w:val="005A776C"/>
    <w:rsid w:val="005A7929"/>
    <w:rsid w:val="005A7B9F"/>
    <w:rsid w:val="005A7C55"/>
    <w:rsid w:val="005A7CDC"/>
    <w:rsid w:val="005A7D27"/>
    <w:rsid w:val="005A7F7B"/>
    <w:rsid w:val="005B05ED"/>
    <w:rsid w:val="005B0645"/>
    <w:rsid w:val="005B0992"/>
    <w:rsid w:val="005B099A"/>
    <w:rsid w:val="005B0BEB"/>
    <w:rsid w:val="005B0E8A"/>
    <w:rsid w:val="005B1080"/>
    <w:rsid w:val="005B113A"/>
    <w:rsid w:val="005B115C"/>
    <w:rsid w:val="005B11B6"/>
    <w:rsid w:val="005B1317"/>
    <w:rsid w:val="005B1370"/>
    <w:rsid w:val="005B1407"/>
    <w:rsid w:val="005B157E"/>
    <w:rsid w:val="005B1730"/>
    <w:rsid w:val="005B17F6"/>
    <w:rsid w:val="005B1814"/>
    <w:rsid w:val="005B1975"/>
    <w:rsid w:val="005B19FB"/>
    <w:rsid w:val="005B1ACF"/>
    <w:rsid w:val="005B1BC6"/>
    <w:rsid w:val="005B1BDB"/>
    <w:rsid w:val="005B20AD"/>
    <w:rsid w:val="005B20ED"/>
    <w:rsid w:val="005B22DE"/>
    <w:rsid w:val="005B2315"/>
    <w:rsid w:val="005B2343"/>
    <w:rsid w:val="005B2546"/>
    <w:rsid w:val="005B27BD"/>
    <w:rsid w:val="005B28B7"/>
    <w:rsid w:val="005B2B8E"/>
    <w:rsid w:val="005B2BEC"/>
    <w:rsid w:val="005B2C6D"/>
    <w:rsid w:val="005B2DC0"/>
    <w:rsid w:val="005B2E80"/>
    <w:rsid w:val="005B2FC3"/>
    <w:rsid w:val="005B3374"/>
    <w:rsid w:val="005B3BC1"/>
    <w:rsid w:val="005B3C51"/>
    <w:rsid w:val="005B3CE6"/>
    <w:rsid w:val="005B3DEA"/>
    <w:rsid w:val="005B3E5D"/>
    <w:rsid w:val="005B4312"/>
    <w:rsid w:val="005B43EE"/>
    <w:rsid w:val="005B4436"/>
    <w:rsid w:val="005B449A"/>
    <w:rsid w:val="005B4556"/>
    <w:rsid w:val="005B4780"/>
    <w:rsid w:val="005B47C0"/>
    <w:rsid w:val="005B48BC"/>
    <w:rsid w:val="005B48D0"/>
    <w:rsid w:val="005B48D1"/>
    <w:rsid w:val="005B4ADE"/>
    <w:rsid w:val="005B4C70"/>
    <w:rsid w:val="005B501C"/>
    <w:rsid w:val="005B510F"/>
    <w:rsid w:val="005B5196"/>
    <w:rsid w:val="005B537C"/>
    <w:rsid w:val="005B5429"/>
    <w:rsid w:val="005B545E"/>
    <w:rsid w:val="005B559F"/>
    <w:rsid w:val="005B570D"/>
    <w:rsid w:val="005B574D"/>
    <w:rsid w:val="005B5C06"/>
    <w:rsid w:val="005B5E34"/>
    <w:rsid w:val="005B5E70"/>
    <w:rsid w:val="005B6150"/>
    <w:rsid w:val="005B6349"/>
    <w:rsid w:val="005B636F"/>
    <w:rsid w:val="005B64FE"/>
    <w:rsid w:val="005B6512"/>
    <w:rsid w:val="005B66A7"/>
    <w:rsid w:val="005B677E"/>
    <w:rsid w:val="005B6842"/>
    <w:rsid w:val="005B68E0"/>
    <w:rsid w:val="005B6B1F"/>
    <w:rsid w:val="005B6B98"/>
    <w:rsid w:val="005B6C3D"/>
    <w:rsid w:val="005B6CE4"/>
    <w:rsid w:val="005B70D1"/>
    <w:rsid w:val="005B70DC"/>
    <w:rsid w:val="005B71EF"/>
    <w:rsid w:val="005B750B"/>
    <w:rsid w:val="005B76ED"/>
    <w:rsid w:val="005B76F1"/>
    <w:rsid w:val="005B77B1"/>
    <w:rsid w:val="005B7AD3"/>
    <w:rsid w:val="005B7EAC"/>
    <w:rsid w:val="005B7F6E"/>
    <w:rsid w:val="005C0300"/>
    <w:rsid w:val="005C03B1"/>
    <w:rsid w:val="005C067B"/>
    <w:rsid w:val="005C0841"/>
    <w:rsid w:val="005C092D"/>
    <w:rsid w:val="005C0978"/>
    <w:rsid w:val="005C0A77"/>
    <w:rsid w:val="005C0DF9"/>
    <w:rsid w:val="005C0F30"/>
    <w:rsid w:val="005C0FBB"/>
    <w:rsid w:val="005C1214"/>
    <w:rsid w:val="005C152D"/>
    <w:rsid w:val="005C16A7"/>
    <w:rsid w:val="005C16FD"/>
    <w:rsid w:val="005C180B"/>
    <w:rsid w:val="005C18AE"/>
    <w:rsid w:val="005C198D"/>
    <w:rsid w:val="005C1EC6"/>
    <w:rsid w:val="005C2145"/>
    <w:rsid w:val="005C27ED"/>
    <w:rsid w:val="005C2807"/>
    <w:rsid w:val="005C2883"/>
    <w:rsid w:val="005C29F8"/>
    <w:rsid w:val="005C2C2E"/>
    <w:rsid w:val="005C2C58"/>
    <w:rsid w:val="005C2C68"/>
    <w:rsid w:val="005C2E62"/>
    <w:rsid w:val="005C2E97"/>
    <w:rsid w:val="005C2F3D"/>
    <w:rsid w:val="005C3041"/>
    <w:rsid w:val="005C3099"/>
    <w:rsid w:val="005C32A0"/>
    <w:rsid w:val="005C3534"/>
    <w:rsid w:val="005C3565"/>
    <w:rsid w:val="005C362E"/>
    <w:rsid w:val="005C3648"/>
    <w:rsid w:val="005C3736"/>
    <w:rsid w:val="005C38F3"/>
    <w:rsid w:val="005C3C50"/>
    <w:rsid w:val="005C3CE0"/>
    <w:rsid w:val="005C3D75"/>
    <w:rsid w:val="005C40C5"/>
    <w:rsid w:val="005C412C"/>
    <w:rsid w:val="005C44C1"/>
    <w:rsid w:val="005C4575"/>
    <w:rsid w:val="005C46F3"/>
    <w:rsid w:val="005C47DC"/>
    <w:rsid w:val="005C482B"/>
    <w:rsid w:val="005C4988"/>
    <w:rsid w:val="005C4A5F"/>
    <w:rsid w:val="005C4DB6"/>
    <w:rsid w:val="005C4E50"/>
    <w:rsid w:val="005C506E"/>
    <w:rsid w:val="005C5154"/>
    <w:rsid w:val="005C528B"/>
    <w:rsid w:val="005C53DE"/>
    <w:rsid w:val="005C549D"/>
    <w:rsid w:val="005C54FD"/>
    <w:rsid w:val="005C57EF"/>
    <w:rsid w:val="005C5A58"/>
    <w:rsid w:val="005C5B61"/>
    <w:rsid w:val="005C5BFC"/>
    <w:rsid w:val="005C5F63"/>
    <w:rsid w:val="005C6134"/>
    <w:rsid w:val="005C618A"/>
    <w:rsid w:val="005C6416"/>
    <w:rsid w:val="005C6654"/>
    <w:rsid w:val="005C674E"/>
    <w:rsid w:val="005C68B4"/>
    <w:rsid w:val="005C6B85"/>
    <w:rsid w:val="005C6C0D"/>
    <w:rsid w:val="005C6C12"/>
    <w:rsid w:val="005C6D82"/>
    <w:rsid w:val="005C6DBD"/>
    <w:rsid w:val="005C721B"/>
    <w:rsid w:val="005C721C"/>
    <w:rsid w:val="005C739E"/>
    <w:rsid w:val="005C75C8"/>
    <w:rsid w:val="005C761D"/>
    <w:rsid w:val="005C7F69"/>
    <w:rsid w:val="005D00D6"/>
    <w:rsid w:val="005D0147"/>
    <w:rsid w:val="005D022E"/>
    <w:rsid w:val="005D03D9"/>
    <w:rsid w:val="005D0527"/>
    <w:rsid w:val="005D094E"/>
    <w:rsid w:val="005D0A16"/>
    <w:rsid w:val="005D0A28"/>
    <w:rsid w:val="005D0ACC"/>
    <w:rsid w:val="005D0C81"/>
    <w:rsid w:val="005D0C85"/>
    <w:rsid w:val="005D0D32"/>
    <w:rsid w:val="005D0D8C"/>
    <w:rsid w:val="005D0D9F"/>
    <w:rsid w:val="005D0F28"/>
    <w:rsid w:val="005D0FA1"/>
    <w:rsid w:val="005D0FAB"/>
    <w:rsid w:val="005D1007"/>
    <w:rsid w:val="005D119C"/>
    <w:rsid w:val="005D11D8"/>
    <w:rsid w:val="005D1218"/>
    <w:rsid w:val="005D1379"/>
    <w:rsid w:val="005D14A9"/>
    <w:rsid w:val="005D151E"/>
    <w:rsid w:val="005D1847"/>
    <w:rsid w:val="005D189B"/>
    <w:rsid w:val="005D1A87"/>
    <w:rsid w:val="005D1A9D"/>
    <w:rsid w:val="005D1B37"/>
    <w:rsid w:val="005D1B3C"/>
    <w:rsid w:val="005D1C2D"/>
    <w:rsid w:val="005D1D0D"/>
    <w:rsid w:val="005D1D6E"/>
    <w:rsid w:val="005D1E0A"/>
    <w:rsid w:val="005D1E40"/>
    <w:rsid w:val="005D2002"/>
    <w:rsid w:val="005D228B"/>
    <w:rsid w:val="005D22B5"/>
    <w:rsid w:val="005D25F2"/>
    <w:rsid w:val="005D277B"/>
    <w:rsid w:val="005D27F3"/>
    <w:rsid w:val="005D2807"/>
    <w:rsid w:val="005D2992"/>
    <w:rsid w:val="005D2C25"/>
    <w:rsid w:val="005D2D08"/>
    <w:rsid w:val="005D2D42"/>
    <w:rsid w:val="005D2D8D"/>
    <w:rsid w:val="005D2DDF"/>
    <w:rsid w:val="005D2DFA"/>
    <w:rsid w:val="005D2E23"/>
    <w:rsid w:val="005D2F9D"/>
    <w:rsid w:val="005D3086"/>
    <w:rsid w:val="005D30B8"/>
    <w:rsid w:val="005D30F6"/>
    <w:rsid w:val="005D3287"/>
    <w:rsid w:val="005D32AA"/>
    <w:rsid w:val="005D32B6"/>
    <w:rsid w:val="005D32FE"/>
    <w:rsid w:val="005D3359"/>
    <w:rsid w:val="005D3435"/>
    <w:rsid w:val="005D35D8"/>
    <w:rsid w:val="005D35EE"/>
    <w:rsid w:val="005D3727"/>
    <w:rsid w:val="005D381A"/>
    <w:rsid w:val="005D38DD"/>
    <w:rsid w:val="005D3947"/>
    <w:rsid w:val="005D39AF"/>
    <w:rsid w:val="005D3B24"/>
    <w:rsid w:val="005D3BDC"/>
    <w:rsid w:val="005D3C08"/>
    <w:rsid w:val="005D3C1C"/>
    <w:rsid w:val="005D3C6B"/>
    <w:rsid w:val="005D3CB4"/>
    <w:rsid w:val="005D3CE4"/>
    <w:rsid w:val="005D3CE6"/>
    <w:rsid w:val="005D3DEF"/>
    <w:rsid w:val="005D3EB2"/>
    <w:rsid w:val="005D4161"/>
    <w:rsid w:val="005D4218"/>
    <w:rsid w:val="005D4385"/>
    <w:rsid w:val="005D4664"/>
    <w:rsid w:val="005D4926"/>
    <w:rsid w:val="005D4A74"/>
    <w:rsid w:val="005D4AF9"/>
    <w:rsid w:val="005D4B1C"/>
    <w:rsid w:val="005D4FA1"/>
    <w:rsid w:val="005D5382"/>
    <w:rsid w:val="005D5471"/>
    <w:rsid w:val="005D5537"/>
    <w:rsid w:val="005D56C7"/>
    <w:rsid w:val="005D58F1"/>
    <w:rsid w:val="005D5A31"/>
    <w:rsid w:val="005D5A6D"/>
    <w:rsid w:val="005D5B2B"/>
    <w:rsid w:val="005D5CFD"/>
    <w:rsid w:val="005D5D02"/>
    <w:rsid w:val="005D5DE2"/>
    <w:rsid w:val="005D5E23"/>
    <w:rsid w:val="005D5E39"/>
    <w:rsid w:val="005D5E49"/>
    <w:rsid w:val="005D5E9F"/>
    <w:rsid w:val="005D5EFD"/>
    <w:rsid w:val="005D5FA0"/>
    <w:rsid w:val="005D60B9"/>
    <w:rsid w:val="005D60E0"/>
    <w:rsid w:val="005D6236"/>
    <w:rsid w:val="005D64AB"/>
    <w:rsid w:val="005D6640"/>
    <w:rsid w:val="005D664E"/>
    <w:rsid w:val="005D6972"/>
    <w:rsid w:val="005D6A32"/>
    <w:rsid w:val="005D6B97"/>
    <w:rsid w:val="005D6D35"/>
    <w:rsid w:val="005D6FA2"/>
    <w:rsid w:val="005D7000"/>
    <w:rsid w:val="005D70A5"/>
    <w:rsid w:val="005D71EE"/>
    <w:rsid w:val="005D7263"/>
    <w:rsid w:val="005D72A4"/>
    <w:rsid w:val="005D72A9"/>
    <w:rsid w:val="005D7363"/>
    <w:rsid w:val="005D7540"/>
    <w:rsid w:val="005D75F5"/>
    <w:rsid w:val="005D76E4"/>
    <w:rsid w:val="005D77C6"/>
    <w:rsid w:val="005D77D9"/>
    <w:rsid w:val="005D7833"/>
    <w:rsid w:val="005D7838"/>
    <w:rsid w:val="005D790E"/>
    <w:rsid w:val="005D7968"/>
    <w:rsid w:val="005D79C3"/>
    <w:rsid w:val="005D79F4"/>
    <w:rsid w:val="005D7B2C"/>
    <w:rsid w:val="005D7C9F"/>
    <w:rsid w:val="005D7D4B"/>
    <w:rsid w:val="005D7D63"/>
    <w:rsid w:val="005D7E02"/>
    <w:rsid w:val="005D7ED2"/>
    <w:rsid w:val="005D7F57"/>
    <w:rsid w:val="005E0121"/>
    <w:rsid w:val="005E016C"/>
    <w:rsid w:val="005E0327"/>
    <w:rsid w:val="005E03DE"/>
    <w:rsid w:val="005E03F7"/>
    <w:rsid w:val="005E04FD"/>
    <w:rsid w:val="005E0555"/>
    <w:rsid w:val="005E05BF"/>
    <w:rsid w:val="005E0642"/>
    <w:rsid w:val="005E06B8"/>
    <w:rsid w:val="005E070D"/>
    <w:rsid w:val="005E07C3"/>
    <w:rsid w:val="005E0886"/>
    <w:rsid w:val="005E0936"/>
    <w:rsid w:val="005E0AD0"/>
    <w:rsid w:val="005E0B67"/>
    <w:rsid w:val="005E0F85"/>
    <w:rsid w:val="005E100B"/>
    <w:rsid w:val="005E106C"/>
    <w:rsid w:val="005E1216"/>
    <w:rsid w:val="005E1268"/>
    <w:rsid w:val="005E1287"/>
    <w:rsid w:val="005E1300"/>
    <w:rsid w:val="005E147E"/>
    <w:rsid w:val="005E1492"/>
    <w:rsid w:val="005E16EB"/>
    <w:rsid w:val="005E172F"/>
    <w:rsid w:val="005E1797"/>
    <w:rsid w:val="005E18D1"/>
    <w:rsid w:val="005E19BE"/>
    <w:rsid w:val="005E1B93"/>
    <w:rsid w:val="005E1D64"/>
    <w:rsid w:val="005E1EF5"/>
    <w:rsid w:val="005E22A2"/>
    <w:rsid w:val="005E236C"/>
    <w:rsid w:val="005E238B"/>
    <w:rsid w:val="005E295A"/>
    <w:rsid w:val="005E2A5B"/>
    <w:rsid w:val="005E2BA9"/>
    <w:rsid w:val="005E30F7"/>
    <w:rsid w:val="005E31CD"/>
    <w:rsid w:val="005E35B9"/>
    <w:rsid w:val="005E3654"/>
    <w:rsid w:val="005E3668"/>
    <w:rsid w:val="005E36A5"/>
    <w:rsid w:val="005E3A01"/>
    <w:rsid w:val="005E3A78"/>
    <w:rsid w:val="005E3C68"/>
    <w:rsid w:val="005E3E1F"/>
    <w:rsid w:val="005E3E34"/>
    <w:rsid w:val="005E415E"/>
    <w:rsid w:val="005E4166"/>
    <w:rsid w:val="005E4328"/>
    <w:rsid w:val="005E4450"/>
    <w:rsid w:val="005E47B7"/>
    <w:rsid w:val="005E4A71"/>
    <w:rsid w:val="005E4B57"/>
    <w:rsid w:val="005E4C34"/>
    <w:rsid w:val="005E4CB4"/>
    <w:rsid w:val="005E4D36"/>
    <w:rsid w:val="005E4D9B"/>
    <w:rsid w:val="005E4F2A"/>
    <w:rsid w:val="005E4FB2"/>
    <w:rsid w:val="005E5013"/>
    <w:rsid w:val="005E558C"/>
    <w:rsid w:val="005E5767"/>
    <w:rsid w:val="005E5941"/>
    <w:rsid w:val="005E5A0B"/>
    <w:rsid w:val="005E5ACB"/>
    <w:rsid w:val="005E5AE4"/>
    <w:rsid w:val="005E5B60"/>
    <w:rsid w:val="005E5BF4"/>
    <w:rsid w:val="005E5CF3"/>
    <w:rsid w:val="005E5D30"/>
    <w:rsid w:val="005E5E47"/>
    <w:rsid w:val="005E5F9A"/>
    <w:rsid w:val="005E607C"/>
    <w:rsid w:val="005E644C"/>
    <w:rsid w:val="005E646A"/>
    <w:rsid w:val="005E655F"/>
    <w:rsid w:val="005E661D"/>
    <w:rsid w:val="005E6622"/>
    <w:rsid w:val="005E677A"/>
    <w:rsid w:val="005E68F0"/>
    <w:rsid w:val="005E6AC7"/>
    <w:rsid w:val="005E6B21"/>
    <w:rsid w:val="005E6D8D"/>
    <w:rsid w:val="005E706D"/>
    <w:rsid w:val="005E70F8"/>
    <w:rsid w:val="005E7201"/>
    <w:rsid w:val="005E72FC"/>
    <w:rsid w:val="005E737E"/>
    <w:rsid w:val="005E7593"/>
    <w:rsid w:val="005E75DF"/>
    <w:rsid w:val="005E7880"/>
    <w:rsid w:val="005E7A38"/>
    <w:rsid w:val="005E7D1C"/>
    <w:rsid w:val="005E7D84"/>
    <w:rsid w:val="005E7ECF"/>
    <w:rsid w:val="005E7F32"/>
    <w:rsid w:val="005E7F76"/>
    <w:rsid w:val="005E7FD7"/>
    <w:rsid w:val="005F0122"/>
    <w:rsid w:val="005F0266"/>
    <w:rsid w:val="005F02ED"/>
    <w:rsid w:val="005F02EE"/>
    <w:rsid w:val="005F033A"/>
    <w:rsid w:val="005F0357"/>
    <w:rsid w:val="005F039A"/>
    <w:rsid w:val="005F03DE"/>
    <w:rsid w:val="005F04EB"/>
    <w:rsid w:val="005F0548"/>
    <w:rsid w:val="005F077D"/>
    <w:rsid w:val="005F08F9"/>
    <w:rsid w:val="005F0941"/>
    <w:rsid w:val="005F0A78"/>
    <w:rsid w:val="005F0B4F"/>
    <w:rsid w:val="005F0BFB"/>
    <w:rsid w:val="005F0CCF"/>
    <w:rsid w:val="005F0FAD"/>
    <w:rsid w:val="005F10B1"/>
    <w:rsid w:val="005F12E4"/>
    <w:rsid w:val="005F1331"/>
    <w:rsid w:val="005F1740"/>
    <w:rsid w:val="005F17C0"/>
    <w:rsid w:val="005F1985"/>
    <w:rsid w:val="005F1A0A"/>
    <w:rsid w:val="005F24A2"/>
    <w:rsid w:val="005F250D"/>
    <w:rsid w:val="005F25B1"/>
    <w:rsid w:val="005F2706"/>
    <w:rsid w:val="005F272E"/>
    <w:rsid w:val="005F278F"/>
    <w:rsid w:val="005F29AB"/>
    <w:rsid w:val="005F2B1C"/>
    <w:rsid w:val="005F2CA4"/>
    <w:rsid w:val="005F2DF0"/>
    <w:rsid w:val="005F2F48"/>
    <w:rsid w:val="005F30E6"/>
    <w:rsid w:val="005F3202"/>
    <w:rsid w:val="005F327E"/>
    <w:rsid w:val="005F33FD"/>
    <w:rsid w:val="005F36AE"/>
    <w:rsid w:val="005F390C"/>
    <w:rsid w:val="005F39F6"/>
    <w:rsid w:val="005F3A1A"/>
    <w:rsid w:val="005F3CBB"/>
    <w:rsid w:val="005F3DD7"/>
    <w:rsid w:val="005F3DEB"/>
    <w:rsid w:val="005F3E09"/>
    <w:rsid w:val="005F3F54"/>
    <w:rsid w:val="005F3F85"/>
    <w:rsid w:val="005F3FC2"/>
    <w:rsid w:val="005F419C"/>
    <w:rsid w:val="005F41A5"/>
    <w:rsid w:val="005F41BA"/>
    <w:rsid w:val="005F41E2"/>
    <w:rsid w:val="005F4291"/>
    <w:rsid w:val="005F4356"/>
    <w:rsid w:val="005F4660"/>
    <w:rsid w:val="005F46E3"/>
    <w:rsid w:val="005F4945"/>
    <w:rsid w:val="005F4BAD"/>
    <w:rsid w:val="005F4F9C"/>
    <w:rsid w:val="005F5417"/>
    <w:rsid w:val="005F5647"/>
    <w:rsid w:val="005F568A"/>
    <w:rsid w:val="005F5786"/>
    <w:rsid w:val="005F5817"/>
    <w:rsid w:val="005F588E"/>
    <w:rsid w:val="005F5989"/>
    <w:rsid w:val="005F59DA"/>
    <w:rsid w:val="005F5A53"/>
    <w:rsid w:val="005F5ACC"/>
    <w:rsid w:val="005F5B71"/>
    <w:rsid w:val="005F5BFF"/>
    <w:rsid w:val="005F5C15"/>
    <w:rsid w:val="005F5C77"/>
    <w:rsid w:val="005F5D2D"/>
    <w:rsid w:val="005F5DA3"/>
    <w:rsid w:val="005F5E7C"/>
    <w:rsid w:val="005F600C"/>
    <w:rsid w:val="005F629E"/>
    <w:rsid w:val="005F631B"/>
    <w:rsid w:val="005F632C"/>
    <w:rsid w:val="005F67FF"/>
    <w:rsid w:val="005F69A1"/>
    <w:rsid w:val="005F6B79"/>
    <w:rsid w:val="005F6C79"/>
    <w:rsid w:val="005F6F9F"/>
    <w:rsid w:val="005F71EE"/>
    <w:rsid w:val="005F729B"/>
    <w:rsid w:val="005F73F9"/>
    <w:rsid w:val="005F750F"/>
    <w:rsid w:val="005F756A"/>
    <w:rsid w:val="005F7913"/>
    <w:rsid w:val="005F7ABE"/>
    <w:rsid w:val="005F7AEF"/>
    <w:rsid w:val="005F7B00"/>
    <w:rsid w:val="005F7B96"/>
    <w:rsid w:val="005F7C58"/>
    <w:rsid w:val="005F7CF2"/>
    <w:rsid w:val="005F7D5F"/>
    <w:rsid w:val="005F7DF8"/>
    <w:rsid w:val="005F7E96"/>
    <w:rsid w:val="005F7FE5"/>
    <w:rsid w:val="00600053"/>
    <w:rsid w:val="00600112"/>
    <w:rsid w:val="0060039B"/>
    <w:rsid w:val="0060066B"/>
    <w:rsid w:val="0060070B"/>
    <w:rsid w:val="006007C0"/>
    <w:rsid w:val="006009A8"/>
    <w:rsid w:val="00600EEF"/>
    <w:rsid w:val="00600FE9"/>
    <w:rsid w:val="0060129E"/>
    <w:rsid w:val="0060134F"/>
    <w:rsid w:val="00601523"/>
    <w:rsid w:val="00601687"/>
    <w:rsid w:val="00601693"/>
    <w:rsid w:val="006018D2"/>
    <w:rsid w:val="00601913"/>
    <w:rsid w:val="006019F3"/>
    <w:rsid w:val="006019F8"/>
    <w:rsid w:val="00601A26"/>
    <w:rsid w:val="00601B44"/>
    <w:rsid w:val="00602606"/>
    <w:rsid w:val="00602729"/>
    <w:rsid w:val="006028F3"/>
    <w:rsid w:val="00602923"/>
    <w:rsid w:val="00602977"/>
    <w:rsid w:val="00602C87"/>
    <w:rsid w:val="00602D6D"/>
    <w:rsid w:val="00602F5E"/>
    <w:rsid w:val="0060309F"/>
    <w:rsid w:val="006030AB"/>
    <w:rsid w:val="0060315C"/>
    <w:rsid w:val="006032D2"/>
    <w:rsid w:val="00603318"/>
    <w:rsid w:val="006033DE"/>
    <w:rsid w:val="006033EF"/>
    <w:rsid w:val="0060345D"/>
    <w:rsid w:val="006034C4"/>
    <w:rsid w:val="006034CF"/>
    <w:rsid w:val="006035AE"/>
    <w:rsid w:val="00603887"/>
    <w:rsid w:val="006038E4"/>
    <w:rsid w:val="00603988"/>
    <w:rsid w:val="00603B1E"/>
    <w:rsid w:val="00603E9A"/>
    <w:rsid w:val="00603F66"/>
    <w:rsid w:val="00604061"/>
    <w:rsid w:val="0060407F"/>
    <w:rsid w:val="006041F3"/>
    <w:rsid w:val="006042B5"/>
    <w:rsid w:val="00604363"/>
    <w:rsid w:val="006043BB"/>
    <w:rsid w:val="0060444B"/>
    <w:rsid w:val="006044B5"/>
    <w:rsid w:val="006044D4"/>
    <w:rsid w:val="006044E7"/>
    <w:rsid w:val="00604641"/>
    <w:rsid w:val="00604776"/>
    <w:rsid w:val="0060478D"/>
    <w:rsid w:val="006047CF"/>
    <w:rsid w:val="0060491A"/>
    <w:rsid w:val="0060491D"/>
    <w:rsid w:val="00604950"/>
    <w:rsid w:val="00604B4E"/>
    <w:rsid w:val="00604D29"/>
    <w:rsid w:val="00604E43"/>
    <w:rsid w:val="00604EC6"/>
    <w:rsid w:val="00605288"/>
    <w:rsid w:val="006053A4"/>
    <w:rsid w:val="006056CF"/>
    <w:rsid w:val="0060574C"/>
    <w:rsid w:val="006059D0"/>
    <w:rsid w:val="006059E0"/>
    <w:rsid w:val="00605AE0"/>
    <w:rsid w:val="00605C33"/>
    <w:rsid w:val="00605C6A"/>
    <w:rsid w:val="00605E17"/>
    <w:rsid w:val="00605F23"/>
    <w:rsid w:val="0060629B"/>
    <w:rsid w:val="00606364"/>
    <w:rsid w:val="00606705"/>
    <w:rsid w:val="006067DB"/>
    <w:rsid w:val="00606951"/>
    <w:rsid w:val="00606977"/>
    <w:rsid w:val="0060698A"/>
    <w:rsid w:val="00606997"/>
    <w:rsid w:val="00606A83"/>
    <w:rsid w:val="00606ACB"/>
    <w:rsid w:val="00606B8F"/>
    <w:rsid w:val="00606C4F"/>
    <w:rsid w:val="00606E2D"/>
    <w:rsid w:val="0060753C"/>
    <w:rsid w:val="00607670"/>
    <w:rsid w:val="00607741"/>
    <w:rsid w:val="0060774D"/>
    <w:rsid w:val="00607816"/>
    <w:rsid w:val="00607A4D"/>
    <w:rsid w:val="00607B3F"/>
    <w:rsid w:val="00607FA5"/>
    <w:rsid w:val="00607FC4"/>
    <w:rsid w:val="00610197"/>
    <w:rsid w:val="006101D6"/>
    <w:rsid w:val="0061038D"/>
    <w:rsid w:val="006104A9"/>
    <w:rsid w:val="0061090C"/>
    <w:rsid w:val="00610939"/>
    <w:rsid w:val="0061096F"/>
    <w:rsid w:val="006109F2"/>
    <w:rsid w:val="00610A46"/>
    <w:rsid w:val="00610B14"/>
    <w:rsid w:val="00610BE5"/>
    <w:rsid w:val="00610DC5"/>
    <w:rsid w:val="00611016"/>
    <w:rsid w:val="00611259"/>
    <w:rsid w:val="006115D9"/>
    <w:rsid w:val="006116EF"/>
    <w:rsid w:val="00611C5E"/>
    <w:rsid w:val="00611E48"/>
    <w:rsid w:val="0061218B"/>
    <w:rsid w:val="006121BB"/>
    <w:rsid w:val="0061238C"/>
    <w:rsid w:val="00612527"/>
    <w:rsid w:val="00612601"/>
    <w:rsid w:val="006126E3"/>
    <w:rsid w:val="006126EB"/>
    <w:rsid w:val="006127A0"/>
    <w:rsid w:val="00612907"/>
    <w:rsid w:val="0061293C"/>
    <w:rsid w:val="00612986"/>
    <w:rsid w:val="00612B6B"/>
    <w:rsid w:val="00612B9F"/>
    <w:rsid w:val="00612CAE"/>
    <w:rsid w:val="00612E99"/>
    <w:rsid w:val="006130BB"/>
    <w:rsid w:val="006130EF"/>
    <w:rsid w:val="006132BC"/>
    <w:rsid w:val="006137D5"/>
    <w:rsid w:val="00613897"/>
    <w:rsid w:val="00613A65"/>
    <w:rsid w:val="00613A77"/>
    <w:rsid w:val="00613AA6"/>
    <w:rsid w:val="00613AF8"/>
    <w:rsid w:val="00613B57"/>
    <w:rsid w:val="00613B62"/>
    <w:rsid w:val="00613C26"/>
    <w:rsid w:val="00613DAD"/>
    <w:rsid w:val="00613E1B"/>
    <w:rsid w:val="00613EB0"/>
    <w:rsid w:val="00614147"/>
    <w:rsid w:val="00614274"/>
    <w:rsid w:val="0061452C"/>
    <w:rsid w:val="00614801"/>
    <w:rsid w:val="00614935"/>
    <w:rsid w:val="00614964"/>
    <w:rsid w:val="006149BB"/>
    <w:rsid w:val="00614B74"/>
    <w:rsid w:val="00614F50"/>
    <w:rsid w:val="0061517C"/>
    <w:rsid w:val="0061519B"/>
    <w:rsid w:val="006151DF"/>
    <w:rsid w:val="006153B1"/>
    <w:rsid w:val="00615471"/>
    <w:rsid w:val="006159A0"/>
    <w:rsid w:val="006159E0"/>
    <w:rsid w:val="00615AA3"/>
    <w:rsid w:val="00615CF7"/>
    <w:rsid w:val="00615D0D"/>
    <w:rsid w:val="00616251"/>
    <w:rsid w:val="0061632F"/>
    <w:rsid w:val="00616399"/>
    <w:rsid w:val="006163D5"/>
    <w:rsid w:val="00616437"/>
    <w:rsid w:val="00616561"/>
    <w:rsid w:val="0061660E"/>
    <w:rsid w:val="00616795"/>
    <w:rsid w:val="00616836"/>
    <w:rsid w:val="00616DF6"/>
    <w:rsid w:val="00616F17"/>
    <w:rsid w:val="0061710E"/>
    <w:rsid w:val="0061729C"/>
    <w:rsid w:val="006173B1"/>
    <w:rsid w:val="006173B8"/>
    <w:rsid w:val="00617876"/>
    <w:rsid w:val="0061791C"/>
    <w:rsid w:val="00617920"/>
    <w:rsid w:val="00617A16"/>
    <w:rsid w:val="00617C54"/>
    <w:rsid w:val="00617CB3"/>
    <w:rsid w:val="00617D15"/>
    <w:rsid w:val="00617D27"/>
    <w:rsid w:val="00617EE6"/>
    <w:rsid w:val="00620177"/>
    <w:rsid w:val="0062025D"/>
    <w:rsid w:val="0062027C"/>
    <w:rsid w:val="0062028E"/>
    <w:rsid w:val="006203D4"/>
    <w:rsid w:val="006204B3"/>
    <w:rsid w:val="00620A20"/>
    <w:rsid w:val="00620AD4"/>
    <w:rsid w:val="00620B5F"/>
    <w:rsid w:val="00620ED5"/>
    <w:rsid w:val="006210BD"/>
    <w:rsid w:val="006213D2"/>
    <w:rsid w:val="00621608"/>
    <w:rsid w:val="00621884"/>
    <w:rsid w:val="006219D7"/>
    <w:rsid w:val="00621A59"/>
    <w:rsid w:val="00621AA9"/>
    <w:rsid w:val="00621C2A"/>
    <w:rsid w:val="00621DC9"/>
    <w:rsid w:val="00621EBC"/>
    <w:rsid w:val="00621F36"/>
    <w:rsid w:val="0062203F"/>
    <w:rsid w:val="0062228C"/>
    <w:rsid w:val="00622617"/>
    <w:rsid w:val="0062273C"/>
    <w:rsid w:val="00622789"/>
    <w:rsid w:val="006227C6"/>
    <w:rsid w:val="00622C35"/>
    <w:rsid w:val="00622D7D"/>
    <w:rsid w:val="00622F41"/>
    <w:rsid w:val="00622F6F"/>
    <w:rsid w:val="00622FBF"/>
    <w:rsid w:val="006236DE"/>
    <w:rsid w:val="00623757"/>
    <w:rsid w:val="00623771"/>
    <w:rsid w:val="006239D1"/>
    <w:rsid w:val="00623AA7"/>
    <w:rsid w:val="00623BF9"/>
    <w:rsid w:val="00623DFD"/>
    <w:rsid w:val="00624133"/>
    <w:rsid w:val="006242DB"/>
    <w:rsid w:val="006242E1"/>
    <w:rsid w:val="006244FD"/>
    <w:rsid w:val="0062452E"/>
    <w:rsid w:val="006245C4"/>
    <w:rsid w:val="0062462E"/>
    <w:rsid w:val="00624713"/>
    <w:rsid w:val="006248E5"/>
    <w:rsid w:val="00624D82"/>
    <w:rsid w:val="00624DFE"/>
    <w:rsid w:val="00625004"/>
    <w:rsid w:val="0062523D"/>
    <w:rsid w:val="0062534C"/>
    <w:rsid w:val="0062536D"/>
    <w:rsid w:val="006254D3"/>
    <w:rsid w:val="00625537"/>
    <w:rsid w:val="00625BEE"/>
    <w:rsid w:val="00625D5F"/>
    <w:rsid w:val="00625D72"/>
    <w:rsid w:val="0062613B"/>
    <w:rsid w:val="006263EA"/>
    <w:rsid w:val="00626503"/>
    <w:rsid w:val="0062651C"/>
    <w:rsid w:val="006265B6"/>
    <w:rsid w:val="00626795"/>
    <w:rsid w:val="00626A43"/>
    <w:rsid w:val="00626AB3"/>
    <w:rsid w:val="00626B49"/>
    <w:rsid w:val="00626B70"/>
    <w:rsid w:val="00626D5F"/>
    <w:rsid w:val="00626E94"/>
    <w:rsid w:val="00626F42"/>
    <w:rsid w:val="00627020"/>
    <w:rsid w:val="006270AB"/>
    <w:rsid w:val="00627131"/>
    <w:rsid w:val="0062713A"/>
    <w:rsid w:val="0062722A"/>
    <w:rsid w:val="006272BE"/>
    <w:rsid w:val="00627582"/>
    <w:rsid w:val="006276AB"/>
    <w:rsid w:val="0062771A"/>
    <w:rsid w:val="006279CE"/>
    <w:rsid w:val="00627A68"/>
    <w:rsid w:val="00627BA2"/>
    <w:rsid w:val="00627BB2"/>
    <w:rsid w:val="00627C9A"/>
    <w:rsid w:val="00630282"/>
    <w:rsid w:val="006303C1"/>
    <w:rsid w:val="00630460"/>
    <w:rsid w:val="00630466"/>
    <w:rsid w:val="0063066A"/>
    <w:rsid w:val="006307AF"/>
    <w:rsid w:val="006307D9"/>
    <w:rsid w:val="006308C3"/>
    <w:rsid w:val="00630ABB"/>
    <w:rsid w:val="00630B47"/>
    <w:rsid w:val="00630BE1"/>
    <w:rsid w:val="00630BEF"/>
    <w:rsid w:val="00630C92"/>
    <w:rsid w:val="00630D96"/>
    <w:rsid w:val="00630DB0"/>
    <w:rsid w:val="00630DBA"/>
    <w:rsid w:val="00630E96"/>
    <w:rsid w:val="00631131"/>
    <w:rsid w:val="0063149B"/>
    <w:rsid w:val="006315BD"/>
    <w:rsid w:val="00631615"/>
    <w:rsid w:val="00631973"/>
    <w:rsid w:val="006319BE"/>
    <w:rsid w:val="00631B6D"/>
    <w:rsid w:val="00631C0C"/>
    <w:rsid w:val="00631D05"/>
    <w:rsid w:val="00631D17"/>
    <w:rsid w:val="00631E94"/>
    <w:rsid w:val="00631EF9"/>
    <w:rsid w:val="00632590"/>
    <w:rsid w:val="0063266D"/>
    <w:rsid w:val="006326E9"/>
    <w:rsid w:val="00632D3F"/>
    <w:rsid w:val="00632F5D"/>
    <w:rsid w:val="00633046"/>
    <w:rsid w:val="00633095"/>
    <w:rsid w:val="00633138"/>
    <w:rsid w:val="0063338B"/>
    <w:rsid w:val="006333BF"/>
    <w:rsid w:val="00633405"/>
    <w:rsid w:val="0063362C"/>
    <w:rsid w:val="006336B2"/>
    <w:rsid w:val="006337BC"/>
    <w:rsid w:val="00633844"/>
    <w:rsid w:val="00633E2C"/>
    <w:rsid w:val="00633E92"/>
    <w:rsid w:val="00633F1B"/>
    <w:rsid w:val="00634053"/>
    <w:rsid w:val="00634144"/>
    <w:rsid w:val="006344DD"/>
    <w:rsid w:val="00634617"/>
    <w:rsid w:val="00634CA9"/>
    <w:rsid w:val="00634F57"/>
    <w:rsid w:val="0063505A"/>
    <w:rsid w:val="0063506F"/>
    <w:rsid w:val="0063533B"/>
    <w:rsid w:val="0063539B"/>
    <w:rsid w:val="006353AB"/>
    <w:rsid w:val="006353EF"/>
    <w:rsid w:val="0063541B"/>
    <w:rsid w:val="00635449"/>
    <w:rsid w:val="00635641"/>
    <w:rsid w:val="00635707"/>
    <w:rsid w:val="006357F0"/>
    <w:rsid w:val="00635A4B"/>
    <w:rsid w:val="00635C02"/>
    <w:rsid w:val="00635C19"/>
    <w:rsid w:val="00635EAC"/>
    <w:rsid w:val="00635F2D"/>
    <w:rsid w:val="00636152"/>
    <w:rsid w:val="0063660D"/>
    <w:rsid w:val="0063670F"/>
    <w:rsid w:val="0063688B"/>
    <w:rsid w:val="006368AF"/>
    <w:rsid w:val="00636988"/>
    <w:rsid w:val="00636996"/>
    <w:rsid w:val="00636A78"/>
    <w:rsid w:val="00636A97"/>
    <w:rsid w:val="00636B00"/>
    <w:rsid w:val="00636B33"/>
    <w:rsid w:val="00636CE1"/>
    <w:rsid w:val="0063717E"/>
    <w:rsid w:val="00637210"/>
    <w:rsid w:val="00637248"/>
    <w:rsid w:val="00637442"/>
    <w:rsid w:val="0063768B"/>
    <w:rsid w:val="00637753"/>
    <w:rsid w:val="006377D4"/>
    <w:rsid w:val="006377FD"/>
    <w:rsid w:val="00637816"/>
    <w:rsid w:val="006378D8"/>
    <w:rsid w:val="00637986"/>
    <w:rsid w:val="00637B1E"/>
    <w:rsid w:val="00637C31"/>
    <w:rsid w:val="00637C4E"/>
    <w:rsid w:val="0064007D"/>
    <w:rsid w:val="00640091"/>
    <w:rsid w:val="006400D1"/>
    <w:rsid w:val="006402EB"/>
    <w:rsid w:val="006405ED"/>
    <w:rsid w:val="006407D2"/>
    <w:rsid w:val="00640C5C"/>
    <w:rsid w:val="00640D9A"/>
    <w:rsid w:val="00641140"/>
    <w:rsid w:val="0064123B"/>
    <w:rsid w:val="00641319"/>
    <w:rsid w:val="00641744"/>
    <w:rsid w:val="0064182B"/>
    <w:rsid w:val="0064184C"/>
    <w:rsid w:val="006419A2"/>
    <w:rsid w:val="00641A1D"/>
    <w:rsid w:val="00641A75"/>
    <w:rsid w:val="00641A81"/>
    <w:rsid w:val="00641C51"/>
    <w:rsid w:val="00641C69"/>
    <w:rsid w:val="00641DF3"/>
    <w:rsid w:val="00641F5D"/>
    <w:rsid w:val="00641FC2"/>
    <w:rsid w:val="006420C2"/>
    <w:rsid w:val="00642314"/>
    <w:rsid w:val="0064271E"/>
    <w:rsid w:val="0064275B"/>
    <w:rsid w:val="0064298D"/>
    <w:rsid w:val="00642B02"/>
    <w:rsid w:val="00642C97"/>
    <w:rsid w:val="00642CFA"/>
    <w:rsid w:val="00642DB7"/>
    <w:rsid w:val="00642EEE"/>
    <w:rsid w:val="00642F27"/>
    <w:rsid w:val="00642FC6"/>
    <w:rsid w:val="00643173"/>
    <w:rsid w:val="00643175"/>
    <w:rsid w:val="00643246"/>
    <w:rsid w:val="0064338B"/>
    <w:rsid w:val="0064344A"/>
    <w:rsid w:val="006438B7"/>
    <w:rsid w:val="00643EC7"/>
    <w:rsid w:val="00643FFC"/>
    <w:rsid w:val="0064402E"/>
    <w:rsid w:val="006440AF"/>
    <w:rsid w:val="0064456D"/>
    <w:rsid w:val="00644657"/>
    <w:rsid w:val="0064471B"/>
    <w:rsid w:val="00644AED"/>
    <w:rsid w:val="00644BCB"/>
    <w:rsid w:val="00644C45"/>
    <w:rsid w:val="00644CC0"/>
    <w:rsid w:val="00644F20"/>
    <w:rsid w:val="0064519B"/>
    <w:rsid w:val="00645211"/>
    <w:rsid w:val="0064531C"/>
    <w:rsid w:val="00645471"/>
    <w:rsid w:val="006455AB"/>
    <w:rsid w:val="006455FB"/>
    <w:rsid w:val="0064591D"/>
    <w:rsid w:val="00645983"/>
    <w:rsid w:val="006459B2"/>
    <w:rsid w:val="00645C28"/>
    <w:rsid w:val="00645D62"/>
    <w:rsid w:val="00645DBE"/>
    <w:rsid w:val="00645E55"/>
    <w:rsid w:val="00645FAE"/>
    <w:rsid w:val="0064607B"/>
    <w:rsid w:val="0064616A"/>
    <w:rsid w:val="006461B6"/>
    <w:rsid w:val="00646214"/>
    <w:rsid w:val="006462CA"/>
    <w:rsid w:val="00646414"/>
    <w:rsid w:val="0064695D"/>
    <w:rsid w:val="0064696D"/>
    <w:rsid w:val="006469DA"/>
    <w:rsid w:val="00646B76"/>
    <w:rsid w:val="00646BE4"/>
    <w:rsid w:val="00646C43"/>
    <w:rsid w:val="00646CBA"/>
    <w:rsid w:val="00646CC2"/>
    <w:rsid w:val="00646DF1"/>
    <w:rsid w:val="00646DFF"/>
    <w:rsid w:val="00646F5B"/>
    <w:rsid w:val="006471B3"/>
    <w:rsid w:val="00647312"/>
    <w:rsid w:val="006474E9"/>
    <w:rsid w:val="006475BC"/>
    <w:rsid w:val="0064774C"/>
    <w:rsid w:val="006479E8"/>
    <w:rsid w:val="00647B70"/>
    <w:rsid w:val="00647FD0"/>
    <w:rsid w:val="0065000C"/>
    <w:rsid w:val="00650042"/>
    <w:rsid w:val="006501BE"/>
    <w:rsid w:val="00650249"/>
    <w:rsid w:val="006502B7"/>
    <w:rsid w:val="0065062A"/>
    <w:rsid w:val="006507CC"/>
    <w:rsid w:val="00650801"/>
    <w:rsid w:val="00650836"/>
    <w:rsid w:val="00650C5F"/>
    <w:rsid w:val="00651469"/>
    <w:rsid w:val="006516C1"/>
    <w:rsid w:val="00651708"/>
    <w:rsid w:val="00651C0D"/>
    <w:rsid w:val="00651C43"/>
    <w:rsid w:val="00651C80"/>
    <w:rsid w:val="00651E37"/>
    <w:rsid w:val="00651E92"/>
    <w:rsid w:val="00651FFE"/>
    <w:rsid w:val="0065202C"/>
    <w:rsid w:val="0065210A"/>
    <w:rsid w:val="00652196"/>
    <w:rsid w:val="00652293"/>
    <w:rsid w:val="0065265D"/>
    <w:rsid w:val="006527A5"/>
    <w:rsid w:val="00652A2B"/>
    <w:rsid w:val="00652B4F"/>
    <w:rsid w:val="00652B69"/>
    <w:rsid w:val="00652B92"/>
    <w:rsid w:val="00652CA8"/>
    <w:rsid w:val="00652EC5"/>
    <w:rsid w:val="00652F26"/>
    <w:rsid w:val="00652F93"/>
    <w:rsid w:val="006532A8"/>
    <w:rsid w:val="0065342A"/>
    <w:rsid w:val="00653596"/>
    <w:rsid w:val="00653810"/>
    <w:rsid w:val="00653A67"/>
    <w:rsid w:val="00653AFA"/>
    <w:rsid w:val="00653D4F"/>
    <w:rsid w:val="00653F35"/>
    <w:rsid w:val="006540B9"/>
    <w:rsid w:val="0065410C"/>
    <w:rsid w:val="00654114"/>
    <w:rsid w:val="00654297"/>
    <w:rsid w:val="00654457"/>
    <w:rsid w:val="00654601"/>
    <w:rsid w:val="00654774"/>
    <w:rsid w:val="00654B74"/>
    <w:rsid w:val="00654C17"/>
    <w:rsid w:val="00655043"/>
    <w:rsid w:val="00655181"/>
    <w:rsid w:val="00655285"/>
    <w:rsid w:val="00655583"/>
    <w:rsid w:val="006555F6"/>
    <w:rsid w:val="00655676"/>
    <w:rsid w:val="006556A2"/>
    <w:rsid w:val="006557E1"/>
    <w:rsid w:val="00655901"/>
    <w:rsid w:val="00655902"/>
    <w:rsid w:val="006559B1"/>
    <w:rsid w:val="00655DCD"/>
    <w:rsid w:val="006560A7"/>
    <w:rsid w:val="0065634F"/>
    <w:rsid w:val="00656853"/>
    <w:rsid w:val="00656986"/>
    <w:rsid w:val="006569A6"/>
    <w:rsid w:val="00656A5B"/>
    <w:rsid w:val="00656C10"/>
    <w:rsid w:val="00656CCB"/>
    <w:rsid w:val="00656CD0"/>
    <w:rsid w:val="00656E40"/>
    <w:rsid w:val="00656E46"/>
    <w:rsid w:val="00656E5A"/>
    <w:rsid w:val="00656F40"/>
    <w:rsid w:val="00657022"/>
    <w:rsid w:val="00657104"/>
    <w:rsid w:val="00657137"/>
    <w:rsid w:val="0065730D"/>
    <w:rsid w:val="00657392"/>
    <w:rsid w:val="0065741B"/>
    <w:rsid w:val="006574A9"/>
    <w:rsid w:val="00657935"/>
    <w:rsid w:val="00657CE5"/>
    <w:rsid w:val="00657D86"/>
    <w:rsid w:val="00657E18"/>
    <w:rsid w:val="00657E51"/>
    <w:rsid w:val="0066006A"/>
    <w:rsid w:val="006600D1"/>
    <w:rsid w:val="00660157"/>
    <w:rsid w:val="006602A5"/>
    <w:rsid w:val="006602BE"/>
    <w:rsid w:val="006604BC"/>
    <w:rsid w:val="0066063B"/>
    <w:rsid w:val="00660676"/>
    <w:rsid w:val="0066069B"/>
    <w:rsid w:val="00660A65"/>
    <w:rsid w:val="00660ACF"/>
    <w:rsid w:val="00660BFA"/>
    <w:rsid w:val="00660C1C"/>
    <w:rsid w:val="00660C25"/>
    <w:rsid w:val="00660F27"/>
    <w:rsid w:val="00660F41"/>
    <w:rsid w:val="0066134B"/>
    <w:rsid w:val="006613C9"/>
    <w:rsid w:val="006613EB"/>
    <w:rsid w:val="00661551"/>
    <w:rsid w:val="00661755"/>
    <w:rsid w:val="00661864"/>
    <w:rsid w:val="00661887"/>
    <w:rsid w:val="006618AA"/>
    <w:rsid w:val="00661CAE"/>
    <w:rsid w:val="00661CD7"/>
    <w:rsid w:val="00661EB9"/>
    <w:rsid w:val="00661F5E"/>
    <w:rsid w:val="006620FC"/>
    <w:rsid w:val="0066214A"/>
    <w:rsid w:val="00662221"/>
    <w:rsid w:val="006623F6"/>
    <w:rsid w:val="0066247C"/>
    <w:rsid w:val="00662579"/>
    <w:rsid w:val="0066299D"/>
    <w:rsid w:val="00662C68"/>
    <w:rsid w:val="00662F7B"/>
    <w:rsid w:val="00663034"/>
    <w:rsid w:val="006630F2"/>
    <w:rsid w:val="0066311C"/>
    <w:rsid w:val="0066359A"/>
    <w:rsid w:val="0066374C"/>
    <w:rsid w:val="006639B8"/>
    <w:rsid w:val="00663C09"/>
    <w:rsid w:val="00663C27"/>
    <w:rsid w:val="00663CA6"/>
    <w:rsid w:val="0066443F"/>
    <w:rsid w:val="0066452B"/>
    <w:rsid w:val="00664656"/>
    <w:rsid w:val="006648EA"/>
    <w:rsid w:val="00664A7C"/>
    <w:rsid w:val="00664B26"/>
    <w:rsid w:val="00664B9A"/>
    <w:rsid w:val="00665082"/>
    <w:rsid w:val="0066525F"/>
    <w:rsid w:val="006655E9"/>
    <w:rsid w:val="0066589F"/>
    <w:rsid w:val="0066591E"/>
    <w:rsid w:val="0066598E"/>
    <w:rsid w:val="006659F0"/>
    <w:rsid w:val="00665A3E"/>
    <w:rsid w:val="00665C3D"/>
    <w:rsid w:val="00665D17"/>
    <w:rsid w:val="00665D51"/>
    <w:rsid w:val="00665E99"/>
    <w:rsid w:val="00665ECD"/>
    <w:rsid w:val="0066609C"/>
    <w:rsid w:val="00666186"/>
    <w:rsid w:val="006661C8"/>
    <w:rsid w:val="006662F8"/>
    <w:rsid w:val="00666373"/>
    <w:rsid w:val="00666397"/>
    <w:rsid w:val="006663A3"/>
    <w:rsid w:val="00666434"/>
    <w:rsid w:val="006664F9"/>
    <w:rsid w:val="006665AA"/>
    <w:rsid w:val="00666633"/>
    <w:rsid w:val="006667D8"/>
    <w:rsid w:val="006669E9"/>
    <w:rsid w:val="00666B43"/>
    <w:rsid w:val="00666C87"/>
    <w:rsid w:val="00666D4F"/>
    <w:rsid w:val="00666FC6"/>
    <w:rsid w:val="00666FF6"/>
    <w:rsid w:val="00666FFF"/>
    <w:rsid w:val="00667036"/>
    <w:rsid w:val="00667080"/>
    <w:rsid w:val="0066713F"/>
    <w:rsid w:val="00667261"/>
    <w:rsid w:val="00667474"/>
    <w:rsid w:val="006677C0"/>
    <w:rsid w:val="0066795D"/>
    <w:rsid w:val="006679AE"/>
    <w:rsid w:val="00667AE4"/>
    <w:rsid w:val="00667D96"/>
    <w:rsid w:val="00667E01"/>
    <w:rsid w:val="006700D8"/>
    <w:rsid w:val="0067012D"/>
    <w:rsid w:val="00670255"/>
    <w:rsid w:val="006708E9"/>
    <w:rsid w:val="006709FC"/>
    <w:rsid w:val="00670A4E"/>
    <w:rsid w:val="00670C01"/>
    <w:rsid w:val="00670CEA"/>
    <w:rsid w:val="00670D3A"/>
    <w:rsid w:val="00671419"/>
    <w:rsid w:val="00671ADB"/>
    <w:rsid w:val="00671C41"/>
    <w:rsid w:val="00671C6E"/>
    <w:rsid w:val="00671D08"/>
    <w:rsid w:val="00671ECE"/>
    <w:rsid w:val="00671FE2"/>
    <w:rsid w:val="0067207D"/>
    <w:rsid w:val="00672396"/>
    <w:rsid w:val="00672596"/>
    <w:rsid w:val="0067259F"/>
    <w:rsid w:val="006725C0"/>
    <w:rsid w:val="0067266B"/>
    <w:rsid w:val="0067267D"/>
    <w:rsid w:val="006728AD"/>
    <w:rsid w:val="006729B2"/>
    <w:rsid w:val="00672A0A"/>
    <w:rsid w:val="00672B6F"/>
    <w:rsid w:val="00672C9C"/>
    <w:rsid w:val="00672D3D"/>
    <w:rsid w:val="00672E85"/>
    <w:rsid w:val="00672EB7"/>
    <w:rsid w:val="00672F76"/>
    <w:rsid w:val="00673131"/>
    <w:rsid w:val="006731B5"/>
    <w:rsid w:val="0067345E"/>
    <w:rsid w:val="0067362F"/>
    <w:rsid w:val="0067364B"/>
    <w:rsid w:val="006737D6"/>
    <w:rsid w:val="006739CE"/>
    <w:rsid w:val="00673C77"/>
    <w:rsid w:val="00673D8C"/>
    <w:rsid w:val="00673F6F"/>
    <w:rsid w:val="006740F3"/>
    <w:rsid w:val="0067412F"/>
    <w:rsid w:val="00674130"/>
    <w:rsid w:val="006744B2"/>
    <w:rsid w:val="006744BB"/>
    <w:rsid w:val="006745EE"/>
    <w:rsid w:val="00674643"/>
    <w:rsid w:val="006749A4"/>
    <w:rsid w:val="00674B5B"/>
    <w:rsid w:val="00674D8B"/>
    <w:rsid w:val="00674D91"/>
    <w:rsid w:val="00674FF8"/>
    <w:rsid w:val="006752E8"/>
    <w:rsid w:val="00675927"/>
    <w:rsid w:val="0067595A"/>
    <w:rsid w:val="00675AB2"/>
    <w:rsid w:val="00675B91"/>
    <w:rsid w:val="00675C6A"/>
    <w:rsid w:val="00675D61"/>
    <w:rsid w:val="00675D75"/>
    <w:rsid w:val="006760BE"/>
    <w:rsid w:val="006762EF"/>
    <w:rsid w:val="00676567"/>
    <w:rsid w:val="0067656D"/>
    <w:rsid w:val="006765D0"/>
    <w:rsid w:val="00676656"/>
    <w:rsid w:val="00676735"/>
    <w:rsid w:val="00676AA8"/>
    <w:rsid w:val="00676BBE"/>
    <w:rsid w:val="00676CDB"/>
    <w:rsid w:val="00676F63"/>
    <w:rsid w:val="00677012"/>
    <w:rsid w:val="00677088"/>
    <w:rsid w:val="006773C8"/>
    <w:rsid w:val="006774D5"/>
    <w:rsid w:val="006776A5"/>
    <w:rsid w:val="0067779E"/>
    <w:rsid w:val="00677815"/>
    <w:rsid w:val="006779BA"/>
    <w:rsid w:val="00677D7C"/>
    <w:rsid w:val="00677DBE"/>
    <w:rsid w:val="00677FC5"/>
    <w:rsid w:val="006801F5"/>
    <w:rsid w:val="0068032F"/>
    <w:rsid w:val="006805F1"/>
    <w:rsid w:val="0068061B"/>
    <w:rsid w:val="00680639"/>
    <w:rsid w:val="00680810"/>
    <w:rsid w:val="00680859"/>
    <w:rsid w:val="00680891"/>
    <w:rsid w:val="006808AE"/>
    <w:rsid w:val="006808E3"/>
    <w:rsid w:val="0068091A"/>
    <w:rsid w:val="00680A20"/>
    <w:rsid w:val="00680C4C"/>
    <w:rsid w:val="00680CEF"/>
    <w:rsid w:val="00680D6D"/>
    <w:rsid w:val="00680E49"/>
    <w:rsid w:val="00680E62"/>
    <w:rsid w:val="00680EFA"/>
    <w:rsid w:val="00680F1A"/>
    <w:rsid w:val="00680F79"/>
    <w:rsid w:val="006810B1"/>
    <w:rsid w:val="00681316"/>
    <w:rsid w:val="006813A6"/>
    <w:rsid w:val="0068148E"/>
    <w:rsid w:val="006814A2"/>
    <w:rsid w:val="006815AA"/>
    <w:rsid w:val="00681611"/>
    <w:rsid w:val="0068163D"/>
    <w:rsid w:val="0068170F"/>
    <w:rsid w:val="006818B1"/>
    <w:rsid w:val="00681CEB"/>
    <w:rsid w:val="00681E46"/>
    <w:rsid w:val="00681F8A"/>
    <w:rsid w:val="00682157"/>
    <w:rsid w:val="00682217"/>
    <w:rsid w:val="006822EA"/>
    <w:rsid w:val="00682481"/>
    <w:rsid w:val="0068258F"/>
    <w:rsid w:val="00682644"/>
    <w:rsid w:val="006826DD"/>
    <w:rsid w:val="0068273E"/>
    <w:rsid w:val="0068277A"/>
    <w:rsid w:val="006827A2"/>
    <w:rsid w:val="006827DF"/>
    <w:rsid w:val="00682C51"/>
    <w:rsid w:val="00682EFE"/>
    <w:rsid w:val="00682F16"/>
    <w:rsid w:val="006831CA"/>
    <w:rsid w:val="006834FE"/>
    <w:rsid w:val="00683573"/>
    <w:rsid w:val="0068359A"/>
    <w:rsid w:val="0068380B"/>
    <w:rsid w:val="00683B0B"/>
    <w:rsid w:val="00683B70"/>
    <w:rsid w:val="00683B76"/>
    <w:rsid w:val="00683CB3"/>
    <w:rsid w:val="00683EED"/>
    <w:rsid w:val="00683F05"/>
    <w:rsid w:val="00684111"/>
    <w:rsid w:val="006842CC"/>
    <w:rsid w:val="0068432A"/>
    <w:rsid w:val="00684351"/>
    <w:rsid w:val="0068441E"/>
    <w:rsid w:val="006844F4"/>
    <w:rsid w:val="006845CE"/>
    <w:rsid w:val="0068470F"/>
    <w:rsid w:val="0068471B"/>
    <w:rsid w:val="006847CB"/>
    <w:rsid w:val="00684BEB"/>
    <w:rsid w:val="00684C23"/>
    <w:rsid w:val="00684C4E"/>
    <w:rsid w:val="00684F6B"/>
    <w:rsid w:val="00685307"/>
    <w:rsid w:val="00685526"/>
    <w:rsid w:val="00685B1E"/>
    <w:rsid w:val="00685B90"/>
    <w:rsid w:val="00685BA1"/>
    <w:rsid w:val="00685C5F"/>
    <w:rsid w:val="00685DB4"/>
    <w:rsid w:val="006860F3"/>
    <w:rsid w:val="00686156"/>
    <w:rsid w:val="00686362"/>
    <w:rsid w:val="00686382"/>
    <w:rsid w:val="006864A6"/>
    <w:rsid w:val="006864AD"/>
    <w:rsid w:val="0068655D"/>
    <w:rsid w:val="006865A2"/>
    <w:rsid w:val="006866A7"/>
    <w:rsid w:val="0068670B"/>
    <w:rsid w:val="0068672E"/>
    <w:rsid w:val="006867BB"/>
    <w:rsid w:val="0068696C"/>
    <w:rsid w:val="00686A44"/>
    <w:rsid w:val="00686AC3"/>
    <w:rsid w:val="00686FFB"/>
    <w:rsid w:val="00687191"/>
    <w:rsid w:val="0068719A"/>
    <w:rsid w:val="006874D9"/>
    <w:rsid w:val="0068798B"/>
    <w:rsid w:val="00687AA0"/>
    <w:rsid w:val="00687C64"/>
    <w:rsid w:val="00687D21"/>
    <w:rsid w:val="00687EA6"/>
    <w:rsid w:val="00687FA2"/>
    <w:rsid w:val="00690038"/>
    <w:rsid w:val="0069019F"/>
    <w:rsid w:val="006901BB"/>
    <w:rsid w:val="00690275"/>
    <w:rsid w:val="00690324"/>
    <w:rsid w:val="006904FE"/>
    <w:rsid w:val="006905D5"/>
    <w:rsid w:val="00690679"/>
    <w:rsid w:val="00690681"/>
    <w:rsid w:val="00690A64"/>
    <w:rsid w:val="00690C91"/>
    <w:rsid w:val="00690D6B"/>
    <w:rsid w:val="00690E98"/>
    <w:rsid w:val="006914F1"/>
    <w:rsid w:val="006915AB"/>
    <w:rsid w:val="006916AC"/>
    <w:rsid w:val="006916BF"/>
    <w:rsid w:val="00691827"/>
    <w:rsid w:val="0069183A"/>
    <w:rsid w:val="006918C2"/>
    <w:rsid w:val="00691A1E"/>
    <w:rsid w:val="00691A49"/>
    <w:rsid w:val="00691CE8"/>
    <w:rsid w:val="00691E48"/>
    <w:rsid w:val="00691FA3"/>
    <w:rsid w:val="00691FC7"/>
    <w:rsid w:val="00692210"/>
    <w:rsid w:val="006923AD"/>
    <w:rsid w:val="00692459"/>
    <w:rsid w:val="00692480"/>
    <w:rsid w:val="00692531"/>
    <w:rsid w:val="006925ED"/>
    <w:rsid w:val="00692659"/>
    <w:rsid w:val="00692834"/>
    <w:rsid w:val="0069293E"/>
    <w:rsid w:val="00692A48"/>
    <w:rsid w:val="00692A92"/>
    <w:rsid w:val="00692B4E"/>
    <w:rsid w:val="00692F11"/>
    <w:rsid w:val="00692F42"/>
    <w:rsid w:val="00692F80"/>
    <w:rsid w:val="0069310A"/>
    <w:rsid w:val="00693391"/>
    <w:rsid w:val="006933DB"/>
    <w:rsid w:val="00693794"/>
    <w:rsid w:val="006937D3"/>
    <w:rsid w:val="006938B6"/>
    <w:rsid w:val="00693912"/>
    <w:rsid w:val="0069399A"/>
    <w:rsid w:val="006939F3"/>
    <w:rsid w:val="00693BB0"/>
    <w:rsid w:val="00693CC7"/>
    <w:rsid w:val="00693F8E"/>
    <w:rsid w:val="00694078"/>
    <w:rsid w:val="00694201"/>
    <w:rsid w:val="006942C3"/>
    <w:rsid w:val="006943F7"/>
    <w:rsid w:val="0069442C"/>
    <w:rsid w:val="006944F0"/>
    <w:rsid w:val="006946BD"/>
    <w:rsid w:val="00694706"/>
    <w:rsid w:val="00694752"/>
    <w:rsid w:val="006948C0"/>
    <w:rsid w:val="00694A4B"/>
    <w:rsid w:val="00694A6C"/>
    <w:rsid w:val="00694AE1"/>
    <w:rsid w:val="00694B4D"/>
    <w:rsid w:val="00694C74"/>
    <w:rsid w:val="00694C9C"/>
    <w:rsid w:val="00694EF0"/>
    <w:rsid w:val="00694FCB"/>
    <w:rsid w:val="00694FFB"/>
    <w:rsid w:val="00695016"/>
    <w:rsid w:val="006950D6"/>
    <w:rsid w:val="006956FA"/>
    <w:rsid w:val="00695A51"/>
    <w:rsid w:val="00695ABF"/>
    <w:rsid w:val="00695AD9"/>
    <w:rsid w:val="00695B3B"/>
    <w:rsid w:val="00695BB6"/>
    <w:rsid w:val="00695E73"/>
    <w:rsid w:val="0069606B"/>
    <w:rsid w:val="0069620B"/>
    <w:rsid w:val="0069669E"/>
    <w:rsid w:val="00696767"/>
    <w:rsid w:val="006968FA"/>
    <w:rsid w:val="0069695C"/>
    <w:rsid w:val="00696A0F"/>
    <w:rsid w:val="00696A5A"/>
    <w:rsid w:val="00696AA7"/>
    <w:rsid w:val="00696DC9"/>
    <w:rsid w:val="00696E7C"/>
    <w:rsid w:val="00696F65"/>
    <w:rsid w:val="0069707E"/>
    <w:rsid w:val="006970B3"/>
    <w:rsid w:val="006972FC"/>
    <w:rsid w:val="006974C7"/>
    <w:rsid w:val="00697511"/>
    <w:rsid w:val="0069759D"/>
    <w:rsid w:val="00697666"/>
    <w:rsid w:val="0069771F"/>
    <w:rsid w:val="0069798E"/>
    <w:rsid w:val="00697B2D"/>
    <w:rsid w:val="00697CBB"/>
    <w:rsid w:val="00697D64"/>
    <w:rsid w:val="00697E6B"/>
    <w:rsid w:val="006A0042"/>
    <w:rsid w:val="006A0178"/>
    <w:rsid w:val="006A0253"/>
    <w:rsid w:val="006A0579"/>
    <w:rsid w:val="006A0816"/>
    <w:rsid w:val="006A08BE"/>
    <w:rsid w:val="006A08E2"/>
    <w:rsid w:val="006A0A08"/>
    <w:rsid w:val="006A0A30"/>
    <w:rsid w:val="006A0B6B"/>
    <w:rsid w:val="006A0C33"/>
    <w:rsid w:val="006A0D5B"/>
    <w:rsid w:val="006A0FD3"/>
    <w:rsid w:val="006A1110"/>
    <w:rsid w:val="006A1193"/>
    <w:rsid w:val="006A11F7"/>
    <w:rsid w:val="006A120E"/>
    <w:rsid w:val="006A13CA"/>
    <w:rsid w:val="006A13FD"/>
    <w:rsid w:val="006A1489"/>
    <w:rsid w:val="006A15D0"/>
    <w:rsid w:val="006A1826"/>
    <w:rsid w:val="006A188C"/>
    <w:rsid w:val="006A1A0E"/>
    <w:rsid w:val="006A1A42"/>
    <w:rsid w:val="006A1AA4"/>
    <w:rsid w:val="006A2699"/>
    <w:rsid w:val="006A26BC"/>
    <w:rsid w:val="006A26CC"/>
    <w:rsid w:val="006A2778"/>
    <w:rsid w:val="006A2D29"/>
    <w:rsid w:val="006A2D7F"/>
    <w:rsid w:val="006A2DDD"/>
    <w:rsid w:val="006A2EC0"/>
    <w:rsid w:val="006A3007"/>
    <w:rsid w:val="006A30D4"/>
    <w:rsid w:val="006A3221"/>
    <w:rsid w:val="006A32DB"/>
    <w:rsid w:val="006A33FE"/>
    <w:rsid w:val="006A3411"/>
    <w:rsid w:val="006A34F5"/>
    <w:rsid w:val="006A3742"/>
    <w:rsid w:val="006A376F"/>
    <w:rsid w:val="006A3823"/>
    <w:rsid w:val="006A386F"/>
    <w:rsid w:val="006A39B3"/>
    <w:rsid w:val="006A39D9"/>
    <w:rsid w:val="006A3A90"/>
    <w:rsid w:val="006A3AD0"/>
    <w:rsid w:val="006A3B1F"/>
    <w:rsid w:val="006A3C8F"/>
    <w:rsid w:val="006A3D47"/>
    <w:rsid w:val="006A3DBB"/>
    <w:rsid w:val="006A3DCE"/>
    <w:rsid w:val="006A3F91"/>
    <w:rsid w:val="006A3FAC"/>
    <w:rsid w:val="006A400B"/>
    <w:rsid w:val="006A413C"/>
    <w:rsid w:val="006A4177"/>
    <w:rsid w:val="006A432E"/>
    <w:rsid w:val="006A43AD"/>
    <w:rsid w:val="006A4422"/>
    <w:rsid w:val="006A46FB"/>
    <w:rsid w:val="006A4836"/>
    <w:rsid w:val="006A4962"/>
    <w:rsid w:val="006A4965"/>
    <w:rsid w:val="006A49E6"/>
    <w:rsid w:val="006A4B1C"/>
    <w:rsid w:val="006A4EA8"/>
    <w:rsid w:val="006A5034"/>
    <w:rsid w:val="006A508D"/>
    <w:rsid w:val="006A5130"/>
    <w:rsid w:val="006A54BD"/>
    <w:rsid w:val="006A566C"/>
    <w:rsid w:val="006A56C7"/>
    <w:rsid w:val="006A590B"/>
    <w:rsid w:val="006A5A87"/>
    <w:rsid w:val="006A5ACC"/>
    <w:rsid w:val="006A5D90"/>
    <w:rsid w:val="006A5ED4"/>
    <w:rsid w:val="006A5EEA"/>
    <w:rsid w:val="006A5F31"/>
    <w:rsid w:val="006A5FE2"/>
    <w:rsid w:val="006A60BA"/>
    <w:rsid w:val="006A612C"/>
    <w:rsid w:val="006A61AB"/>
    <w:rsid w:val="006A61D4"/>
    <w:rsid w:val="006A61F0"/>
    <w:rsid w:val="006A6261"/>
    <w:rsid w:val="006A65DD"/>
    <w:rsid w:val="006A6700"/>
    <w:rsid w:val="006A671E"/>
    <w:rsid w:val="006A6899"/>
    <w:rsid w:val="006A6ADB"/>
    <w:rsid w:val="006A6AF7"/>
    <w:rsid w:val="006A6B2A"/>
    <w:rsid w:val="006A6D3B"/>
    <w:rsid w:val="006A6D76"/>
    <w:rsid w:val="006A6D84"/>
    <w:rsid w:val="006A6E7E"/>
    <w:rsid w:val="006A6E84"/>
    <w:rsid w:val="006A6F73"/>
    <w:rsid w:val="006A7107"/>
    <w:rsid w:val="006A7136"/>
    <w:rsid w:val="006A7164"/>
    <w:rsid w:val="006A716C"/>
    <w:rsid w:val="006A74A2"/>
    <w:rsid w:val="006A74D0"/>
    <w:rsid w:val="006A7677"/>
    <w:rsid w:val="006A7716"/>
    <w:rsid w:val="006A78B1"/>
    <w:rsid w:val="006A792C"/>
    <w:rsid w:val="006A794F"/>
    <w:rsid w:val="006A7A7A"/>
    <w:rsid w:val="006A7AB4"/>
    <w:rsid w:val="006A7D99"/>
    <w:rsid w:val="006A7E0E"/>
    <w:rsid w:val="006A7EF7"/>
    <w:rsid w:val="006B023F"/>
    <w:rsid w:val="006B0339"/>
    <w:rsid w:val="006B05D1"/>
    <w:rsid w:val="006B09F5"/>
    <w:rsid w:val="006B0B72"/>
    <w:rsid w:val="006B0BD5"/>
    <w:rsid w:val="006B0C0F"/>
    <w:rsid w:val="006B0D85"/>
    <w:rsid w:val="006B0FD9"/>
    <w:rsid w:val="006B1104"/>
    <w:rsid w:val="006B1403"/>
    <w:rsid w:val="006B144C"/>
    <w:rsid w:val="006B1474"/>
    <w:rsid w:val="006B186F"/>
    <w:rsid w:val="006B1A34"/>
    <w:rsid w:val="006B1B2D"/>
    <w:rsid w:val="006B1C02"/>
    <w:rsid w:val="006B1CE6"/>
    <w:rsid w:val="006B1F91"/>
    <w:rsid w:val="006B206D"/>
    <w:rsid w:val="006B220F"/>
    <w:rsid w:val="006B2227"/>
    <w:rsid w:val="006B259C"/>
    <w:rsid w:val="006B25E6"/>
    <w:rsid w:val="006B290A"/>
    <w:rsid w:val="006B2A29"/>
    <w:rsid w:val="006B2A73"/>
    <w:rsid w:val="006B2CD0"/>
    <w:rsid w:val="006B3018"/>
    <w:rsid w:val="006B3293"/>
    <w:rsid w:val="006B36AB"/>
    <w:rsid w:val="006B36BE"/>
    <w:rsid w:val="006B3713"/>
    <w:rsid w:val="006B371A"/>
    <w:rsid w:val="006B3775"/>
    <w:rsid w:val="006B39B5"/>
    <w:rsid w:val="006B3ABE"/>
    <w:rsid w:val="006B3B1D"/>
    <w:rsid w:val="006B3BD7"/>
    <w:rsid w:val="006B414B"/>
    <w:rsid w:val="006B41D2"/>
    <w:rsid w:val="006B44C3"/>
    <w:rsid w:val="006B4505"/>
    <w:rsid w:val="006B45A8"/>
    <w:rsid w:val="006B482D"/>
    <w:rsid w:val="006B48F5"/>
    <w:rsid w:val="006B4A43"/>
    <w:rsid w:val="006B4A5C"/>
    <w:rsid w:val="006B4A8B"/>
    <w:rsid w:val="006B4A92"/>
    <w:rsid w:val="006B4AF4"/>
    <w:rsid w:val="006B4B36"/>
    <w:rsid w:val="006B4BCD"/>
    <w:rsid w:val="006B4C80"/>
    <w:rsid w:val="006B4EFF"/>
    <w:rsid w:val="006B4F97"/>
    <w:rsid w:val="006B5059"/>
    <w:rsid w:val="006B517C"/>
    <w:rsid w:val="006B519B"/>
    <w:rsid w:val="006B5344"/>
    <w:rsid w:val="006B548A"/>
    <w:rsid w:val="006B54A8"/>
    <w:rsid w:val="006B553C"/>
    <w:rsid w:val="006B572E"/>
    <w:rsid w:val="006B577E"/>
    <w:rsid w:val="006B5802"/>
    <w:rsid w:val="006B58BF"/>
    <w:rsid w:val="006B598C"/>
    <w:rsid w:val="006B5A79"/>
    <w:rsid w:val="006B5B95"/>
    <w:rsid w:val="006B5DC7"/>
    <w:rsid w:val="006B5E27"/>
    <w:rsid w:val="006B5FF8"/>
    <w:rsid w:val="006B6075"/>
    <w:rsid w:val="006B60A8"/>
    <w:rsid w:val="006B620A"/>
    <w:rsid w:val="006B6210"/>
    <w:rsid w:val="006B6448"/>
    <w:rsid w:val="006B6594"/>
    <w:rsid w:val="006B6643"/>
    <w:rsid w:val="006B669D"/>
    <w:rsid w:val="006B66E1"/>
    <w:rsid w:val="006B674B"/>
    <w:rsid w:val="006B68A1"/>
    <w:rsid w:val="006B6B8E"/>
    <w:rsid w:val="006B6BE2"/>
    <w:rsid w:val="006B6CB9"/>
    <w:rsid w:val="006B6DBD"/>
    <w:rsid w:val="006B6E5D"/>
    <w:rsid w:val="006B6EBA"/>
    <w:rsid w:val="006B707C"/>
    <w:rsid w:val="006B7460"/>
    <w:rsid w:val="006B769B"/>
    <w:rsid w:val="006B76A9"/>
    <w:rsid w:val="006B76D6"/>
    <w:rsid w:val="006B79C2"/>
    <w:rsid w:val="006B7AAA"/>
    <w:rsid w:val="006B7D6F"/>
    <w:rsid w:val="006B7DE7"/>
    <w:rsid w:val="006C0280"/>
    <w:rsid w:val="006C02AE"/>
    <w:rsid w:val="006C086B"/>
    <w:rsid w:val="006C0A27"/>
    <w:rsid w:val="006C0C9D"/>
    <w:rsid w:val="006C0CD3"/>
    <w:rsid w:val="006C0EB1"/>
    <w:rsid w:val="006C1034"/>
    <w:rsid w:val="006C1282"/>
    <w:rsid w:val="006C135B"/>
    <w:rsid w:val="006C1434"/>
    <w:rsid w:val="006C1543"/>
    <w:rsid w:val="006C15CE"/>
    <w:rsid w:val="006C1748"/>
    <w:rsid w:val="006C1790"/>
    <w:rsid w:val="006C1A27"/>
    <w:rsid w:val="006C1D08"/>
    <w:rsid w:val="006C1F5A"/>
    <w:rsid w:val="006C1FBA"/>
    <w:rsid w:val="006C2146"/>
    <w:rsid w:val="006C2740"/>
    <w:rsid w:val="006C284B"/>
    <w:rsid w:val="006C28FE"/>
    <w:rsid w:val="006C2DCD"/>
    <w:rsid w:val="006C3364"/>
    <w:rsid w:val="006C34DA"/>
    <w:rsid w:val="006C3746"/>
    <w:rsid w:val="006C37E6"/>
    <w:rsid w:val="006C3947"/>
    <w:rsid w:val="006C398C"/>
    <w:rsid w:val="006C3CEC"/>
    <w:rsid w:val="006C3EBA"/>
    <w:rsid w:val="006C3F0F"/>
    <w:rsid w:val="006C4042"/>
    <w:rsid w:val="006C438B"/>
    <w:rsid w:val="006C43E7"/>
    <w:rsid w:val="006C44F0"/>
    <w:rsid w:val="006C4652"/>
    <w:rsid w:val="006C475E"/>
    <w:rsid w:val="006C47C6"/>
    <w:rsid w:val="006C48D6"/>
    <w:rsid w:val="006C49E6"/>
    <w:rsid w:val="006C4A07"/>
    <w:rsid w:val="006C4ADC"/>
    <w:rsid w:val="006C4AFF"/>
    <w:rsid w:val="006C4C86"/>
    <w:rsid w:val="006C4D72"/>
    <w:rsid w:val="006C4D80"/>
    <w:rsid w:val="006C4F3D"/>
    <w:rsid w:val="006C50AB"/>
    <w:rsid w:val="006C50B5"/>
    <w:rsid w:val="006C543F"/>
    <w:rsid w:val="006C54F1"/>
    <w:rsid w:val="006C55BE"/>
    <w:rsid w:val="006C5932"/>
    <w:rsid w:val="006C595C"/>
    <w:rsid w:val="006C5A36"/>
    <w:rsid w:val="006C5A38"/>
    <w:rsid w:val="006C5AE6"/>
    <w:rsid w:val="006C5B13"/>
    <w:rsid w:val="006C5B4F"/>
    <w:rsid w:val="006C5C61"/>
    <w:rsid w:val="006C5D76"/>
    <w:rsid w:val="006C5DB0"/>
    <w:rsid w:val="006C5F23"/>
    <w:rsid w:val="006C600A"/>
    <w:rsid w:val="006C6267"/>
    <w:rsid w:val="006C63C8"/>
    <w:rsid w:val="006C64DB"/>
    <w:rsid w:val="006C6522"/>
    <w:rsid w:val="006C665A"/>
    <w:rsid w:val="006C68F7"/>
    <w:rsid w:val="006C6D92"/>
    <w:rsid w:val="006C72C9"/>
    <w:rsid w:val="006C73AE"/>
    <w:rsid w:val="006C7400"/>
    <w:rsid w:val="006C7537"/>
    <w:rsid w:val="006C7596"/>
    <w:rsid w:val="006C75BD"/>
    <w:rsid w:val="006C78B3"/>
    <w:rsid w:val="006C7922"/>
    <w:rsid w:val="006C7A4C"/>
    <w:rsid w:val="006C7C70"/>
    <w:rsid w:val="006C7D51"/>
    <w:rsid w:val="006C7F09"/>
    <w:rsid w:val="006D0461"/>
    <w:rsid w:val="006D0517"/>
    <w:rsid w:val="006D0579"/>
    <w:rsid w:val="006D05DE"/>
    <w:rsid w:val="006D0688"/>
    <w:rsid w:val="006D074F"/>
    <w:rsid w:val="006D0A01"/>
    <w:rsid w:val="006D0B33"/>
    <w:rsid w:val="006D1446"/>
    <w:rsid w:val="006D1600"/>
    <w:rsid w:val="006D1708"/>
    <w:rsid w:val="006D1764"/>
    <w:rsid w:val="006D1782"/>
    <w:rsid w:val="006D1A0F"/>
    <w:rsid w:val="006D1A16"/>
    <w:rsid w:val="006D1AD3"/>
    <w:rsid w:val="006D1D3A"/>
    <w:rsid w:val="006D1E8B"/>
    <w:rsid w:val="006D1EE4"/>
    <w:rsid w:val="006D1F1A"/>
    <w:rsid w:val="006D20F2"/>
    <w:rsid w:val="006D2173"/>
    <w:rsid w:val="006D235E"/>
    <w:rsid w:val="006D23C6"/>
    <w:rsid w:val="006D26D7"/>
    <w:rsid w:val="006D2714"/>
    <w:rsid w:val="006D2795"/>
    <w:rsid w:val="006D28E5"/>
    <w:rsid w:val="006D2A52"/>
    <w:rsid w:val="006D2AC8"/>
    <w:rsid w:val="006D2B4A"/>
    <w:rsid w:val="006D2CD6"/>
    <w:rsid w:val="006D2CDD"/>
    <w:rsid w:val="006D2D95"/>
    <w:rsid w:val="006D2E5C"/>
    <w:rsid w:val="006D2E94"/>
    <w:rsid w:val="006D2F03"/>
    <w:rsid w:val="006D319D"/>
    <w:rsid w:val="006D336A"/>
    <w:rsid w:val="006D33FA"/>
    <w:rsid w:val="006D3627"/>
    <w:rsid w:val="006D3734"/>
    <w:rsid w:val="006D37A8"/>
    <w:rsid w:val="006D384F"/>
    <w:rsid w:val="006D3A3E"/>
    <w:rsid w:val="006D3A79"/>
    <w:rsid w:val="006D3C62"/>
    <w:rsid w:val="006D3CA2"/>
    <w:rsid w:val="006D3D17"/>
    <w:rsid w:val="006D3E5B"/>
    <w:rsid w:val="006D3EB1"/>
    <w:rsid w:val="006D3EFE"/>
    <w:rsid w:val="006D408A"/>
    <w:rsid w:val="006D41BF"/>
    <w:rsid w:val="006D42C5"/>
    <w:rsid w:val="006D438F"/>
    <w:rsid w:val="006D448C"/>
    <w:rsid w:val="006D44F5"/>
    <w:rsid w:val="006D45DF"/>
    <w:rsid w:val="006D4763"/>
    <w:rsid w:val="006D4A8A"/>
    <w:rsid w:val="006D4C7D"/>
    <w:rsid w:val="006D4E31"/>
    <w:rsid w:val="006D4F75"/>
    <w:rsid w:val="006D5042"/>
    <w:rsid w:val="006D515B"/>
    <w:rsid w:val="006D5264"/>
    <w:rsid w:val="006D52EB"/>
    <w:rsid w:val="006D53AA"/>
    <w:rsid w:val="006D5429"/>
    <w:rsid w:val="006D54F8"/>
    <w:rsid w:val="006D5539"/>
    <w:rsid w:val="006D5645"/>
    <w:rsid w:val="006D5739"/>
    <w:rsid w:val="006D59A8"/>
    <w:rsid w:val="006D5A8F"/>
    <w:rsid w:val="006D5B06"/>
    <w:rsid w:val="006D5D0C"/>
    <w:rsid w:val="006D5DF4"/>
    <w:rsid w:val="006D5EB9"/>
    <w:rsid w:val="006D5F00"/>
    <w:rsid w:val="006D5F71"/>
    <w:rsid w:val="006D5F92"/>
    <w:rsid w:val="006D6154"/>
    <w:rsid w:val="006D6340"/>
    <w:rsid w:val="006D6443"/>
    <w:rsid w:val="006D6672"/>
    <w:rsid w:val="006D6791"/>
    <w:rsid w:val="006D6809"/>
    <w:rsid w:val="006D6831"/>
    <w:rsid w:val="006D6919"/>
    <w:rsid w:val="006D693D"/>
    <w:rsid w:val="006D6999"/>
    <w:rsid w:val="006D6B8D"/>
    <w:rsid w:val="006D6CE8"/>
    <w:rsid w:val="006D6DA7"/>
    <w:rsid w:val="006D6F91"/>
    <w:rsid w:val="006D7067"/>
    <w:rsid w:val="006D70F8"/>
    <w:rsid w:val="006D729C"/>
    <w:rsid w:val="006D72A2"/>
    <w:rsid w:val="006D731A"/>
    <w:rsid w:val="006D735C"/>
    <w:rsid w:val="006D73BE"/>
    <w:rsid w:val="006D7400"/>
    <w:rsid w:val="006D74F9"/>
    <w:rsid w:val="006D7575"/>
    <w:rsid w:val="006D76FA"/>
    <w:rsid w:val="006D778D"/>
    <w:rsid w:val="006D778F"/>
    <w:rsid w:val="006D7815"/>
    <w:rsid w:val="006D78B1"/>
    <w:rsid w:val="006D79E8"/>
    <w:rsid w:val="006D7B9B"/>
    <w:rsid w:val="006D7C30"/>
    <w:rsid w:val="006D7DEB"/>
    <w:rsid w:val="006E0489"/>
    <w:rsid w:val="006E05E2"/>
    <w:rsid w:val="006E086A"/>
    <w:rsid w:val="006E0AB3"/>
    <w:rsid w:val="006E0B85"/>
    <w:rsid w:val="006E1057"/>
    <w:rsid w:val="006E10B1"/>
    <w:rsid w:val="006E1160"/>
    <w:rsid w:val="006E11B6"/>
    <w:rsid w:val="006E1335"/>
    <w:rsid w:val="006E154D"/>
    <w:rsid w:val="006E16C2"/>
    <w:rsid w:val="006E16E4"/>
    <w:rsid w:val="006E18AE"/>
    <w:rsid w:val="006E18F2"/>
    <w:rsid w:val="006E1B72"/>
    <w:rsid w:val="006E1E96"/>
    <w:rsid w:val="006E1F89"/>
    <w:rsid w:val="006E231A"/>
    <w:rsid w:val="006E2755"/>
    <w:rsid w:val="006E2C12"/>
    <w:rsid w:val="006E2D85"/>
    <w:rsid w:val="006E3155"/>
    <w:rsid w:val="006E32DD"/>
    <w:rsid w:val="006E3367"/>
    <w:rsid w:val="006E3419"/>
    <w:rsid w:val="006E3568"/>
    <w:rsid w:val="006E35E0"/>
    <w:rsid w:val="006E3658"/>
    <w:rsid w:val="006E3874"/>
    <w:rsid w:val="006E3972"/>
    <w:rsid w:val="006E3B9C"/>
    <w:rsid w:val="006E3BE8"/>
    <w:rsid w:val="006E3CA3"/>
    <w:rsid w:val="006E3CB3"/>
    <w:rsid w:val="006E3D06"/>
    <w:rsid w:val="006E401E"/>
    <w:rsid w:val="006E458A"/>
    <w:rsid w:val="006E45AE"/>
    <w:rsid w:val="006E4A6D"/>
    <w:rsid w:val="006E4B2F"/>
    <w:rsid w:val="006E4B37"/>
    <w:rsid w:val="006E4B46"/>
    <w:rsid w:val="006E4C49"/>
    <w:rsid w:val="006E4DE4"/>
    <w:rsid w:val="006E4EC1"/>
    <w:rsid w:val="006E4F4A"/>
    <w:rsid w:val="006E4F6D"/>
    <w:rsid w:val="006E5040"/>
    <w:rsid w:val="006E521F"/>
    <w:rsid w:val="006E53DC"/>
    <w:rsid w:val="006E55D1"/>
    <w:rsid w:val="006E5A2E"/>
    <w:rsid w:val="006E5E81"/>
    <w:rsid w:val="006E5F12"/>
    <w:rsid w:val="006E5F6D"/>
    <w:rsid w:val="006E621B"/>
    <w:rsid w:val="006E6273"/>
    <w:rsid w:val="006E63A7"/>
    <w:rsid w:val="006E647B"/>
    <w:rsid w:val="006E64B2"/>
    <w:rsid w:val="006E65D6"/>
    <w:rsid w:val="006E6871"/>
    <w:rsid w:val="006E69D6"/>
    <w:rsid w:val="006E6B1D"/>
    <w:rsid w:val="006E6B2E"/>
    <w:rsid w:val="006E6C61"/>
    <w:rsid w:val="006E6FE1"/>
    <w:rsid w:val="006E7032"/>
    <w:rsid w:val="006E723C"/>
    <w:rsid w:val="006E728D"/>
    <w:rsid w:val="006E744F"/>
    <w:rsid w:val="006E750C"/>
    <w:rsid w:val="006E756D"/>
    <w:rsid w:val="006E794D"/>
    <w:rsid w:val="006E7C9D"/>
    <w:rsid w:val="006E7CE2"/>
    <w:rsid w:val="006E7F00"/>
    <w:rsid w:val="006F00CA"/>
    <w:rsid w:val="006F00E2"/>
    <w:rsid w:val="006F012B"/>
    <w:rsid w:val="006F0162"/>
    <w:rsid w:val="006F01B7"/>
    <w:rsid w:val="006F0223"/>
    <w:rsid w:val="006F03E6"/>
    <w:rsid w:val="006F041D"/>
    <w:rsid w:val="006F068B"/>
    <w:rsid w:val="006F074A"/>
    <w:rsid w:val="006F082B"/>
    <w:rsid w:val="006F0831"/>
    <w:rsid w:val="006F08BC"/>
    <w:rsid w:val="006F08CD"/>
    <w:rsid w:val="006F0B7C"/>
    <w:rsid w:val="006F0BE7"/>
    <w:rsid w:val="006F0CBA"/>
    <w:rsid w:val="006F141A"/>
    <w:rsid w:val="006F141D"/>
    <w:rsid w:val="006F14FA"/>
    <w:rsid w:val="006F1518"/>
    <w:rsid w:val="006F161E"/>
    <w:rsid w:val="006F190A"/>
    <w:rsid w:val="006F19B9"/>
    <w:rsid w:val="006F1BD2"/>
    <w:rsid w:val="006F1D38"/>
    <w:rsid w:val="006F1D81"/>
    <w:rsid w:val="006F1F5F"/>
    <w:rsid w:val="006F20BA"/>
    <w:rsid w:val="006F21D6"/>
    <w:rsid w:val="006F22E0"/>
    <w:rsid w:val="006F22F2"/>
    <w:rsid w:val="006F243F"/>
    <w:rsid w:val="006F24C0"/>
    <w:rsid w:val="006F25B2"/>
    <w:rsid w:val="006F25DB"/>
    <w:rsid w:val="006F274F"/>
    <w:rsid w:val="006F2838"/>
    <w:rsid w:val="006F292F"/>
    <w:rsid w:val="006F297A"/>
    <w:rsid w:val="006F29BE"/>
    <w:rsid w:val="006F2B15"/>
    <w:rsid w:val="006F2CF6"/>
    <w:rsid w:val="006F311E"/>
    <w:rsid w:val="006F31CC"/>
    <w:rsid w:val="006F320D"/>
    <w:rsid w:val="006F3537"/>
    <w:rsid w:val="006F3896"/>
    <w:rsid w:val="006F3A9A"/>
    <w:rsid w:val="006F3B93"/>
    <w:rsid w:val="006F3BC0"/>
    <w:rsid w:val="006F3C6D"/>
    <w:rsid w:val="006F3CBC"/>
    <w:rsid w:val="006F3DD8"/>
    <w:rsid w:val="006F3E1F"/>
    <w:rsid w:val="006F3F9F"/>
    <w:rsid w:val="006F3FE1"/>
    <w:rsid w:val="006F4186"/>
    <w:rsid w:val="006F41A8"/>
    <w:rsid w:val="006F4328"/>
    <w:rsid w:val="006F4544"/>
    <w:rsid w:val="006F46B9"/>
    <w:rsid w:val="006F46E9"/>
    <w:rsid w:val="006F48D4"/>
    <w:rsid w:val="006F49D3"/>
    <w:rsid w:val="006F4B4D"/>
    <w:rsid w:val="006F4B75"/>
    <w:rsid w:val="006F4D9E"/>
    <w:rsid w:val="006F4DE7"/>
    <w:rsid w:val="006F4E31"/>
    <w:rsid w:val="006F5156"/>
    <w:rsid w:val="006F520B"/>
    <w:rsid w:val="006F5235"/>
    <w:rsid w:val="006F525E"/>
    <w:rsid w:val="006F5352"/>
    <w:rsid w:val="006F53E1"/>
    <w:rsid w:val="006F5499"/>
    <w:rsid w:val="006F5542"/>
    <w:rsid w:val="006F56A8"/>
    <w:rsid w:val="006F5990"/>
    <w:rsid w:val="006F5AE0"/>
    <w:rsid w:val="006F5BDD"/>
    <w:rsid w:val="006F5C43"/>
    <w:rsid w:val="006F5EED"/>
    <w:rsid w:val="006F63F0"/>
    <w:rsid w:val="006F651A"/>
    <w:rsid w:val="006F6806"/>
    <w:rsid w:val="006F681D"/>
    <w:rsid w:val="006F68F6"/>
    <w:rsid w:val="006F69C6"/>
    <w:rsid w:val="006F6A42"/>
    <w:rsid w:val="006F6A6D"/>
    <w:rsid w:val="006F6AC7"/>
    <w:rsid w:val="006F6C74"/>
    <w:rsid w:val="006F6D57"/>
    <w:rsid w:val="006F6D9E"/>
    <w:rsid w:val="006F6E1D"/>
    <w:rsid w:val="006F6F07"/>
    <w:rsid w:val="006F6F89"/>
    <w:rsid w:val="006F7627"/>
    <w:rsid w:val="006F7860"/>
    <w:rsid w:val="006F7A50"/>
    <w:rsid w:val="006F7B96"/>
    <w:rsid w:val="006F7D7D"/>
    <w:rsid w:val="006F7EFF"/>
    <w:rsid w:val="00700064"/>
    <w:rsid w:val="00700128"/>
    <w:rsid w:val="007002FA"/>
    <w:rsid w:val="0070051F"/>
    <w:rsid w:val="00700580"/>
    <w:rsid w:val="00700868"/>
    <w:rsid w:val="00700960"/>
    <w:rsid w:val="00700A3F"/>
    <w:rsid w:val="00700A74"/>
    <w:rsid w:val="00700B61"/>
    <w:rsid w:val="00700BD3"/>
    <w:rsid w:val="00701176"/>
    <w:rsid w:val="0070125A"/>
    <w:rsid w:val="00701306"/>
    <w:rsid w:val="00701815"/>
    <w:rsid w:val="00701822"/>
    <w:rsid w:val="007018DA"/>
    <w:rsid w:val="007019AF"/>
    <w:rsid w:val="007019CC"/>
    <w:rsid w:val="007019F2"/>
    <w:rsid w:val="00701CB5"/>
    <w:rsid w:val="00701CD3"/>
    <w:rsid w:val="00701D09"/>
    <w:rsid w:val="00701E41"/>
    <w:rsid w:val="0070200C"/>
    <w:rsid w:val="00702055"/>
    <w:rsid w:val="00702063"/>
    <w:rsid w:val="007020AB"/>
    <w:rsid w:val="007021C4"/>
    <w:rsid w:val="00702597"/>
    <w:rsid w:val="0070263B"/>
    <w:rsid w:val="0070276C"/>
    <w:rsid w:val="007027FF"/>
    <w:rsid w:val="00702880"/>
    <w:rsid w:val="007028C4"/>
    <w:rsid w:val="007029C5"/>
    <w:rsid w:val="00702A36"/>
    <w:rsid w:val="00702A52"/>
    <w:rsid w:val="00702DB9"/>
    <w:rsid w:val="00702EB4"/>
    <w:rsid w:val="00702F52"/>
    <w:rsid w:val="00702F7F"/>
    <w:rsid w:val="00703027"/>
    <w:rsid w:val="00703311"/>
    <w:rsid w:val="0070368B"/>
    <w:rsid w:val="007038D8"/>
    <w:rsid w:val="00703959"/>
    <w:rsid w:val="007039C0"/>
    <w:rsid w:val="007039C3"/>
    <w:rsid w:val="00703B09"/>
    <w:rsid w:val="00703CF7"/>
    <w:rsid w:val="00703D73"/>
    <w:rsid w:val="00703E3B"/>
    <w:rsid w:val="00703E41"/>
    <w:rsid w:val="00703F69"/>
    <w:rsid w:val="00703FF4"/>
    <w:rsid w:val="007040A9"/>
    <w:rsid w:val="007042D1"/>
    <w:rsid w:val="0070432B"/>
    <w:rsid w:val="00704356"/>
    <w:rsid w:val="00704440"/>
    <w:rsid w:val="007048DE"/>
    <w:rsid w:val="00704A79"/>
    <w:rsid w:val="00704B65"/>
    <w:rsid w:val="00704C0B"/>
    <w:rsid w:val="00704D0C"/>
    <w:rsid w:val="00704D1A"/>
    <w:rsid w:val="00704D68"/>
    <w:rsid w:val="00704DC2"/>
    <w:rsid w:val="00705042"/>
    <w:rsid w:val="0070512E"/>
    <w:rsid w:val="0070555D"/>
    <w:rsid w:val="00705731"/>
    <w:rsid w:val="00705B47"/>
    <w:rsid w:val="00705BDF"/>
    <w:rsid w:val="00705D44"/>
    <w:rsid w:val="00705E07"/>
    <w:rsid w:val="00705E55"/>
    <w:rsid w:val="00705F5D"/>
    <w:rsid w:val="00706089"/>
    <w:rsid w:val="00706175"/>
    <w:rsid w:val="007062DA"/>
    <w:rsid w:val="0070630D"/>
    <w:rsid w:val="007065E1"/>
    <w:rsid w:val="007065F6"/>
    <w:rsid w:val="00706665"/>
    <w:rsid w:val="007067B8"/>
    <w:rsid w:val="007068A1"/>
    <w:rsid w:val="00706B47"/>
    <w:rsid w:val="00706BB1"/>
    <w:rsid w:val="00706D18"/>
    <w:rsid w:val="00706D42"/>
    <w:rsid w:val="007070B9"/>
    <w:rsid w:val="00707174"/>
    <w:rsid w:val="007072EF"/>
    <w:rsid w:val="00707313"/>
    <w:rsid w:val="00707460"/>
    <w:rsid w:val="007075CC"/>
    <w:rsid w:val="007075D0"/>
    <w:rsid w:val="007075DB"/>
    <w:rsid w:val="007075F3"/>
    <w:rsid w:val="00707994"/>
    <w:rsid w:val="00707D09"/>
    <w:rsid w:val="00710029"/>
    <w:rsid w:val="007103CF"/>
    <w:rsid w:val="007106F6"/>
    <w:rsid w:val="00710870"/>
    <w:rsid w:val="007108D4"/>
    <w:rsid w:val="007108F2"/>
    <w:rsid w:val="00710A71"/>
    <w:rsid w:val="00710A9A"/>
    <w:rsid w:val="00710AD1"/>
    <w:rsid w:val="00710BF6"/>
    <w:rsid w:val="00710BFA"/>
    <w:rsid w:val="00710C38"/>
    <w:rsid w:val="00710D23"/>
    <w:rsid w:val="00710DF4"/>
    <w:rsid w:val="007111D4"/>
    <w:rsid w:val="0071125A"/>
    <w:rsid w:val="00711379"/>
    <w:rsid w:val="007113CC"/>
    <w:rsid w:val="00711492"/>
    <w:rsid w:val="007114E1"/>
    <w:rsid w:val="007114F3"/>
    <w:rsid w:val="007115FE"/>
    <w:rsid w:val="0071168E"/>
    <w:rsid w:val="00711722"/>
    <w:rsid w:val="00711761"/>
    <w:rsid w:val="0071178D"/>
    <w:rsid w:val="007117C3"/>
    <w:rsid w:val="00711906"/>
    <w:rsid w:val="00711909"/>
    <w:rsid w:val="0071192F"/>
    <w:rsid w:val="007119BC"/>
    <w:rsid w:val="007119EC"/>
    <w:rsid w:val="00711AA3"/>
    <w:rsid w:val="00711D6C"/>
    <w:rsid w:val="00711F6A"/>
    <w:rsid w:val="00712240"/>
    <w:rsid w:val="007123A1"/>
    <w:rsid w:val="007123DA"/>
    <w:rsid w:val="00712426"/>
    <w:rsid w:val="007124B2"/>
    <w:rsid w:val="007125FA"/>
    <w:rsid w:val="00712AD8"/>
    <w:rsid w:val="00712BD5"/>
    <w:rsid w:val="00712DB5"/>
    <w:rsid w:val="00712DE7"/>
    <w:rsid w:val="00712E43"/>
    <w:rsid w:val="0071301F"/>
    <w:rsid w:val="00713140"/>
    <w:rsid w:val="00713154"/>
    <w:rsid w:val="007131DE"/>
    <w:rsid w:val="007132F6"/>
    <w:rsid w:val="00713300"/>
    <w:rsid w:val="007133E7"/>
    <w:rsid w:val="007133FE"/>
    <w:rsid w:val="00713685"/>
    <w:rsid w:val="00713764"/>
    <w:rsid w:val="0071386B"/>
    <w:rsid w:val="007138DC"/>
    <w:rsid w:val="007139FD"/>
    <w:rsid w:val="00713D21"/>
    <w:rsid w:val="00713F88"/>
    <w:rsid w:val="00714005"/>
    <w:rsid w:val="00714091"/>
    <w:rsid w:val="007142A6"/>
    <w:rsid w:val="00714418"/>
    <w:rsid w:val="007144F9"/>
    <w:rsid w:val="00714690"/>
    <w:rsid w:val="0071487A"/>
    <w:rsid w:val="007149D0"/>
    <w:rsid w:val="00714AEE"/>
    <w:rsid w:val="00714BEC"/>
    <w:rsid w:val="00714C7A"/>
    <w:rsid w:val="007151D3"/>
    <w:rsid w:val="007151D6"/>
    <w:rsid w:val="0071531F"/>
    <w:rsid w:val="007156A7"/>
    <w:rsid w:val="00715859"/>
    <w:rsid w:val="007159C4"/>
    <w:rsid w:val="00715AF1"/>
    <w:rsid w:val="00715AF9"/>
    <w:rsid w:val="00715B3C"/>
    <w:rsid w:val="00715B85"/>
    <w:rsid w:val="00715BCA"/>
    <w:rsid w:val="00715C28"/>
    <w:rsid w:val="00715CB9"/>
    <w:rsid w:val="00715DCF"/>
    <w:rsid w:val="00715E8B"/>
    <w:rsid w:val="0071603C"/>
    <w:rsid w:val="007160DB"/>
    <w:rsid w:val="007161CB"/>
    <w:rsid w:val="00716235"/>
    <w:rsid w:val="007163B2"/>
    <w:rsid w:val="0071653E"/>
    <w:rsid w:val="007165E6"/>
    <w:rsid w:val="0071692A"/>
    <w:rsid w:val="00716AF9"/>
    <w:rsid w:val="00716B12"/>
    <w:rsid w:val="00716B22"/>
    <w:rsid w:val="00716D54"/>
    <w:rsid w:val="00717068"/>
    <w:rsid w:val="007171D7"/>
    <w:rsid w:val="00717559"/>
    <w:rsid w:val="00717860"/>
    <w:rsid w:val="00717A3B"/>
    <w:rsid w:val="00717CC0"/>
    <w:rsid w:val="007201A5"/>
    <w:rsid w:val="007202AC"/>
    <w:rsid w:val="007204C5"/>
    <w:rsid w:val="00720627"/>
    <w:rsid w:val="007207A9"/>
    <w:rsid w:val="0072080F"/>
    <w:rsid w:val="007208ED"/>
    <w:rsid w:val="00720A62"/>
    <w:rsid w:val="00720CDB"/>
    <w:rsid w:val="00720D98"/>
    <w:rsid w:val="00720F1F"/>
    <w:rsid w:val="00720F91"/>
    <w:rsid w:val="00720FCE"/>
    <w:rsid w:val="00721467"/>
    <w:rsid w:val="007214B5"/>
    <w:rsid w:val="007215B3"/>
    <w:rsid w:val="00721600"/>
    <w:rsid w:val="00721624"/>
    <w:rsid w:val="007218EB"/>
    <w:rsid w:val="007218F1"/>
    <w:rsid w:val="00721A1D"/>
    <w:rsid w:val="00721B4F"/>
    <w:rsid w:val="00721CAF"/>
    <w:rsid w:val="00721FE7"/>
    <w:rsid w:val="00722004"/>
    <w:rsid w:val="0072228A"/>
    <w:rsid w:val="00722349"/>
    <w:rsid w:val="00722378"/>
    <w:rsid w:val="00722821"/>
    <w:rsid w:val="00722825"/>
    <w:rsid w:val="00722928"/>
    <w:rsid w:val="00722959"/>
    <w:rsid w:val="007229EC"/>
    <w:rsid w:val="00722A41"/>
    <w:rsid w:val="00722A6C"/>
    <w:rsid w:val="00722DF8"/>
    <w:rsid w:val="00722FA1"/>
    <w:rsid w:val="007230B3"/>
    <w:rsid w:val="007231D6"/>
    <w:rsid w:val="0072363E"/>
    <w:rsid w:val="00723772"/>
    <w:rsid w:val="00723834"/>
    <w:rsid w:val="0072386F"/>
    <w:rsid w:val="00723AAD"/>
    <w:rsid w:val="00723B77"/>
    <w:rsid w:val="00723C13"/>
    <w:rsid w:val="00723C9B"/>
    <w:rsid w:val="00723D71"/>
    <w:rsid w:val="00723EFC"/>
    <w:rsid w:val="00723F12"/>
    <w:rsid w:val="00724393"/>
    <w:rsid w:val="007243F0"/>
    <w:rsid w:val="0072449B"/>
    <w:rsid w:val="00724524"/>
    <w:rsid w:val="0072467B"/>
    <w:rsid w:val="007246F0"/>
    <w:rsid w:val="007247A0"/>
    <w:rsid w:val="00724CD3"/>
    <w:rsid w:val="00725099"/>
    <w:rsid w:val="0072518F"/>
    <w:rsid w:val="007253C1"/>
    <w:rsid w:val="00725477"/>
    <w:rsid w:val="007255E0"/>
    <w:rsid w:val="00725697"/>
    <w:rsid w:val="007258D2"/>
    <w:rsid w:val="0072591B"/>
    <w:rsid w:val="00725948"/>
    <w:rsid w:val="0072594F"/>
    <w:rsid w:val="00725975"/>
    <w:rsid w:val="00725E0F"/>
    <w:rsid w:val="00725E35"/>
    <w:rsid w:val="007261D2"/>
    <w:rsid w:val="0072636E"/>
    <w:rsid w:val="007264DA"/>
    <w:rsid w:val="00726545"/>
    <w:rsid w:val="007266BE"/>
    <w:rsid w:val="00726720"/>
    <w:rsid w:val="00726BC1"/>
    <w:rsid w:val="00726CC2"/>
    <w:rsid w:val="00726D9D"/>
    <w:rsid w:val="00726E7F"/>
    <w:rsid w:val="007271A1"/>
    <w:rsid w:val="007271A4"/>
    <w:rsid w:val="00727505"/>
    <w:rsid w:val="007276A5"/>
    <w:rsid w:val="007277CD"/>
    <w:rsid w:val="007277F0"/>
    <w:rsid w:val="007278AE"/>
    <w:rsid w:val="007279CA"/>
    <w:rsid w:val="00727AF6"/>
    <w:rsid w:val="00727C39"/>
    <w:rsid w:val="00727C66"/>
    <w:rsid w:val="00730045"/>
    <w:rsid w:val="007300A2"/>
    <w:rsid w:val="00730432"/>
    <w:rsid w:val="00730568"/>
    <w:rsid w:val="007308E2"/>
    <w:rsid w:val="0073092B"/>
    <w:rsid w:val="00730A0C"/>
    <w:rsid w:val="00730A50"/>
    <w:rsid w:val="0073108B"/>
    <w:rsid w:val="0073116B"/>
    <w:rsid w:val="007312C3"/>
    <w:rsid w:val="00731487"/>
    <w:rsid w:val="007314A2"/>
    <w:rsid w:val="007314EE"/>
    <w:rsid w:val="007315EC"/>
    <w:rsid w:val="0073174C"/>
    <w:rsid w:val="00731831"/>
    <w:rsid w:val="007319D2"/>
    <w:rsid w:val="00731B42"/>
    <w:rsid w:val="00731CF6"/>
    <w:rsid w:val="00731F43"/>
    <w:rsid w:val="00731F6E"/>
    <w:rsid w:val="0073202D"/>
    <w:rsid w:val="00732161"/>
    <w:rsid w:val="00732464"/>
    <w:rsid w:val="007324A8"/>
    <w:rsid w:val="00732540"/>
    <w:rsid w:val="00732609"/>
    <w:rsid w:val="0073275D"/>
    <w:rsid w:val="00732847"/>
    <w:rsid w:val="00732884"/>
    <w:rsid w:val="007328F5"/>
    <w:rsid w:val="00732965"/>
    <w:rsid w:val="00732CA5"/>
    <w:rsid w:val="00732FA7"/>
    <w:rsid w:val="0073312E"/>
    <w:rsid w:val="007331C9"/>
    <w:rsid w:val="0073339F"/>
    <w:rsid w:val="0073345E"/>
    <w:rsid w:val="0073354A"/>
    <w:rsid w:val="00733584"/>
    <w:rsid w:val="007336DB"/>
    <w:rsid w:val="007337EA"/>
    <w:rsid w:val="00733800"/>
    <w:rsid w:val="00733913"/>
    <w:rsid w:val="00733B35"/>
    <w:rsid w:val="00733C5E"/>
    <w:rsid w:val="00733C62"/>
    <w:rsid w:val="00733C82"/>
    <w:rsid w:val="00733DA2"/>
    <w:rsid w:val="00733EEC"/>
    <w:rsid w:val="00733F43"/>
    <w:rsid w:val="00733F83"/>
    <w:rsid w:val="00733F96"/>
    <w:rsid w:val="00734191"/>
    <w:rsid w:val="0073426A"/>
    <w:rsid w:val="007343D5"/>
    <w:rsid w:val="00734629"/>
    <w:rsid w:val="00734B00"/>
    <w:rsid w:val="00734D66"/>
    <w:rsid w:val="007350D0"/>
    <w:rsid w:val="00735102"/>
    <w:rsid w:val="00735113"/>
    <w:rsid w:val="00735171"/>
    <w:rsid w:val="007353C7"/>
    <w:rsid w:val="007353FE"/>
    <w:rsid w:val="007354E2"/>
    <w:rsid w:val="007354E5"/>
    <w:rsid w:val="0073552C"/>
    <w:rsid w:val="00735599"/>
    <w:rsid w:val="0073584D"/>
    <w:rsid w:val="00735892"/>
    <w:rsid w:val="00735D63"/>
    <w:rsid w:val="00735F33"/>
    <w:rsid w:val="00736093"/>
    <w:rsid w:val="00736236"/>
    <w:rsid w:val="007362C5"/>
    <w:rsid w:val="007363D0"/>
    <w:rsid w:val="00736563"/>
    <w:rsid w:val="00736614"/>
    <w:rsid w:val="007366E4"/>
    <w:rsid w:val="00736861"/>
    <w:rsid w:val="00736A1A"/>
    <w:rsid w:val="00736A64"/>
    <w:rsid w:val="00736B8B"/>
    <w:rsid w:val="00736BE5"/>
    <w:rsid w:val="00736D9F"/>
    <w:rsid w:val="00736EE4"/>
    <w:rsid w:val="00736FDC"/>
    <w:rsid w:val="00737051"/>
    <w:rsid w:val="007371DA"/>
    <w:rsid w:val="0073726E"/>
    <w:rsid w:val="007372FD"/>
    <w:rsid w:val="007373D3"/>
    <w:rsid w:val="007373DC"/>
    <w:rsid w:val="007375A8"/>
    <w:rsid w:val="007376AA"/>
    <w:rsid w:val="007376DE"/>
    <w:rsid w:val="0073795A"/>
    <w:rsid w:val="0073799C"/>
    <w:rsid w:val="007379BC"/>
    <w:rsid w:val="00737AC7"/>
    <w:rsid w:val="00737AFA"/>
    <w:rsid w:val="00737C1D"/>
    <w:rsid w:val="00737C87"/>
    <w:rsid w:val="00737CDF"/>
    <w:rsid w:val="00737E91"/>
    <w:rsid w:val="00737F63"/>
    <w:rsid w:val="00740178"/>
    <w:rsid w:val="007401AB"/>
    <w:rsid w:val="00740249"/>
    <w:rsid w:val="007402FC"/>
    <w:rsid w:val="0074053C"/>
    <w:rsid w:val="0074073B"/>
    <w:rsid w:val="007408CF"/>
    <w:rsid w:val="007408F4"/>
    <w:rsid w:val="00740B0B"/>
    <w:rsid w:val="00740C93"/>
    <w:rsid w:val="00740E7A"/>
    <w:rsid w:val="00740F5B"/>
    <w:rsid w:val="007410DF"/>
    <w:rsid w:val="00741116"/>
    <w:rsid w:val="007411FF"/>
    <w:rsid w:val="0074133E"/>
    <w:rsid w:val="00741342"/>
    <w:rsid w:val="00741680"/>
    <w:rsid w:val="007416C5"/>
    <w:rsid w:val="007416E1"/>
    <w:rsid w:val="00741756"/>
    <w:rsid w:val="0074176D"/>
    <w:rsid w:val="0074182E"/>
    <w:rsid w:val="0074187C"/>
    <w:rsid w:val="00741905"/>
    <w:rsid w:val="00741AE9"/>
    <w:rsid w:val="00741DA1"/>
    <w:rsid w:val="00741E5E"/>
    <w:rsid w:val="00741EA8"/>
    <w:rsid w:val="00741FB8"/>
    <w:rsid w:val="00742132"/>
    <w:rsid w:val="0074232B"/>
    <w:rsid w:val="007425DF"/>
    <w:rsid w:val="0074263B"/>
    <w:rsid w:val="0074269A"/>
    <w:rsid w:val="0074275C"/>
    <w:rsid w:val="00742F06"/>
    <w:rsid w:val="00742F10"/>
    <w:rsid w:val="00742F13"/>
    <w:rsid w:val="00742F84"/>
    <w:rsid w:val="007432E8"/>
    <w:rsid w:val="007433B8"/>
    <w:rsid w:val="00743447"/>
    <w:rsid w:val="00743662"/>
    <w:rsid w:val="0074381D"/>
    <w:rsid w:val="00743BA9"/>
    <w:rsid w:val="00743C1F"/>
    <w:rsid w:val="00743C6F"/>
    <w:rsid w:val="00743D3C"/>
    <w:rsid w:val="00744068"/>
    <w:rsid w:val="007441F1"/>
    <w:rsid w:val="00744337"/>
    <w:rsid w:val="0074437D"/>
    <w:rsid w:val="00744414"/>
    <w:rsid w:val="007446E0"/>
    <w:rsid w:val="007448A6"/>
    <w:rsid w:val="00744A7C"/>
    <w:rsid w:val="00744C1E"/>
    <w:rsid w:val="00744CB5"/>
    <w:rsid w:val="0074508D"/>
    <w:rsid w:val="007451FF"/>
    <w:rsid w:val="007452AC"/>
    <w:rsid w:val="00745333"/>
    <w:rsid w:val="007454D4"/>
    <w:rsid w:val="007454F4"/>
    <w:rsid w:val="00745624"/>
    <w:rsid w:val="00745656"/>
    <w:rsid w:val="00745684"/>
    <w:rsid w:val="0074568D"/>
    <w:rsid w:val="0074580B"/>
    <w:rsid w:val="00745A6C"/>
    <w:rsid w:val="00745B8C"/>
    <w:rsid w:val="00745D05"/>
    <w:rsid w:val="00745DAD"/>
    <w:rsid w:val="00745EE8"/>
    <w:rsid w:val="007460EA"/>
    <w:rsid w:val="007460FF"/>
    <w:rsid w:val="0074610A"/>
    <w:rsid w:val="00746137"/>
    <w:rsid w:val="007461C7"/>
    <w:rsid w:val="00746286"/>
    <w:rsid w:val="00746392"/>
    <w:rsid w:val="007463E7"/>
    <w:rsid w:val="0074665F"/>
    <w:rsid w:val="00746693"/>
    <w:rsid w:val="007467F6"/>
    <w:rsid w:val="00746A27"/>
    <w:rsid w:val="00746CC8"/>
    <w:rsid w:val="00746DF8"/>
    <w:rsid w:val="00746E38"/>
    <w:rsid w:val="00746F6D"/>
    <w:rsid w:val="0074724B"/>
    <w:rsid w:val="007474A4"/>
    <w:rsid w:val="007475EC"/>
    <w:rsid w:val="00747605"/>
    <w:rsid w:val="00747923"/>
    <w:rsid w:val="007479AF"/>
    <w:rsid w:val="007479CC"/>
    <w:rsid w:val="00747BA1"/>
    <w:rsid w:val="00747CF3"/>
    <w:rsid w:val="00747D22"/>
    <w:rsid w:val="00747EB3"/>
    <w:rsid w:val="007500A4"/>
    <w:rsid w:val="00750124"/>
    <w:rsid w:val="007501E5"/>
    <w:rsid w:val="0075027E"/>
    <w:rsid w:val="007504C4"/>
    <w:rsid w:val="007508B9"/>
    <w:rsid w:val="007509A6"/>
    <w:rsid w:val="00750DBA"/>
    <w:rsid w:val="00750FC3"/>
    <w:rsid w:val="0075104A"/>
    <w:rsid w:val="007512A9"/>
    <w:rsid w:val="0075142F"/>
    <w:rsid w:val="0075164E"/>
    <w:rsid w:val="007516A0"/>
    <w:rsid w:val="007516FE"/>
    <w:rsid w:val="00751853"/>
    <w:rsid w:val="0075185C"/>
    <w:rsid w:val="00751A01"/>
    <w:rsid w:val="00751CD8"/>
    <w:rsid w:val="00751DF5"/>
    <w:rsid w:val="00751E2E"/>
    <w:rsid w:val="00752106"/>
    <w:rsid w:val="00752128"/>
    <w:rsid w:val="0075214B"/>
    <w:rsid w:val="00752293"/>
    <w:rsid w:val="007522AD"/>
    <w:rsid w:val="007524CB"/>
    <w:rsid w:val="00752603"/>
    <w:rsid w:val="0075262B"/>
    <w:rsid w:val="00752683"/>
    <w:rsid w:val="00752789"/>
    <w:rsid w:val="007527A1"/>
    <w:rsid w:val="007527A5"/>
    <w:rsid w:val="007527C7"/>
    <w:rsid w:val="007529E2"/>
    <w:rsid w:val="00752CA1"/>
    <w:rsid w:val="00752E46"/>
    <w:rsid w:val="007532C7"/>
    <w:rsid w:val="00753505"/>
    <w:rsid w:val="00753524"/>
    <w:rsid w:val="00753616"/>
    <w:rsid w:val="00753965"/>
    <w:rsid w:val="0075396B"/>
    <w:rsid w:val="0075397D"/>
    <w:rsid w:val="007539E4"/>
    <w:rsid w:val="00753A50"/>
    <w:rsid w:val="00753B4F"/>
    <w:rsid w:val="00753B97"/>
    <w:rsid w:val="00753D65"/>
    <w:rsid w:val="00753DAE"/>
    <w:rsid w:val="00753E00"/>
    <w:rsid w:val="00753E29"/>
    <w:rsid w:val="00753E71"/>
    <w:rsid w:val="00753F06"/>
    <w:rsid w:val="0075407A"/>
    <w:rsid w:val="007540FA"/>
    <w:rsid w:val="007541D7"/>
    <w:rsid w:val="00754215"/>
    <w:rsid w:val="007543A3"/>
    <w:rsid w:val="0075448C"/>
    <w:rsid w:val="007544B1"/>
    <w:rsid w:val="00754668"/>
    <w:rsid w:val="0075491B"/>
    <w:rsid w:val="00754928"/>
    <w:rsid w:val="00754A55"/>
    <w:rsid w:val="00754A7D"/>
    <w:rsid w:val="00754AD2"/>
    <w:rsid w:val="00754CDB"/>
    <w:rsid w:val="00754D58"/>
    <w:rsid w:val="00755167"/>
    <w:rsid w:val="00755235"/>
    <w:rsid w:val="00755436"/>
    <w:rsid w:val="00755467"/>
    <w:rsid w:val="00755538"/>
    <w:rsid w:val="007556AE"/>
    <w:rsid w:val="007556B6"/>
    <w:rsid w:val="007557EC"/>
    <w:rsid w:val="00755903"/>
    <w:rsid w:val="00755929"/>
    <w:rsid w:val="0075593D"/>
    <w:rsid w:val="00755954"/>
    <w:rsid w:val="00755ACF"/>
    <w:rsid w:val="00755B05"/>
    <w:rsid w:val="00755D9B"/>
    <w:rsid w:val="00755FFE"/>
    <w:rsid w:val="007560AF"/>
    <w:rsid w:val="00756177"/>
    <w:rsid w:val="007561D5"/>
    <w:rsid w:val="007566BD"/>
    <w:rsid w:val="007569F8"/>
    <w:rsid w:val="00756BFD"/>
    <w:rsid w:val="00756D61"/>
    <w:rsid w:val="00756F9C"/>
    <w:rsid w:val="00756FAC"/>
    <w:rsid w:val="007570C0"/>
    <w:rsid w:val="00757329"/>
    <w:rsid w:val="0075734C"/>
    <w:rsid w:val="00757379"/>
    <w:rsid w:val="007573E8"/>
    <w:rsid w:val="007576DD"/>
    <w:rsid w:val="0075784A"/>
    <w:rsid w:val="00757901"/>
    <w:rsid w:val="00757B01"/>
    <w:rsid w:val="00757C7D"/>
    <w:rsid w:val="00757CB9"/>
    <w:rsid w:val="00757EA1"/>
    <w:rsid w:val="00760018"/>
    <w:rsid w:val="007602E9"/>
    <w:rsid w:val="007602FF"/>
    <w:rsid w:val="0076032F"/>
    <w:rsid w:val="007605AD"/>
    <w:rsid w:val="007606C3"/>
    <w:rsid w:val="00760746"/>
    <w:rsid w:val="00760758"/>
    <w:rsid w:val="00760803"/>
    <w:rsid w:val="00760813"/>
    <w:rsid w:val="00760860"/>
    <w:rsid w:val="00760980"/>
    <w:rsid w:val="00760BBF"/>
    <w:rsid w:val="00760F04"/>
    <w:rsid w:val="00760FF0"/>
    <w:rsid w:val="00761023"/>
    <w:rsid w:val="0076102F"/>
    <w:rsid w:val="007612D3"/>
    <w:rsid w:val="0076132E"/>
    <w:rsid w:val="007613E6"/>
    <w:rsid w:val="007613E9"/>
    <w:rsid w:val="007615F1"/>
    <w:rsid w:val="00761744"/>
    <w:rsid w:val="00761A6E"/>
    <w:rsid w:val="00761D15"/>
    <w:rsid w:val="00761D4F"/>
    <w:rsid w:val="00761EAB"/>
    <w:rsid w:val="00762005"/>
    <w:rsid w:val="007621D2"/>
    <w:rsid w:val="007622BA"/>
    <w:rsid w:val="007624B4"/>
    <w:rsid w:val="0076254A"/>
    <w:rsid w:val="00762595"/>
    <w:rsid w:val="00762608"/>
    <w:rsid w:val="00762617"/>
    <w:rsid w:val="0076288E"/>
    <w:rsid w:val="00762913"/>
    <w:rsid w:val="00762B87"/>
    <w:rsid w:val="00762BC0"/>
    <w:rsid w:val="00762E0F"/>
    <w:rsid w:val="00762E24"/>
    <w:rsid w:val="00762E6E"/>
    <w:rsid w:val="00762F1D"/>
    <w:rsid w:val="00763020"/>
    <w:rsid w:val="00763053"/>
    <w:rsid w:val="00763089"/>
    <w:rsid w:val="0076316E"/>
    <w:rsid w:val="0076321F"/>
    <w:rsid w:val="007632B8"/>
    <w:rsid w:val="00763611"/>
    <w:rsid w:val="00763645"/>
    <w:rsid w:val="00763656"/>
    <w:rsid w:val="00763803"/>
    <w:rsid w:val="00763806"/>
    <w:rsid w:val="007638A0"/>
    <w:rsid w:val="007639AC"/>
    <w:rsid w:val="00763AF3"/>
    <w:rsid w:val="00763B5C"/>
    <w:rsid w:val="00763D6F"/>
    <w:rsid w:val="00763D9E"/>
    <w:rsid w:val="00763ED8"/>
    <w:rsid w:val="00763FC6"/>
    <w:rsid w:val="007640AC"/>
    <w:rsid w:val="00764177"/>
    <w:rsid w:val="007641EA"/>
    <w:rsid w:val="007643D2"/>
    <w:rsid w:val="0076440C"/>
    <w:rsid w:val="007645B9"/>
    <w:rsid w:val="0076462B"/>
    <w:rsid w:val="00764664"/>
    <w:rsid w:val="00764946"/>
    <w:rsid w:val="00764AA7"/>
    <w:rsid w:val="00764B34"/>
    <w:rsid w:val="00764CC5"/>
    <w:rsid w:val="00764D20"/>
    <w:rsid w:val="00764F33"/>
    <w:rsid w:val="00764F46"/>
    <w:rsid w:val="00765017"/>
    <w:rsid w:val="0076501D"/>
    <w:rsid w:val="007651CA"/>
    <w:rsid w:val="00765339"/>
    <w:rsid w:val="007653BA"/>
    <w:rsid w:val="007654E3"/>
    <w:rsid w:val="00765508"/>
    <w:rsid w:val="00765598"/>
    <w:rsid w:val="00765693"/>
    <w:rsid w:val="007656A4"/>
    <w:rsid w:val="007656AC"/>
    <w:rsid w:val="00765733"/>
    <w:rsid w:val="0076584F"/>
    <w:rsid w:val="007659D3"/>
    <w:rsid w:val="00765A69"/>
    <w:rsid w:val="00765BD5"/>
    <w:rsid w:val="00765C1B"/>
    <w:rsid w:val="00765D3D"/>
    <w:rsid w:val="00765DE6"/>
    <w:rsid w:val="00765F04"/>
    <w:rsid w:val="00765F10"/>
    <w:rsid w:val="00766021"/>
    <w:rsid w:val="00766098"/>
    <w:rsid w:val="00766152"/>
    <w:rsid w:val="00766264"/>
    <w:rsid w:val="007662FA"/>
    <w:rsid w:val="0076647D"/>
    <w:rsid w:val="0076649A"/>
    <w:rsid w:val="00766632"/>
    <w:rsid w:val="00766784"/>
    <w:rsid w:val="00766931"/>
    <w:rsid w:val="00766B72"/>
    <w:rsid w:val="00766BB7"/>
    <w:rsid w:val="0076703A"/>
    <w:rsid w:val="007671FF"/>
    <w:rsid w:val="007672C2"/>
    <w:rsid w:val="007674BA"/>
    <w:rsid w:val="007674BF"/>
    <w:rsid w:val="007676CF"/>
    <w:rsid w:val="00767819"/>
    <w:rsid w:val="00767A19"/>
    <w:rsid w:val="00767BAA"/>
    <w:rsid w:val="00767C28"/>
    <w:rsid w:val="00767C91"/>
    <w:rsid w:val="00767EEA"/>
    <w:rsid w:val="00770058"/>
    <w:rsid w:val="00770236"/>
    <w:rsid w:val="007702AA"/>
    <w:rsid w:val="007703AF"/>
    <w:rsid w:val="007705C5"/>
    <w:rsid w:val="00770857"/>
    <w:rsid w:val="00770965"/>
    <w:rsid w:val="00770A9F"/>
    <w:rsid w:val="00770ABD"/>
    <w:rsid w:val="00770B14"/>
    <w:rsid w:val="00770B50"/>
    <w:rsid w:val="00770C93"/>
    <w:rsid w:val="00770D06"/>
    <w:rsid w:val="00770D92"/>
    <w:rsid w:val="00770DC7"/>
    <w:rsid w:val="00770F6C"/>
    <w:rsid w:val="0077100A"/>
    <w:rsid w:val="00771094"/>
    <w:rsid w:val="007710A6"/>
    <w:rsid w:val="007710AF"/>
    <w:rsid w:val="0077110F"/>
    <w:rsid w:val="00771126"/>
    <w:rsid w:val="007711D2"/>
    <w:rsid w:val="007712F1"/>
    <w:rsid w:val="00771460"/>
    <w:rsid w:val="00771481"/>
    <w:rsid w:val="00771795"/>
    <w:rsid w:val="00771870"/>
    <w:rsid w:val="0077192F"/>
    <w:rsid w:val="00771B98"/>
    <w:rsid w:val="00771BFF"/>
    <w:rsid w:val="00771DE1"/>
    <w:rsid w:val="00771F7B"/>
    <w:rsid w:val="00772236"/>
    <w:rsid w:val="007722E8"/>
    <w:rsid w:val="007722EE"/>
    <w:rsid w:val="0077245F"/>
    <w:rsid w:val="007724B3"/>
    <w:rsid w:val="007724F5"/>
    <w:rsid w:val="00772520"/>
    <w:rsid w:val="007725B0"/>
    <w:rsid w:val="0077260E"/>
    <w:rsid w:val="00772627"/>
    <w:rsid w:val="0077274D"/>
    <w:rsid w:val="00772803"/>
    <w:rsid w:val="00772A7A"/>
    <w:rsid w:val="00772DAC"/>
    <w:rsid w:val="00772DD8"/>
    <w:rsid w:val="00772E44"/>
    <w:rsid w:val="00773200"/>
    <w:rsid w:val="00773274"/>
    <w:rsid w:val="007732C8"/>
    <w:rsid w:val="007732DF"/>
    <w:rsid w:val="0077340F"/>
    <w:rsid w:val="00773746"/>
    <w:rsid w:val="0077377E"/>
    <w:rsid w:val="0077386A"/>
    <w:rsid w:val="007739ED"/>
    <w:rsid w:val="00773A15"/>
    <w:rsid w:val="00773B5A"/>
    <w:rsid w:val="00773DBB"/>
    <w:rsid w:val="00773F3F"/>
    <w:rsid w:val="00773F61"/>
    <w:rsid w:val="00773FBE"/>
    <w:rsid w:val="00773FF4"/>
    <w:rsid w:val="007741B4"/>
    <w:rsid w:val="007741E6"/>
    <w:rsid w:val="0077428E"/>
    <w:rsid w:val="007744EE"/>
    <w:rsid w:val="00774622"/>
    <w:rsid w:val="0077466D"/>
    <w:rsid w:val="0077468B"/>
    <w:rsid w:val="007749A3"/>
    <w:rsid w:val="00774A29"/>
    <w:rsid w:val="00774B23"/>
    <w:rsid w:val="00774BFC"/>
    <w:rsid w:val="00774D56"/>
    <w:rsid w:val="00774DFD"/>
    <w:rsid w:val="00774EEE"/>
    <w:rsid w:val="00774FA5"/>
    <w:rsid w:val="00774FF9"/>
    <w:rsid w:val="00775015"/>
    <w:rsid w:val="007750F0"/>
    <w:rsid w:val="0077535D"/>
    <w:rsid w:val="00775377"/>
    <w:rsid w:val="007753AE"/>
    <w:rsid w:val="00775815"/>
    <w:rsid w:val="007758C3"/>
    <w:rsid w:val="007759C9"/>
    <w:rsid w:val="00775BA1"/>
    <w:rsid w:val="00775BD4"/>
    <w:rsid w:val="00775ECC"/>
    <w:rsid w:val="00775F31"/>
    <w:rsid w:val="007762FF"/>
    <w:rsid w:val="007763CA"/>
    <w:rsid w:val="007763D4"/>
    <w:rsid w:val="00776428"/>
    <w:rsid w:val="0077644A"/>
    <w:rsid w:val="00776484"/>
    <w:rsid w:val="00776561"/>
    <w:rsid w:val="007767B0"/>
    <w:rsid w:val="00776842"/>
    <w:rsid w:val="007768C2"/>
    <w:rsid w:val="0077692D"/>
    <w:rsid w:val="00776B96"/>
    <w:rsid w:val="00776DFF"/>
    <w:rsid w:val="00776E39"/>
    <w:rsid w:val="00777285"/>
    <w:rsid w:val="007773DB"/>
    <w:rsid w:val="007774D2"/>
    <w:rsid w:val="00777522"/>
    <w:rsid w:val="00777816"/>
    <w:rsid w:val="00777DB5"/>
    <w:rsid w:val="0078019F"/>
    <w:rsid w:val="00780257"/>
    <w:rsid w:val="00780273"/>
    <w:rsid w:val="007802A1"/>
    <w:rsid w:val="00780381"/>
    <w:rsid w:val="007805E4"/>
    <w:rsid w:val="007806CF"/>
    <w:rsid w:val="007806DE"/>
    <w:rsid w:val="0078070C"/>
    <w:rsid w:val="00780806"/>
    <w:rsid w:val="00780884"/>
    <w:rsid w:val="00780C70"/>
    <w:rsid w:val="00780CA7"/>
    <w:rsid w:val="00780CDC"/>
    <w:rsid w:val="00780DAC"/>
    <w:rsid w:val="007814C4"/>
    <w:rsid w:val="007815D9"/>
    <w:rsid w:val="007817F3"/>
    <w:rsid w:val="007818A0"/>
    <w:rsid w:val="0078192C"/>
    <w:rsid w:val="00781A6A"/>
    <w:rsid w:val="00781C1A"/>
    <w:rsid w:val="00781C9D"/>
    <w:rsid w:val="00781D1C"/>
    <w:rsid w:val="00781D1D"/>
    <w:rsid w:val="00781D7C"/>
    <w:rsid w:val="00781FF2"/>
    <w:rsid w:val="00782093"/>
    <w:rsid w:val="00782441"/>
    <w:rsid w:val="00782475"/>
    <w:rsid w:val="007824C1"/>
    <w:rsid w:val="00782538"/>
    <w:rsid w:val="0078259F"/>
    <w:rsid w:val="007826A8"/>
    <w:rsid w:val="007826D7"/>
    <w:rsid w:val="00782A9E"/>
    <w:rsid w:val="00782AD7"/>
    <w:rsid w:val="00782C26"/>
    <w:rsid w:val="00782CF2"/>
    <w:rsid w:val="00782DFD"/>
    <w:rsid w:val="00782F7B"/>
    <w:rsid w:val="00783024"/>
    <w:rsid w:val="007832E9"/>
    <w:rsid w:val="00783389"/>
    <w:rsid w:val="007833BB"/>
    <w:rsid w:val="007834B8"/>
    <w:rsid w:val="0078361B"/>
    <w:rsid w:val="00783768"/>
    <w:rsid w:val="007837B2"/>
    <w:rsid w:val="0078390A"/>
    <w:rsid w:val="0078396B"/>
    <w:rsid w:val="0078406F"/>
    <w:rsid w:val="00784077"/>
    <w:rsid w:val="0078410D"/>
    <w:rsid w:val="0078412C"/>
    <w:rsid w:val="007841F9"/>
    <w:rsid w:val="00784491"/>
    <w:rsid w:val="00784599"/>
    <w:rsid w:val="00784608"/>
    <w:rsid w:val="00784768"/>
    <w:rsid w:val="007847F8"/>
    <w:rsid w:val="00784CBD"/>
    <w:rsid w:val="00784D13"/>
    <w:rsid w:val="00784DDA"/>
    <w:rsid w:val="00784FC8"/>
    <w:rsid w:val="007850AC"/>
    <w:rsid w:val="007850FB"/>
    <w:rsid w:val="007852D0"/>
    <w:rsid w:val="00785500"/>
    <w:rsid w:val="0078553E"/>
    <w:rsid w:val="0078573D"/>
    <w:rsid w:val="007857E4"/>
    <w:rsid w:val="0078586D"/>
    <w:rsid w:val="00785959"/>
    <w:rsid w:val="00785B6C"/>
    <w:rsid w:val="00785C09"/>
    <w:rsid w:val="00786211"/>
    <w:rsid w:val="0078634C"/>
    <w:rsid w:val="007863D2"/>
    <w:rsid w:val="0078652B"/>
    <w:rsid w:val="007865DB"/>
    <w:rsid w:val="007868A2"/>
    <w:rsid w:val="00786993"/>
    <w:rsid w:val="00786ADE"/>
    <w:rsid w:val="00786D8E"/>
    <w:rsid w:val="00786DC5"/>
    <w:rsid w:val="00786E30"/>
    <w:rsid w:val="00786E5D"/>
    <w:rsid w:val="00786ED1"/>
    <w:rsid w:val="00786EE9"/>
    <w:rsid w:val="00786FA9"/>
    <w:rsid w:val="00786FEC"/>
    <w:rsid w:val="007870F3"/>
    <w:rsid w:val="00787139"/>
    <w:rsid w:val="007871D6"/>
    <w:rsid w:val="00787211"/>
    <w:rsid w:val="007873BF"/>
    <w:rsid w:val="0078742B"/>
    <w:rsid w:val="00787524"/>
    <w:rsid w:val="0078757C"/>
    <w:rsid w:val="0078776C"/>
    <w:rsid w:val="00787A7E"/>
    <w:rsid w:val="00787BC7"/>
    <w:rsid w:val="00787D38"/>
    <w:rsid w:val="00787DD0"/>
    <w:rsid w:val="00787FE6"/>
    <w:rsid w:val="00790288"/>
    <w:rsid w:val="007902B2"/>
    <w:rsid w:val="0079036E"/>
    <w:rsid w:val="00790688"/>
    <w:rsid w:val="007907CA"/>
    <w:rsid w:val="00790817"/>
    <w:rsid w:val="00790893"/>
    <w:rsid w:val="00790B4E"/>
    <w:rsid w:val="00790BC5"/>
    <w:rsid w:val="00790CD3"/>
    <w:rsid w:val="00790F73"/>
    <w:rsid w:val="0079104E"/>
    <w:rsid w:val="007910CF"/>
    <w:rsid w:val="007911A0"/>
    <w:rsid w:val="0079126D"/>
    <w:rsid w:val="007916A8"/>
    <w:rsid w:val="007919CD"/>
    <w:rsid w:val="00791CA1"/>
    <w:rsid w:val="00791E71"/>
    <w:rsid w:val="00791E82"/>
    <w:rsid w:val="00791F95"/>
    <w:rsid w:val="00792174"/>
    <w:rsid w:val="00792435"/>
    <w:rsid w:val="0079244C"/>
    <w:rsid w:val="00792707"/>
    <w:rsid w:val="0079273F"/>
    <w:rsid w:val="00792867"/>
    <w:rsid w:val="00792B7F"/>
    <w:rsid w:val="00792D4E"/>
    <w:rsid w:val="00792E57"/>
    <w:rsid w:val="00792E9B"/>
    <w:rsid w:val="00792F0C"/>
    <w:rsid w:val="00792FAC"/>
    <w:rsid w:val="007930B4"/>
    <w:rsid w:val="00793220"/>
    <w:rsid w:val="007932E5"/>
    <w:rsid w:val="007932FF"/>
    <w:rsid w:val="007934E6"/>
    <w:rsid w:val="007935BE"/>
    <w:rsid w:val="007936AD"/>
    <w:rsid w:val="00793840"/>
    <w:rsid w:val="0079392B"/>
    <w:rsid w:val="0079398B"/>
    <w:rsid w:val="00793ADC"/>
    <w:rsid w:val="00793DE1"/>
    <w:rsid w:val="00793E4C"/>
    <w:rsid w:val="00793F2C"/>
    <w:rsid w:val="0079419D"/>
    <w:rsid w:val="00794269"/>
    <w:rsid w:val="00794336"/>
    <w:rsid w:val="00794385"/>
    <w:rsid w:val="007945C4"/>
    <w:rsid w:val="00794652"/>
    <w:rsid w:val="0079472E"/>
    <w:rsid w:val="007947B5"/>
    <w:rsid w:val="007948B8"/>
    <w:rsid w:val="00794AEE"/>
    <w:rsid w:val="00794B81"/>
    <w:rsid w:val="00794C2E"/>
    <w:rsid w:val="00794C72"/>
    <w:rsid w:val="00794CB0"/>
    <w:rsid w:val="00794EFB"/>
    <w:rsid w:val="00794F1E"/>
    <w:rsid w:val="00795073"/>
    <w:rsid w:val="00795174"/>
    <w:rsid w:val="007951FF"/>
    <w:rsid w:val="00795366"/>
    <w:rsid w:val="0079599A"/>
    <w:rsid w:val="00795A53"/>
    <w:rsid w:val="00795BD8"/>
    <w:rsid w:val="00795C32"/>
    <w:rsid w:val="00795C66"/>
    <w:rsid w:val="00795EFC"/>
    <w:rsid w:val="00796005"/>
    <w:rsid w:val="0079604B"/>
    <w:rsid w:val="00796286"/>
    <w:rsid w:val="00796642"/>
    <w:rsid w:val="0079664D"/>
    <w:rsid w:val="00796665"/>
    <w:rsid w:val="0079670B"/>
    <w:rsid w:val="00796966"/>
    <w:rsid w:val="007969BD"/>
    <w:rsid w:val="00796A1B"/>
    <w:rsid w:val="00796B81"/>
    <w:rsid w:val="00796E5D"/>
    <w:rsid w:val="00796F68"/>
    <w:rsid w:val="0079707E"/>
    <w:rsid w:val="0079712C"/>
    <w:rsid w:val="00797133"/>
    <w:rsid w:val="00797228"/>
    <w:rsid w:val="0079747D"/>
    <w:rsid w:val="007974D9"/>
    <w:rsid w:val="007975C8"/>
    <w:rsid w:val="007976C5"/>
    <w:rsid w:val="00797AA7"/>
    <w:rsid w:val="00797AE9"/>
    <w:rsid w:val="00797D6C"/>
    <w:rsid w:val="00797E83"/>
    <w:rsid w:val="00797F07"/>
    <w:rsid w:val="00797F18"/>
    <w:rsid w:val="00797F4B"/>
    <w:rsid w:val="00797F85"/>
    <w:rsid w:val="00797FEF"/>
    <w:rsid w:val="007A001E"/>
    <w:rsid w:val="007A002A"/>
    <w:rsid w:val="007A03DB"/>
    <w:rsid w:val="007A05A1"/>
    <w:rsid w:val="007A0670"/>
    <w:rsid w:val="007A0735"/>
    <w:rsid w:val="007A096B"/>
    <w:rsid w:val="007A0B64"/>
    <w:rsid w:val="007A0BB4"/>
    <w:rsid w:val="007A0C47"/>
    <w:rsid w:val="007A0CDB"/>
    <w:rsid w:val="007A0FE1"/>
    <w:rsid w:val="007A1077"/>
    <w:rsid w:val="007A12FC"/>
    <w:rsid w:val="007A1457"/>
    <w:rsid w:val="007A1612"/>
    <w:rsid w:val="007A16C9"/>
    <w:rsid w:val="007A1B8A"/>
    <w:rsid w:val="007A1BB2"/>
    <w:rsid w:val="007A1C11"/>
    <w:rsid w:val="007A1C32"/>
    <w:rsid w:val="007A1DD8"/>
    <w:rsid w:val="007A1E33"/>
    <w:rsid w:val="007A21E5"/>
    <w:rsid w:val="007A228E"/>
    <w:rsid w:val="007A247A"/>
    <w:rsid w:val="007A2B13"/>
    <w:rsid w:val="007A2D54"/>
    <w:rsid w:val="007A2EE3"/>
    <w:rsid w:val="007A2F35"/>
    <w:rsid w:val="007A31A2"/>
    <w:rsid w:val="007A3539"/>
    <w:rsid w:val="007A354E"/>
    <w:rsid w:val="007A35ED"/>
    <w:rsid w:val="007A3614"/>
    <w:rsid w:val="007A3859"/>
    <w:rsid w:val="007A3A8B"/>
    <w:rsid w:val="007A3B60"/>
    <w:rsid w:val="007A3BBD"/>
    <w:rsid w:val="007A3C54"/>
    <w:rsid w:val="007A3CD1"/>
    <w:rsid w:val="007A3CFC"/>
    <w:rsid w:val="007A4058"/>
    <w:rsid w:val="007A44A4"/>
    <w:rsid w:val="007A45A1"/>
    <w:rsid w:val="007A4835"/>
    <w:rsid w:val="007A498D"/>
    <w:rsid w:val="007A4A66"/>
    <w:rsid w:val="007A4A8A"/>
    <w:rsid w:val="007A4AB0"/>
    <w:rsid w:val="007A4CA9"/>
    <w:rsid w:val="007A4D4C"/>
    <w:rsid w:val="007A503F"/>
    <w:rsid w:val="007A509C"/>
    <w:rsid w:val="007A5143"/>
    <w:rsid w:val="007A52BC"/>
    <w:rsid w:val="007A531F"/>
    <w:rsid w:val="007A55C7"/>
    <w:rsid w:val="007A5629"/>
    <w:rsid w:val="007A58BC"/>
    <w:rsid w:val="007A5BE3"/>
    <w:rsid w:val="007A611D"/>
    <w:rsid w:val="007A657A"/>
    <w:rsid w:val="007A666A"/>
    <w:rsid w:val="007A6746"/>
    <w:rsid w:val="007A674D"/>
    <w:rsid w:val="007A692B"/>
    <w:rsid w:val="007A6E4D"/>
    <w:rsid w:val="007A6FA5"/>
    <w:rsid w:val="007A7172"/>
    <w:rsid w:val="007A72AF"/>
    <w:rsid w:val="007A766E"/>
    <w:rsid w:val="007A7702"/>
    <w:rsid w:val="007A7818"/>
    <w:rsid w:val="007A78E2"/>
    <w:rsid w:val="007A7953"/>
    <w:rsid w:val="007A7EBC"/>
    <w:rsid w:val="007B009E"/>
    <w:rsid w:val="007B00AB"/>
    <w:rsid w:val="007B04A3"/>
    <w:rsid w:val="007B04FE"/>
    <w:rsid w:val="007B050F"/>
    <w:rsid w:val="007B07E8"/>
    <w:rsid w:val="007B09D1"/>
    <w:rsid w:val="007B0A42"/>
    <w:rsid w:val="007B0B2A"/>
    <w:rsid w:val="007B0C1D"/>
    <w:rsid w:val="007B0D34"/>
    <w:rsid w:val="007B0D4C"/>
    <w:rsid w:val="007B0D99"/>
    <w:rsid w:val="007B0ED4"/>
    <w:rsid w:val="007B0FD3"/>
    <w:rsid w:val="007B1270"/>
    <w:rsid w:val="007B1277"/>
    <w:rsid w:val="007B141F"/>
    <w:rsid w:val="007B153D"/>
    <w:rsid w:val="007B15BF"/>
    <w:rsid w:val="007B168C"/>
    <w:rsid w:val="007B16DA"/>
    <w:rsid w:val="007B1736"/>
    <w:rsid w:val="007B19A0"/>
    <w:rsid w:val="007B19D5"/>
    <w:rsid w:val="007B1D46"/>
    <w:rsid w:val="007B1D5A"/>
    <w:rsid w:val="007B21B9"/>
    <w:rsid w:val="007B2283"/>
    <w:rsid w:val="007B2517"/>
    <w:rsid w:val="007B25BE"/>
    <w:rsid w:val="007B261A"/>
    <w:rsid w:val="007B26F3"/>
    <w:rsid w:val="007B2750"/>
    <w:rsid w:val="007B2823"/>
    <w:rsid w:val="007B286C"/>
    <w:rsid w:val="007B28F9"/>
    <w:rsid w:val="007B290D"/>
    <w:rsid w:val="007B2AA0"/>
    <w:rsid w:val="007B2FE6"/>
    <w:rsid w:val="007B316F"/>
    <w:rsid w:val="007B31AF"/>
    <w:rsid w:val="007B31F0"/>
    <w:rsid w:val="007B3569"/>
    <w:rsid w:val="007B371C"/>
    <w:rsid w:val="007B3B42"/>
    <w:rsid w:val="007B3B99"/>
    <w:rsid w:val="007B3DF6"/>
    <w:rsid w:val="007B417F"/>
    <w:rsid w:val="007B41F6"/>
    <w:rsid w:val="007B425B"/>
    <w:rsid w:val="007B4324"/>
    <w:rsid w:val="007B43F5"/>
    <w:rsid w:val="007B440C"/>
    <w:rsid w:val="007B4495"/>
    <w:rsid w:val="007B44A5"/>
    <w:rsid w:val="007B454F"/>
    <w:rsid w:val="007B4568"/>
    <w:rsid w:val="007B45F9"/>
    <w:rsid w:val="007B45FF"/>
    <w:rsid w:val="007B4840"/>
    <w:rsid w:val="007B4A03"/>
    <w:rsid w:val="007B4E80"/>
    <w:rsid w:val="007B4EEC"/>
    <w:rsid w:val="007B4F1D"/>
    <w:rsid w:val="007B508F"/>
    <w:rsid w:val="007B57D5"/>
    <w:rsid w:val="007B5847"/>
    <w:rsid w:val="007B58E0"/>
    <w:rsid w:val="007B58F5"/>
    <w:rsid w:val="007B5B26"/>
    <w:rsid w:val="007B5B6E"/>
    <w:rsid w:val="007B5C48"/>
    <w:rsid w:val="007B5D7E"/>
    <w:rsid w:val="007B5D9D"/>
    <w:rsid w:val="007B5DDD"/>
    <w:rsid w:val="007B5E51"/>
    <w:rsid w:val="007B5F48"/>
    <w:rsid w:val="007B5FB5"/>
    <w:rsid w:val="007B6042"/>
    <w:rsid w:val="007B60D1"/>
    <w:rsid w:val="007B6109"/>
    <w:rsid w:val="007B61DE"/>
    <w:rsid w:val="007B6250"/>
    <w:rsid w:val="007B6286"/>
    <w:rsid w:val="007B6375"/>
    <w:rsid w:val="007B659D"/>
    <w:rsid w:val="007B6927"/>
    <w:rsid w:val="007B6936"/>
    <w:rsid w:val="007B6AB4"/>
    <w:rsid w:val="007B6D45"/>
    <w:rsid w:val="007B6D4C"/>
    <w:rsid w:val="007B6E2E"/>
    <w:rsid w:val="007B7116"/>
    <w:rsid w:val="007B724B"/>
    <w:rsid w:val="007B7338"/>
    <w:rsid w:val="007B73A5"/>
    <w:rsid w:val="007B741E"/>
    <w:rsid w:val="007B74F0"/>
    <w:rsid w:val="007B75E5"/>
    <w:rsid w:val="007B75EA"/>
    <w:rsid w:val="007B7669"/>
    <w:rsid w:val="007B76E3"/>
    <w:rsid w:val="007B7754"/>
    <w:rsid w:val="007B795C"/>
    <w:rsid w:val="007B7ACF"/>
    <w:rsid w:val="007B7AF5"/>
    <w:rsid w:val="007B7D13"/>
    <w:rsid w:val="007B7F51"/>
    <w:rsid w:val="007C0081"/>
    <w:rsid w:val="007C0201"/>
    <w:rsid w:val="007C0240"/>
    <w:rsid w:val="007C040B"/>
    <w:rsid w:val="007C046E"/>
    <w:rsid w:val="007C0525"/>
    <w:rsid w:val="007C0580"/>
    <w:rsid w:val="007C05DD"/>
    <w:rsid w:val="007C0611"/>
    <w:rsid w:val="007C0810"/>
    <w:rsid w:val="007C081E"/>
    <w:rsid w:val="007C0821"/>
    <w:rsid w:val="007C08AD"/>
    <w:rsid w:val="007C08EF"/>
    <w:rsid w:val="007C0954"/>
    <w:rsid w:val="007C095E"/>
    <w:rsid w:val="007C0AFD"/>
    <w:rsid w:val="007C0B34"/>
    <w:rsid w:val="007C0D05"/>
    <w:rsid w:val="007C0D8F"/>
    <w:rsid w:val="007C1168"/>
    <w:rsid w:val="007C14DD"/>
    <w:rsid w:val="007C16BF"/>
    <w:rsid w:val="007C176E"/>
    <w:rsid w:val="007C18E6"/>
    <w:rsid w:val="007C1A48"/>
    <w:rsid w:val="007C1B02"/>
    <w:rsid w:val="007C1BC9"/>
    <w:rsid w:val="007C2118"/>
    <w:rsid w:val="007C2424"/>
    <w:rsid w:val="007C24FB"/>
    <w:rsid w:val="007C256F"/>
    <w:rsid w:val="007C2704"/>
    <w:rsid w:val="007C2726"/>
    <w:rsid w:val="007C2A2C"/>
    <w:rsid w:val="007C2BCD"/>
    <w:rsid w:val="007C2C06"/>
    <w:rsid w:val="007C2D7B"/>
    <w:rsid w:val="007C2E48"/>
    <w:rsid w:val="007C2FB7"/>
    <w:rsid w:val="007C30D3"/>
    <w:rsid w:val="007C3234"/>
    <w:rsid w:val="007C3329"/>
    <w:rsid w:val="007C3449"/>
    <w:rsid w:val="007C3594"/>
    <w:rsid w:val="007C3CF0"/>
    <w:rsid w:val="007C3D04"/>
    <w:rsid w:val="007C3DE6"/>
    <w:rsid w:val="007C3F2E"/>
    <w:rsid w:val="007C40EA"/>
    <w:rsid w:val="007C4292"/>
    <w:rsid w:val="007C42FF"/>
    <w:rsid w:val="007C43A1"/>
    <w:rsid w:val="007C4498"/>
    <w:rsid w:val="007C4784"/>
    <w:rsid w:val="007C47F6"/>
    <w:rsid w:val="007C491C"/>
    <w:rsid w:val="007C4A89"/>
    <w:rsid w:val="007C4C0D"/>
    <w:rsid w:val="007C4D96"/>
    <w:rsid w:val="007C4DEB"/>
    <w:rsid w:val="007C4EB9"/>
    <w:rsid w:val="007C5032"/>
    <w:rsid w:val="007C5055"/>
    <w:rsid w:val="007C5069"/>
    <w:rsid w:val="007C5471"/>
    <w:rsid w:val="007C55F2"/>
    <w:rsid w:val="007C5802"/>
    <w:rsid w:val="007C59E3"/>
    <w:rsid w:val="007C5AAC"/>
    <w:rsid w:val="007C5AF8"/>
    <w:rsid w:val="007C5B6A"/>
    <w:rsid w:val="007C5D40"/>
    <w:rsid w:val="007C5D9E"/>
    <w:rsid w:val="007C5E13"/>
    <w:rsid w:val="007C61C9"/>
    <w:rsid w:val="007C6290"/>
    <w:rsid w:val="007C62BD"/>
    <w:rsid w:val="007C6531"/>
    <w:rsid w:val="007C66AD"/>
    <w:rsid w:val="007C67DC"/>
    <w:rsid w:val="007C67EE"/>
    <w:rsid w:val="007C6B39"/>
    <w:rsid w:val="007C6F3B"/>
    <w:rsid w:val="007C6FA8"/>
    <w:rsid w:val="007C70A8"/>
    <w:rsid w:val="007C7147"/>
    <w:rsid w:val="007C7161"/>
    <w:rsid w:val="007C71D1"/>
    <w:rsid w:val="007C732E"/>
    <w:rsid w:val="007C7374"/>
    <w:rsid w:val="007C73CC"/>
    <w:rsid w:val="007C745E"/>
    <w:rsid w:val="007C7648"/>
    <w:rsid w:val="007C78B0"/>
    <w:rsid w:val="007C7DA2"/>
    <w:rsid w:val="007C7E09"/>
    <w:rsid w:val="007C7E3E"/>
    <w:rsid w:val="007C7F91"/>
    <w:rsid w:val="007C7FF8"/>
    <w:rsid w:val="007D004C"/>
    <w:rsid w:val="007D00AA"/>
    <w:rsid w:val="007D0133"/>
    <w:rsid w:val="007D03A7"/>
    <w:rsid w:val="007D0427"/>
    <w:rsid w:val="007D0493"/>
    <w:rsid w:val="007D0579"/>
    <w:rsid w:val="007D0636"/>
    <w:rsid w:val="007D0706"/>
    <w:rsid w:val="007D0816"/>
    <w:rsid w:val="007D0857"/>
    <w:rsid w:val="007D085F"/>
    <w:rsid w:val="007D0875"/>
    <w:rsid w:val="007D0A51"/>
    <w:rsid w:val="007D0AB0"/>
    <w:rsid w:val="007D0B99"/>
    <w:rsid w:val="007D0D80"/>
    <w:rsid w:val="007D0FBD"/>
    <w:rsid w:val="007D1105"/>
    <w:rsid w:val="007D1183"/>
    <w:rsid w:val="007D12C0"/>
    <w:rsid w:val="007D14F8"/>
    <w:rsid w:val="007D1852"/>
    <w:rsid w:val="007D19BD"/>
    <w:rsid w:val="007D1B45"/>
    <w:rsid w:val="007D1D7B"/>
    <w:rsid w:val="007D1D85"/>
    <w:rsid w:val="007D1E90"/>
    <w:rsid w:val="007D1FE2"/>
    <w:rsid w:val="007D20D0"/>
    <w:rsid w:val="007D210E"/>
    <w:rsid w:val="007D22E3"/>
    <w:rsid w:val="007D2477"/>
    <w:rsid w:val="007D26F8"/>
    <w:rsid w:val="007D281E"/>
    <w:rsid w:val="007D2C8A"/>
    <w:rsid w:val="007D2E01"/>
    <w:rsid w:val="007D2E05"/>
    <w:rsid w:val="007D3062"/>
    <w:rsid w:val="007D30C2"/>
    <w:rsid w:val="007D31D7"/>
    <w:rsid w:val="007D31E5"/>
    <w:rsid w:val="007D32B0"/>
    <w:rsid w:val="007D32F0"/>
    <w:rsid w:val="007D32F2"/>
    <w:rsid w:val="007D33B3"/>
    <w:rsid w:val="007D3490"/>
    <w:rsid w:val="007D35DB"/>
    <w:rsid w:val="007D36A0"/>
    <w:rsid w:val="007D36D7"/>
    <w:rsid w:val="007D3837"/>
    <w:rsid w:val="007D3895"/>
    <w:rsid w:val="007D38A9"/>
    <w:rsid w:val="007D397F"/>
    <w:rsid w:val="007D3ACE"/>
    <w:rsid w:val="007D3AF9"/>
    <w:rsid w:val="007D3AFB"/>
    <w:rsid w:val="007D3BEC"/>
    <w:rsid w:val="007D3C5B"/>
    <w:rsid w:val="007D3C93"/>
    <w:rsid w:val="007D3CA0"/>
    <w:rsid w:val="007D3FF2"/>
    <w:rsid w:val="007D40F1"/>
    <w:rsid w:val="007D4371"/>
    <w:rsid w:val="007D46E6"/>
    <w:rsid w:val="007D46E7"/>
    <w:rsid w:val="007D4888"/>
    <w:rsid w:val="007D4AA3"/>
    <w:rsid w:val="007D4EA8"/>
    <w:rsid w:val="007D4F44"/>
    <w:rsid w:val="007D5142"/>
    <w:rsid w:val="007D5556"/>
    <w:rsid w:val="007D5605"/>
    <w:rsid w:val="007D56D0"/>
    <w:rsid w:val="007D5746"/>
    <w:rsid w:val="007D574C"/>
    <w:rsid w:val="007D575B"/>
    <w:rsid w:val="007D5CB5"/>
    <w:rsid w:val="007D5F32"/>
    <w:rsid w:val="007D605B"/>
    <w:rsid w:val="007D6226"/>
    <w:rsid w:val="007D6737"/>
    <w:rsid w:val="007D6784"/>
    <w:rsid w:val="007D6837"/>
    <w:rsid w:val="007D69B1"/>
    <w:rsid w:val="007D6B66"/>
    <w:rsid w:val="007D6C8C"/>
    <w:rsid w:val="007D6D83"/>
    <w:rsid w:val="007D70BC"/>
    <w:rsid w:val="007D70CE"/>
    <w:rsid w:val="007D7119"/>
    <w:rsid w:val="007D760E"/>
    <w:rsid w:val="007D7624"/>
    <w:rsid w:val="007D774A"/>
    <w:rsid w:val="007D7752"/>
    <w:rsid w:val="007D7A46"/>
    <w:rsid w:val="007D7ABA"/>
    <w:rsid w:val="007D7C7C"/>
    <w:rsid w:val="007D7EF6"/>
    <w:rsid w:val="007D7F25"/>
    <w:rsid w:val="007E00CE"/>
    <w:rsid w:val="007E0485"/>
    <w:rsid w:val="007E0564"/>
    <w:rsid w:val="007E061C"/>
    <w:rsid w:val="007E0729"/>
    <w:rsid w:val="007E07D9"/>
    <w:rsid w:val="007E0880"/>
    <w:rsid w:val="007E0B11"/>
    <w:rsid w:val="007E0B58"/>
    <w:rsid w:val="007E0BD6"/>
    <w:rsid w:val="007E0D89"/>
    <w:rsid w:val="007E0F57"/>
    <w:rsid w:val="007E12FE"/>
    <w:rsid w:val="007E17EE"/>
    <w:rsid w:val="007E181E"/>
    <w:rsid w:val="007E18E5"/>
    <w:rsid w:val="007E1966"/>
    <w:rsid w:val="007E1A13"/>
    <w:rsid w:val="007E1B4D"/>
    <w:rsid w:val="007E1C21"/>
    <w:rsid w:val="007E1C66"/>
    <w:rsid w:val="007E1DDC"/>
    <w:rsid w:val="007E1EEF"/>
    <w:rsid w:val="007E20FB"/>
    <w:rsid w:val="007E2124"/>
    <w:rsid w:val="007E2144"/>
    <w:rsid w:val="007E225D"/>
    <w:rsid w:val="007E2415"/>
    <w:rsid w:val="007E2588"/>
    <w:rsid w:val="007E2B2A"/>
    <w:rsid w:val="007E2CB5"/>
    <w:rsid w:val="007E2F30"/>
    <w:rsid w:val="007E2F42"/>
    <w:rsid w:val="007E2F4A"/>
    <w:rsid w:val="007E305B"/>
    <w:rsid w:val="007E318A"/>
    <w:rsid w:val="007E37DB"/>
    <w:rsid w:val="007E380E"/>
    <w:rsid w:val="007E3C10"/>
    <w:rsid w:val="007E3D54"/>
    <w:rsid w:val="007E3D5F"/>
    <w:rsid w:val="007E3DE1"/>
    <w:rsid w:val="007E3F0E"/>
    <w:rsid w:val="007E409E"/>
    <w:rsid w:val="007E4209"/>
    <w:rsid w:val="007E4715"/>
    <w:rsid w:val="007E4893"/>
    <w:rsid w:val="007E49A6"/>
    <w:rsid w:val="007E49CE"/>
    <w:rsid w:val="007E4A99"/>
    <w:rsid w:val="007E4AA8"/>
    <w:rsid w:val="007E4CC1"/>
    <w:rsid w:val="007E4F35"/>
    <w:rsid w:val="007E503B"/>
    <w:rsid w:val="007E524C"/>
    <w:rsid w:val="007E54F6"/>
    <w:rsid w:val="007E562D"/>
    <w:rsid w:val="007E5672"/>
    <w:rsid w:val="007E5722"/>
    <w:rsid w:val="007E58D8"/>
    <w:rsid w:val="007E58FE"/>
    <w:rsid w:val="007E591A"/>
    <w:rsid w:val="007E5A5E"/>
    <w:rsid w:val="007E5B9F"/>
    <w:rsid w:val="007E5D1D"/>
    <w:rsid w:val="007E5D45"/>
    <w:rsid w:val="007E5E58"/>
    <w:rsid w:val="007E5F48"/>
    <w:rsid w:val="007E6021"/>
    <w:rsid w:val="007E609F"/>
    <w:rsid w:val="007E6149"/>
    <w:rsid w:val="007E614E"/>
    <w:rsid w:val="007E660C"/>
    <w:rsid w:val="007E6719"/>
    <w:rsid w:val="007E676B"/>
    <w:rsid w:val="007E68A0"/>
    <w:rsid w:val="007E68EF"/>
    <w:rsid w:val="007E6A91"/>
    <w:rsid w:val="007E6B41"/>
    <w:rsid w:val="007E6D8E"/>
    <w:rsid w:val="007E6DA4"/>
    <w:rsid w:val="007E6DBD"/>
    <w:rsid w:val="007E70EF"/>
    <w:rsid w:val="007E718A"/>
    <w:rsid w:val="007E7458"/>
    <w:rsid w:val="007E74B7"/>
    <w:rsid w:val="007E74CF"/>
    <w:rsid w:val="007E756E"/>
    <w:rsid w:val="007E798F"/>
    <w:rsid w:val="007E7A68"/>
    <w:rsid w:val="007E7B35"/>
    <w:rsid w:val="007E7CCB"/>
    <w:rsid w:val="007E7D22"/>
    <w:rsid w:val="007E7EC2"/>
    <w:rsid w:val="007F0067"/>
    <w:rsid w:val="007F00F0"/>
    <w:rsid w:val="007F0187"/>
    <w:rsid w:val="007F01F3"/>
    <w:rsid w:val="007F0238"/>
    <w:rsid w:val="007F048F"/>
    <w:rsid w:val="007F070B"/>
    <w:rsid w:val="007F074E"/>
    <w:rsid w:val="007F075F"/>
    <w:rsid w:val="007F092F"/>
    <w:rsid w:val="007F09CC"/>
    <w:rsid w:val="007F0C64"/>
    <w:rsid w:val="007F0D0A"/>
    <w:rsid w:val="007F0DCF"/>
    <w:rsid w:val="007F0E7F"/>
    <w:rsid w:val="007F0EFC"/>
    <w:rsid w:val="007F0F30"/>
    <w:rsid w:val="007F0F77"/>
    <w:rsid w:val="007F1223"/>
    <w:rsid w:val="007F12E8"/>
    <w:rsid w:val="007F1447"/>
    <w:rsid w:val="007F168D"/>
    <w:rsid w:val="007F181B"/>
    <w:rsid w:val="007F1833"/>
    <w:rsid w:val="007F1918"/>
    <w:rsid w:val="007F1A91"/>
    <w:rsid w:val="007F1FB6"/>
    <w:rsid w:val="007F2006"/>
    <w:rsid w:val="007F2206"/>
    <w:rsid w:val="007F2343"/>
    <w:rsid w:val="007F23E5"/>
    <w:rsid w:val="007F2411"/>
    <w:rsid w:val="007F24FA"/>
    <w:rsid w:val="007F27DF"/>
    <w:rsid w:val="007F2934"/>
    <w:rsid w:val="007F296E"/>
    <w:rsid w:val="007F29B0"/>
    <w:rsid w:val="007F2B0D"/>
    <w:rsid w:val="007F2F14"/>
    <w:rsid w:val="007F3250"/>
    <w:rsid w:val="007F3340"/>
    <w:rsid w:val="007F335D"/>
    <w:rsid w:val="007F3471"/>
    <w:rsid w:val="007F359A"/>
    <w:rsid w:val="007F3616"/>
    <w:rsid w:val="007F369A"/>
    <w:rsid w:val="007F3989"/>
    <w:rsid w:val="007F39D9"/>
    <w:rsid w:val="007F3A1A"/>
    <w:rsid w:val="007F3A55"/>
    <w:rsid w:val="007F3A68"/>
    <w:rsid w:val="007F3C53"/>
    <w:rsid w:val="007F3F00"/>
    <w:rsid w:val="007F41A4"/>
    <w:rsid w:val="007F421E"/>
    <w:rsid w:val="007F42C7"/>
    <w:rsid w:val="007F42CB"/>
    <w:rsid w:val="007F433E"/>
    <w:rsid w:val="007F47F0"/>
    <w:rsid w:val="007F47F2"/>
    <w:rsid w:val="007F4891"/>
    <w:rsid w:val="007F48BA"/>
    <w:rsid w:val="007F49BE"/>
    <w:rsid w:val="007F4BA9"/>
    <w:rsid w:val="007F4E08"/>
    <w:rsid w:val="007F4EC6"/>
    <w:rsid w:val="007F50C4"/>
    <w:rsid w:val="007F50CD"/>
    <w:rsid w:val="007F5166"/>
    <w:rsid w:val="007F5289"/>
    <w:rsid w:val="007F53FD"/>
    <w:rsid w:val="007F5470"/>
    <w:rsid w:val="007F5672"/>
    <w:rsid w:val="007F568D"/>
    <w:rsid w:val="007F5984"/>
    <w:rsid w:val="007F5ABB"/>
    <w:rsid w:val="007F5BFB"/>
    <w:rsid w:val="007F5CC4"/>
    <w:rsid w:val="007F60F1"/>
    <w:rsid w:val="007F618C"/>
    <w:rsid w:val="007F62B1"/>
    <w:rsid w:val="007F6698"/>
    <w:rsid w:val="007F67A3"/>
    <w:rsid w:val="007F67DE"/>
    <w:rsid w:val="007F6A59"/>
    <w:rsid w:val="007F6ABB"/>
    <w:rsid w:val="007F6D38"/>
    <w:rsid w:val="007F6DED"/>
    <w:rsid w:val="007F6EAB"/>
    <w:rsid w:val="007F6F09"/>
    <w:rsid w:val="007F7036"/>
    <w:rsid w:val="007F7209"/>
    <w:rsid w:val="007F727A"/>
    <w:rsid w:val="007F7326"/>
    <w:rsid w:val="007F738A"/>
    <w:rsid w:val="007F7614"/>
    <w:rsid w:val="007F78A6"/>
    <w:rsid w:val="007F7912"/>
    <w:rsid w:val="007F797E"/>
    <w:rsid w:val="007F7B12"/>
    <w:rsid w:val="007F7C54"/>
    <w:rsid w:val="007F7D2A"/>
    <w:rsid w:val="00800034"/>
    <w:rsid w:val="00800043"/>
    <w:rsid w:val="00800225"/>
    <w:rsid w:val="00800371"/>
    <w:rsid w:val="00800449"/>
    <w:rsid w:val="00800531"/>
    <w:rsid w:val="008006D8"/>
    <w:rsid w:val="008007C1"/>
    <w:rsid w:val="008007CD"/>
    <w:rsid w:val="008007D9"/>
    <w:rsid w:val="008007F9"/>
    <w:rsid w:val="008008E8"/>
    <w:rsid w:val="00800C2D"/>
    <w:rsid w:val="00800D8A"/>
    <w:rsid w:val="00801130"/>
    <w:rsid w:val="008011D6"/>
    <w:rsid w:val="00801456"/>
    <w:rsid w:val="008014DC"/>
    <w:rsid w:val="0080168E"/>
    <w:rsid w:val="00801770"/>
    <w:rsid w:val="0080187E"/>
    <w:rsid w:val="0080197E"/>
    <w:rsid w:val="00801B8A"/>
    <w:rsid w:val="00801D6B"/>
    <w:rsid w:val="00801F21"/>
    <w:rsid w:val="00801F37"/>
    <w:rsid w:val="0080207B"/>
    <w:rsid w:val="008020A3"/>
    <w:rsid w:val="0080217A"/>
    <w:rsid w:val="008021C0"/>
    <w:rsid w:val="00802341"/>
    <w:rsid w:val="008026B0"/>
    <w:rsid w:val="00802789"/>
    <w:rsid w:val="008028EE"/>
    <w:rsid w:val="00802C1C"/>
    <w:rsid w:val="00802E45"/>
    <w:rsid w:val="00802E50"/>
    <w:rsid w:val="00803032"/>
    <w:rsid w:val="0080322B"/>
    <w:rsid w:val="00803253"/>
    <w:rsid w:val="008032AB"/>
    <w:rsid w:val="00803390"/>
    <w:rsid w:val="008038B2"/>
    <w:rsid w:val="008038C8"/>
    <w:rsid w:val="008039CC"/>
    <w:rsid w:val="00803A10"/>
    <w:rsid w:val="00803BFF"/>
    <w:rsid w:val="00803CAA"/>
    <w:rsid w:val="00803EDE"/>
    <w:rsid w:val="008040F9"/>
    <w:rsid w:val="008045BC"/>
    <w:rsid w:val="008045CC"/>
    <w:rsid w:val="00804896"/>
    <w:rsid w:val="00804D40"/>
    <w:rsid w:val="00804D7D"/>
    <w:rsid w:val="00804DFA"/>
    <w:rsid w:val="00804F70"/>
    <w:rsid w:val="00804FF0"/>
    <w:rsid w:val="00805265"/>
    <w:rsid w:val="008052EF"/>
    <w:rsid w:val="00805480"/>
    <w:rsid w:val="0080554C"/>
    <w:rsid w:val="00805656"/>
    <w:rsid w:val="0080570D"/>
    <w:rsid w:val="0080573D"/>
    <w:rsid w:val="00805773"/>
    <w:rsid w:val="00805AF6"/>
    <w:rsid w:val="00805C86"/>
    <w:rsid w:val="00805D71"/>
    <w:rsid w:val="00805EC5"/>
    <w:rsid w:val="0080609B"/>
    <w:rsid w:val="00806132"/>
    <w:rsid w:val="008061B6"/>
    <w:rsid w:val="00806221"/>
    <w:rsid w:val="008062DD"/>
    <w:rsid w:val="0080636E"/>
    <w:rsid w:val="00806511"/>
    <w:rsid w:val="00806545"/>
    <w:rsid w:val="00806697"/>
    <w:rsid w:val="00806763"/>
    <w:rsid w:val="008069BF"/>
    <w:rsid w:val="00806B7C"/>
    <w:rsid w:val="00806F07"/>
    <w:rsid w:val="00807018"/>
    <w:rsid w:val="0080711B"/>
    <w:rsid w:val="00807189"/>
    <w:rsid w:val="008071B2"/>
    <w:rsid w:val="0080722B"/>
    <w:rsid w:val="0080723B"/>
    <w:rsid w:val="00807284"/>
    <w:rsid w:val="0080754D"/>
    <w:rsid w:val="00807648"/>
    <w:rsid w:val="0080787B"/>
    <w:rsid w:val="00807C87"/>
    <w:rsid w:val="00807CBD"/>
    <w:rsid w:val="00807D13"/>
    <w:rsid w:val="00807DAF"/>
    <w:rsid w:val="00807EDC"/>
    <w:rsid w:val="0081011B"/>
    <w:rsid w:val="00810181"/>
    <w:rsid w:val="00810252"/>
    <w:rsid w:val="008106EA"/>
    <w:rsid w:val="008108D3"/>
    <w:rsid w:val="008108FC"/>
    <w:rsid w:val="00810A5A"/>
    <w:rsid w:val="00810BB0"/>
    <w:rsid w:val="00810DAF"/>
    <w:rsid w:val="00810EE3"/>
    <w:rsid w:val="00810F64"/>
    <w:rsid w:val="00811078"/>
    <w:rsid w:val="008110F0"/>
    <w:rsid w:val="00811330"/>
    <w:rsid w:val="0081174F"/>
    <w:rsid w:val="00811783"/>
    <w:rsid w:val="008117FB"/>
    <w:rsid w:val="008118BA"/>
    <w:rsid w:val="0081198C"/>
    <w:rsid w:val="00811A63"/>
    <w:rsid w:val="00811B7A"/>
    <w:rsid w:val="00811BBD"/>
    <w:rsid w:val="00811C77"/>
    <w:rsid w:val="00811CE2"/>
    <w:rsid w:val="00811DB2"/>
    <w:rsid w:val="00811DE9"/>
    <w:rsid w:val="00811F2B"/>
    <w:rsid w:val="00812312"/>
    <w:rsid w:val="00812335"/>
    <w:rsid w:val="00812339"/>
    <w:rsid w:val="00812367"/>
    <w:rsid w:val="0081249F"/>
    <w:rsid w:val="008124D7"/>
    <w:rsid w:val="00812B2D"/>
    <w:rsid w:val="00812E70"/>
    <w:rsid w:val="008130A6"/>
    <w:rsid w:val="0081313F"/>
    <w:rsid w:val="0081350B"/>
    <w:rsid w:val="0081374F"/>
    <w:rsid w:val="00813C0E"/>
    <w:rsid w:val="00813EB9"/>
    <w:rsid w:val="00813FA9"/>
    <w:rsid w:val="008140DE"/>
    <w:rsid w:val="008142EF"/>
    <w:rsid w:val="00814323"/>
    <w:rsid w:val="00814347"/>
    <w:rsid w:val="008145BC"/>
    <w:rsid w:val="0081465E"/>
    <w:rsid w:val="0081466B"/>
    <w:rsid w:val="0081471B"/>
    <w:rsid w:val="0081485A"/>
    <w:rsid w:val="00814A29"/>
    <w:rsid w:val="00814A83"/>
    <w:rsid w:val="00814B40"/>
    <w:rsid w:val="00814B88"/>
    <w:rsid w:val="00814DF8"/>
    <w:rsid w:val="00814EAF"/>
    <w:rsid w:val="00814EC1"/>
    <w:rsid w:val="00814F40"/>
    <w:rsid w:val="0081501F"/>
    <w:rsid w:val="00815351"/>
    <w:rsid w:val="0081537B"/>
    <w:rsid w:val="008154A7"/>
    <w:rsid w:val="00815775"/>
    <w:rsid w:val="0081578D"/>
    <w:rsid w:val="008157FB"/>
    <w:rsid w:val="00815959"/>
    <w:rsid w:val="00815F64"/>
    <w:rsid w:val="008161C9"/>
    <w:rsid w:val="008164A5"/>
    <w:rsid w:val="008164AC"/>
    <w:rsid w:val="0081658F"/>
    <w:rsid w:val="008165FE"/>
    <w:rsid w:val="008166B6"/>
    <w:rsid w:val="00816871"/>
    <w:rsid w:val="008168FA"/>
    <w:rsid w:val="00816A06"/>
    <w:rsid w:val="00816A34"/>
    <w:rsid w:val="00816D7A"/>
    <w:rsid w:val="0081738C"/>
    <w:rsid w:val="0081739E"/>
    <w:rsid w:val="0081745B"/>
    <w:rsid w:val="008174EE"/>
    <w:rsid w:val="0081759D"/>
    <w:rsid w:val="0081771E"/>
    <w:rsid w:val="00817A60"/>
    <w:rsid w:val="00817C76"/>
    <w:rsid w:val="00817CAF"/>
    <w:rsid w:val="00817CE5"/>
    <w:rsid w:val="00820023"/>
    <w:rsid w:val="0082007B"/>
    <w:rsid w:val="00820360"/>
    <w:rsid w:val="008203AD"/>
    <w:rsid w:val="00820548"/>
    <w:rsid w:val="008208DD"/>
    <w:rsid w:val="00820949"/>
    <w:rsid w:val="00820B8E"/>
    <w:rsid w:val="00820F91"/>
    <w:rsid w:val="0082137F"/>
    <w:rsid w:val="0082138A"/>
    <w:rsid w:val="0082146C"/>
    <w:rsid w:val="008217C7"/>
    <w:rsid w:val="008217F5"/>
    <w:rsid w:val="00821819"/>
    <w:rsid w:val="00821A22"/>
    <w:rsid w:val="00821AB8"/>
    <w:rsid w:val="00821E61"/>
    <w:rsid w:val="00821F4D"/>
    <w:rsid w:val="00821FE3"/>
    <w:rsid w:val="008220FB"/>
    <w:rsid w:val="008223E6"/>
    <w:rsid w:val="00822416"/>
    <w:rsid w:val="00822644"/>
    <w:rsid w:val="00822776"/>
    <w:rsid w:val="00822859"/>
    <w:rsid w:val="0082286A"/>
    <w:rsid w:val="008228A8"/>
    <w:rsid w:val="00822AA8"/>
    <w:rsid w:val="00822B08"/>
    <w:rsid w:val="00822BE6"/>
    <w:rsid w:val="00822CB2"/>
    <w:rsid w:val="00822D3A"/>
    <w:rsid w:val="00822DF7"/>
    <w:rsid w:val="00823008"/>
    <w:rsid w:val="008230D5"/>
    <w:rsid w:val="0082321F"/>
    <w:rsid w:val="0082336B"/>
    <w:rsid w:val="00823378"/>
    <w:rsid w:val="00823A76"/>
    <w:rsid w:val="00823ED6"/>
    <w:rsid w:val="00823EFA"/>
    <w:rsid w:val="00823FFC"/>
    <w:rsid w:val="0082414E"/>
    <w:rsid w:val="008244C4"/>
    <w:rsid w:val="008244DB"/>
    <w:rsid w:val="00824584"/>
    <w:rsid w:val="008245B8"/>
    <w:rsid w:val="00824609"/>
    <w:rsid w:val="00824695"/>
    <w:rsid w:val="00824860"/>
    <w:rsid w:val="00824925"/>
    <w:rsid w:val="00824F1F"/>
    <w:rsid w:val="00825072"/>
    <w:rsid w:val="00825122"/>
    <w:rsid w:val="00825197"/>
    <w:rsid w:val="00825331"/>
    <w:rsid w:val="00825453"/>
    <w:rsid w:val="0082548E"/>
    <w:rsid w:val="00825586"/>
    <w:rsid w:val="008255CF"/>
    <w:rsid w:val="0082582A"/>
    <w:rsid w:val="008259AC"/>
    <w:rsid w:val="00825AAE"/>
    <w:rsid w:val="00825B2D"/>
    <w:rsid w:val="00825E34"/>
    <w:rsid w:val="00826028"/>
    <w:rsid w:val="0082621F"/>
    <w:rsid w:val="00826468"/>
    <w:rsid w:val="008264F4"/>
    <w:rsid w:val="00826578"/>
    <w:rsid w:val="008265D3"/>
    <w:rsid w:val="0082671F"/>
    <w:rsid w:val="008267DE"/>
    <w:rsid w:val="00826A55"/>
    <w:rsid w:val="00826CAC"/>
    <w:rsid w:val="00827029"/>
    <w:rsid w:val="0082713F"/>
    <w:rsid w:val="00827322"/>
    <w:rsid w:val="008275C2"/>
    <w:rsid w:val="008275F3"/>
    <w:rsid w:val="00827617"/>
    <w:rsid w:val="008276A2"/>
    <w:rsid w:val="008276F9"/>
    <w:rsid w:val="008277A2"/>
    <w:rsid w:val="00827847"/>
    <w:rsid w:val="00827999"/>
    <w:rsid w:val="00827A1D"/>
    <w:rsid w:val="00827ABB"/>
    <w:rsid w:val="00827B68"/>
    <w:rsid w:val="00827D1F"/>
    <w:rsid w:val="00827D6D"/>
    <w:rsid w:val="00827ED5"/>
    <w:rsid w:val="00827F10"/>
    <w:rsid w:val="008300F4"/>
    <w:rsid w:val="00830370"/>
    <w:rsid w:val="008305C1"/>
    <w:rsid w:val="0083072A"/>
    <w:rsid w:val="0083078B"/>
    <w:rsid w:val="00830936"/>
    <w:rsid w:val="0083094F"/>
    <w:rsid w:val="008309A0"/>
    <w:rsid w:val="008309FA"/>
    <w:rsid w:val="00830A0E"/>
    <w:rsid w:val="00830B2F"/>
    <w:rsid w:val="00830B9A"/>
    <w:rsid w:val="008310E1"/>
    <w:rsid w:val="0083115A"/>
    <w:rsid w:val="008311E4"/>
    <w:rsid w:val="008312AF"/>
    <w:rsid w:val="00831337"/>
    <w:rsid w:val="00831346"/>
    <w:rsid w:val="0083140C"/>
    <w:rsid w:val="008314C1"/>
    <w:rsid w:val="0083150C"/>
    <w:rsid w:val="008315D5"/>
    <w:rsid w:val="00831741"/>
    <w:rsid w:val="00831847"/>
    <w:rsid w:val="00831921"/>
    <w:rsid w:val="00831B55"/>
    <w:rsid w:val="00831BA3"/>
    <w:rsid w:val="00831F12"/>
    <w:rsid w:val="0083224E"/>
    <w:rsid w:val="0083239C"/>
    <w:rsid w:val="008323E6"/>
    <w:rsid w:val="008326F7"/>
    <w:rsid w:val="008326FE"/>
    <w:rsid w:val="008328E0"/>
    <w:rsid w:val="00832AB8"/>
    <w:rsid w:val="00832AFD"/>
    <w:rsid w:val="00832C12"/>
    <w:rsid w:val="00832EBB"/>
    <w:rsid w:val="008331B9"/>
    <w:rsid w:val="008332E9"/>
    <w:rsid w:val="0083330D"/>
    <w:rsid w:val="0083344E"/>
    <w:rsid w:val="0083354E"/>
    <w:rsid w:val="00833697"/>
    <w:rsid w:val="008337B6"/>
    <w:rsid w:val="008337F1"/>
    <w:rsid w:val="00833B5F"/>
    <w:rsid w:val="00833B61"/>
    <w:rsid w:val="00833C19"/>
    <w:rsid w:val="00833C29"/>
    <w:rsid w:val="00833C34"/>
    <w:rsid w:val="0083440B"/>
    <w:rsid w:val="008344B3"/>
    <w:rsid w:val="00834571"/>
    <w:rsid w:val="00834630"/>
    <w:rsid w:val="00834723"/>
    <w:rsid w:val="008349F8"/>
    <w:rsid w:val="00834B1C"/>
    <w:rsid w:val="00834E7F"/>
    <w:rsid w:val="008351EA"/>
    <w:rsid w:val="0083529E"/>
    <w:rsid w:val="0083531E"/>
    <w:rsid w:val="00835368"/>
    <w:rsid w:val="008353DA"/>
    <w:rsid w:val="00835920"/>
    <w:rsid w:val="00835936"/>
    <w:rsid w:val="00835A82"/>
    <w:rsid w:val="00835BAA"/>
    <w:rsid w:val="00835ECB"/>
    <w:rsid w:val="00835ED7"/>
    <w:rsid w:val="00836009"/>
    <w:rsid w:val="008360D1"/>
    <w:rsid w:val="008360DB"/>
    <w:rsid w:val="008362F7"/>
    <w:rsid w:val="00836305"/>
    <w:rsid w:val="0083634E"/>
    <w:rsid w:val="008366AF"/>
    <w:rsid w:val="00836A16"/>
    <w:rsid w:val="00836A59"/>
    <w:rsid w:val="00836A94"/>
    <w:rsid w:val="00836E7D"/>
    <w:rsid w:val="00836FF0"/>
    <w:rsid w:val="008370F3"/>
    <w:rsid w:val="008370FB"/>
    <w:rsid w:val="00837209"/>
    <w:rsid w:val="0083744B"/>
    <w:rsid w:val="0083754B"/>
    <w:rsid w:val="008378A8"/>
    <w:rsid w:val="008379D3"/>
    <w:rsid w:val="00837A23"/>
    <w:rsid w:val="00837B1E"/>
    <w:rsid w:val="00837E8B"/>
    <w:rsid w:val="008400C7"/>
    <w:rsid w:val="008404CA"/>
    <w:rsid w:val="0084064A"/>
    <w:rsid w:val="0084079D"/>
    <w:rsid w:val="0084083B"/>
    <w:rsid w:val="0084087E"/>
    <w:rsid w:val="00840ACB"/>
    <w:rsid w:val="008412C1"/>
    <w:rsid w:val="0084157C"/>
    <w:rsid w:val="00841590"/>
    <w:rsid w:val="0084183E"/>
    <w:rsid w:val="00841AA0"/>
    <w:rsid w:val="00841C0F"/>
    <w:rsid w:val="00841C74"/>
    <w:rsid w:val="00841DCD"/>
    <w:rsid w:val="00842010"/>
    <w:rsid w:val="0084206D"/>
    <w:rsid w:val="00842275"/>
    <w:rsid w:val="008422A2"/>
    <w:rsid w:val="0084248F"/>
    <w:rsid w:val="00842642"/>
    <w:rsid w:val="0084285F"/>
    <w:rsid w:val="008428EA"/>
    <w:rsid w:val="00842B16"/>
    <w:rsid w:val="00842C7C"/>
    <w:rsid w:val="00842DA2"/>
    <w:rsid w:val="00842DA7"/>
    <w:rsid w:val="00842DFD"/>
    <w:rsid w:val="00842E43"/>
    <w:rsid w:val="00842EBA"/>
    <w:rsid w:val="00843020"/>
    <w:rsid w:val="0084305A"/>
    <w:rsid w:val="00843078"/>
    <w:rsid w:val="008430AE"/>
    <w:rsid w:val="0084343D"/>
    <w:rsid w:val="00843480"/>
    <w:rsid w:val="00843496"/>
    <w:rsid w:val="00843514"/>
    <w:rsid w:val="00843519"/>
    <w:rsid w:val="0084369D"/>
    <w:rsid w:val="00843845"/>
    <w:rsid w:val="00843911"/>
    <w:rsid w:val="00843A50"/>
    <w:rsid w:val="00843ACA"/>
    <w:rsid w:val="00843B5D"/>
    <w:rsid w:val="00843B66"/>
    <w:rsid w:val="00843C6D"/>
    <w:rsid w:val="00844065"/>
    <w:rsid w:val="0084421F"/>
    <w:rsid w:val="008443E0"/>
    <w:rsid w:val="008444CD"/>
    <w:rsid w:val="00844562"/>
    <w:rsid w:val="008446C1"/>
    <w:rsid w:val="00844702"/>
    <w:rsid w:val="0084488C"/>
    <w:rsid w:val="00844AA5"/>
    <w:rsid w:val="00844C6F"/>
    <w:rsid w:val="00844D33"/>
    <w:rsid w:val="00844E2E"/>
    <w:rsid w:val="00845186"/>
    <w:rsid w:val="00845204"/>
    <w:rsid w:val="0084527C"/>
    <w:rsid w:val="00845302"/>
    <w:rsid w:val="00845511"/>
    <w:rsid w:val="00845664"/>
    <w:rsid w:val="00845726"/>
    <w:rsid w:val="008457C8"/>
    <w:rsid w:val="008457DC"/>
    <w:rsid w:val="008458CB"/>
    <w:rsid w:val="008458E4"/>
    <w:rsid w:val="0084590E"/>
    <w:rsid w:val="00845975"/>
    <w:rsid w:val="00845B01"/>
    <w:rsid w:val="00845C37"/>
    <w:rsid w:val="00845EB4"/>
    <w:rsid w:val="00845FBA"/>
    <w:rsid w:val="008460FD"/>
    <w:rsid w:val="00846125"/>
    <w:rsid w:val="00846273"/>
    <w:rsid w:val="0084627D"/>
    <w:rsid w:val="00846305"/>
    <w:rsid w:val="00846699"/>
    <w:rsid w:val="00846724"/>
    <w:rsid w:val="008467BC"/>
    <w:rsid w:val="0084691C"/>
    <w:rsid w:val="00846B8A"/>
    <w:rsid w:val="00846D28"/>
    <w:rsid w:val="00846DE3"/>
    <w:rsid w:val="00846FD5"/>
    <w:rsid w:val="0084710A"/>
    <w:rsid w:val="00847196"/>
    <w:rsid w:val="00847265"/>
    <w:rsid w:val="00847383"/>
    <w:rsid w:val="008473D1"/>
    <w:rsid w:val="00847407"/>
    <w:rsid w:val="008475E8"/>
    <w:rsid w:val="00847687"/>
    <w:rsid w:val="00847736"/>
    <w:rsid w:val="008477F8"/>
    <w:rsid w:val="00847A1F"/>
    <w:rsid w:val="00847A62"/>
    <w:rsid w:val="00847B8D"/>
    <w:rsid w:val="00847BF3"/>
    <w:rsid w:val="00847C2F"/>
    <w:rsid w:val="00847C6D"/>
    <w:rsid w:val="00847C75"/>
    <w:rsid w:val="008500A9"/>
    <w:rsid w:val="008502EB"/>
    <w:rsid w:val="00850610"/>
    <w:rsid w:val="008509A0"/>
    <w:rsid w:val="00850A2A"/>
    <w:rsid w:val="00850B83"/>
    <w:rsid w:val="00850C4E"/>
    <w:rsid w:val="00850FA4"/>
    <w:rsid w:val="00851524"/>
    <w:rsid w:val="008517F0"/>
    <w:rsid w:val="0085183A"/>
    <w:rsid w:val="0085189B"/>
    <w:rsid w:val="00851949"/>
    <w:rsid w:val="00851C3A"/>
    <w:rsid w:val="00851E1A"/>
    <w:rsid w:val="00851F15"/>
    <w:rsid w:val="00852067"/>
    <w:rsid w:val="008521D9"/>
    <w:rsid w:val="00852540"/>
    <w:rsid w:val="0085259D"/>
    <w:rsid w:val="008526BB"/>
    <w:rsid w:val="0085279D"/>
    <w:rsid w:val="008527E9"/>
    <w:rsid w:val="008529EA"/>
    <w:rsid w:val="00852C4B"/>
    <w:rsid w:val="00852CF0"/>
    <w:rsid w:val="00853192"/>
    <w:rsid w:val="008531C7"/>
    <w:rsid w:val="0085337D"/>
    <w:rsid w:val="0085340A"/>
    <w:rsid w:val="00853660"/>
    <w:rsid w:val="0085387B"/>
    <w:rsid w:val="008538BA"/>
    <w:rsid w:val="0085395C"/>
    <w:rsid w:val="00853EB7"/>
    <w:rsid w:val="00853F77"/>
    <w:rsid w:val="00853FED"/>
    <w:rsid w:val="008540E2"/>
    <w:rsid w:val="0085421E"/>
    <w:rsid w:val="00854560"/>
    <w:rsid w:val="0085463A"/>
    <w:rsid w:val="008546D0"/>
    <w:rsid w:val="00854793"/>
    <w:rsid w:val="008548D8"/>
    <w:rsid w:val="00854948"/>
    <w:rsid w:val="00854A12"/>
    <w:rsid w:val="00854B88"/>
    <w:rsid w:val="00854D66"/>
    <w:rsid w:val="00854DE4"/>
    <w:rsid w:val="00854FC0"/>
    <w:rsid w:val="0085509E"/>
    <w:rsid w:val="00855152"/>
    <w:rsid w:val="008553EE"/>
    <w:rsid w:val="0085545B"/>
    <w:rsid w:val="0085573D"/>
    <w:rsid w:val="008557E8"/>
    <w:rsid w:val="008558F5"/>
    <w:rsid w:val="00855962"/>
    <w:rsid w:val="00855A85"/>
    <w:rsid w:val="00855E76"/>
    <w:rsid w:val="00855E94"/>
    <w:rsid w:val="00855F0D"/>
    <w:rsid w:val="008561C6"/>
    <w:rsid w:val="00856359"/>
    <w:rsid w:val="0085671C"/>
    <w:rsid w:val="00856A06"/>
    <w:rsid w:val="00856C6A"/>
    <w:rsid w:val="00856E1A"/>
    <w:rsid w:val="00856F5A"/>
    <w:rsid w:val="00856F6B"/>
    <w:rsid w:val="00857041"/>
    <w:rsid w:val="00857102"/>
    <w:rsid w:val="0085716C"/>
    <w:rsid w:val="00857173"/>
    <w:rsid w:val="0085764A"/>
    <w:rsid w:val="008578DB"/>
    <w:rsid w:val="00857AEF"/>
    <w:rsid w:val="00857F59"/>
    <w:rsid w:val="00857F87"/>
    <w:rsid w:val="0086001C"/>
    <w:rsid w:val="008600A4"/>
    <w:rsid w:val="00860436"/>
    <w:rsid w:val="00860467"/>
    <w:rsid w:val="008606CD"/>
    <w:rsid w:val="00860826"/>
    <w:rsid w:val="0086088A"/>
    <w:rsid w:val="00860982"/>
    <w:rsid w:val="00860A92"/>
    <w:rsid w:val="00860BA5"/>
    <w:rsid w:val="00860C10"/>
    <w:rsid w:val="00860D69"/>
    <w:rsid w:val="00861176"/>
    <w:rsid w:val="00861238"/>
    <w:rsid w:val="008612ED"/>
    <w:rsid w:val="0086132C"/>
    <w:rsid w:val="00861463"/>
    <w:rsid w:val="0086160F"/>
    <w:rsid w:val="00861671"/>
    <w:rsid w:val="008616EF"/>
    <w:rsid w:val="00861930"/>
    <w:rsid w:val="00861DBE"/>
    <w:rsid w:val="00861DEB"/>
    <w:rsid w:val="00861E81"/>
    <w:rsid w:val="00861EA2"/>
    <w:rsid w:val="00861ED1"/>
    <w:rsid w:val="00861FFF"/>
    <w:rsid w:val="008620F5"/>
    <w:rsid w:val="008622E9"/>
    <w:rsid w:val="00862328"/>
    <w:rsid w:val="00862393"/>
    <w:rsid w:val="00862466"/>
    <w:rsid w:val="00862476"/>
    <w:rsid w:val="0086288E"/>
    <w:rsid w:val="00862899"/>
    <w:rsid w:val="00862AF5"/>
    <w:rsid w:val="00862C68"/>
    <w:rsid w:val="00862CDE"/>
    <w:rsid w:val="00862DD5"/>
    <w:rsid w:val="00863285"/>
    <w:rsid w:val="008633FF"/>
    <w:rsid w:val="008636F0"/>
    <w:rsid w:val="0086374B"/>
    <w:rsid w:val="008637C2"/>
    <w:rsid w:val="0086392C"/>
    <w:rsid w:val="00863A79"/>
    <w:rsid w:val="00863E49"/>
    <w:rsid w:val="00863EE0"/>
    <w:rsid w:val="00863EF5"/>
    <w:rsid w:val="00863EF7"/>
    <w:rsid w:val="008640BB"/>
    <w:rsid w:val="00864361"/>
    <w:rsid w:val="008643A9"/>
    <w:rsid w:val="0086441A"/>
    <w:rsid w:val="0086447F"/>
    <w:rsid w:val="008645B0"/>
    <w:rsid w:val="00864681"/>
    <w:rsid w:val="00864716"/>
    <w:rsid w:val="00864900"/>
    <w:rsid w:val="00864BCB"/>
    <w:rsid w:val="00864CE4"/>
    <w:rsid w:val="00864DD7"/>
    <w:rsid w:val="00864DF9"/>
    <w:rsid w:val="008650A0"/>
    <w:rsid w:val="00865445"/>
    <w:rsid w:val="008654D1"/>
    <w:rsid w:val="00865641"/>
    <w:rsid w:val="00865655"/>
    <w:rsid w:val="00865736"/>
    <w:rsid w:val="00865983"/>
    <w:rsid w:val="008659BE"/>
    <w:rsid w:val="00865A96"/>
    <w:rsid w:val="00865F38"/>
    <w:rsid w:val="00866028"/>
    <w:rsid w:val="008662B6"/>
    <w:rsid w:val="008665D6"/>
    <w:rsid w:val="00866837"/>
    <w:rsid w:val="00866977"/>
    <w:rsid w:val="00866C1E"/>
    <w:rsid w:val="00866C29"/>
    <w:rsid w:val="00867089"/>
    <w:rsid w:val="00867323"/>
    <w:rsid w:val="008673C7"/>
    <w:rsid w:val="00867532"/>
    <w:rsid w:val="008676CB"/>
    <w:rsid w:val="00867732"/>
    <w:rsid w:val="008679C4"/>
    <w:rsid w:val="00867AE3"/>
    <w:rsid w:val="00867AF9"/>
    <w:rsid w:val="00867C03"/>
    <w:rsid w:val="00867F86"/>
    <w:rsid w:val="00867FF5"/>
    <w:rsid w:val="0087003E"/>
    <w:rsid w:val="00870124"/>
    <w:rsid w:val="00870165"/>
    <w:rsid w:val="00870175"/>
    <w:rsid w:val="008702C7"/>
    <w:rsid w:val="008702EB"/>
    <w:rsid w:val="00870329"/>
    <w:rsid w:val="00870557"/>
    <w:rsid w:val="00870624"/>
    <w:rsid w:val="0087077D"/>
    <w:rsid w:val="0087082B"/>
    <w:rsid w:val="0087084E"/>
    <w:rsid w:val="00870D40"/>
    <w:rsid w:val="00870D6D"/>
    <w:rsid w:val="00870E59"/>
    <w:rsid w:val="00870F6C"/>
    <w:rsid w:val="00870FA9"/>
    <w:rsid w:val="00870FFB"/>
    <w:rsid w:val="00871324"/>
    <w:rsid w:val="0087133C"/>
    <w:rsid w:val="0087137D"/>
    <w:rsid w:val="00871488"/>
    <w:rsid w:val="0087171C"/>
    <w:rsid w:val="00871786"/>
    <w:rsid w:val="00871AD9"/>
    <w:rsid w:val="00871F5A"/>
    <w:rsid w:val="008720B5"/>
    <w:rsid w:val="008720F1"/>
    <w:rsid w:val="00872221"/>
    <w:rsid w:val="0087230E"/>
    <w:rsid w:val="0087234E"/>
    <w:rsid w:val="008723CB"/>
    <w:rsid w:val="008724ED"/>
    <w:rsid w:val="0087275A"/>
    <w:rsid w:val="00872984"/>
    <w:rsid w:val="00872F25"/>
    <w:rsid w:val="00872F56"/>
    <w:rsid w:val="00872FD1"/>
    <w:rsid w:val="00873085"/>
    <w:rsid w:val="008730C0"/>
    <w:rsid w:val="00873297"/>
    <w:rsid w:val="0087342B"/>
    <w:rsid w:val="0087347F"/>
    <w:rsid w:val="008735B9"/>
    <w:rsid w:val="00873782"/>
    <w:rsid w:val="00873877"/>
    <w:rsid w:val="00873901"/>
    <w:rsid w:val="00873AE3"/>
    <w:rsid w:val="00873D58"/>
    <w:rsid w:val="00873E19"/>
    <w:rsid w:val="00873E20"/>
    <w:rsid w:val="00873EA8"/>
    <w:rsid w:val="008740B1"/>
    <w:rsid w:val="00874194"/>
    <w:rsid w:val="00874227"/>
    <w:rsid w:val="008742D6"/>
    <w:rsid w:val="008743F8"/>
    <w:rsid w:val="008747A4"/>
    <w:rsid w:val="008747C5"/>
    <w:rsid w:val="00874A6E"/>
    <w:rsid w:val="00874C1E"/>
    <w:rsid w:val="00874CE1"/>
    <w:rsid w:val="00874F6D"/>
    <w:rsid w:val="00875004"/>
    <w:rsid w:val="008751A9"/>
    <w:rsid w:val="00875263"/>
    <w:rsid w:val="00875527"/>
    <w:rsid w:val="0087552B"/>
    <w:rsid w:val="008755D3"/>
    <w:rsid w:val="008756A9"/>
    <w:rsid w:val="008756D4"/>
    <w:rsid w:val="008757F4"/>
    <w:rsid w:val="008758AC"/>
    <w:rsid w:val="008758D0"/>
    <w:rsid w:val="00875925"/>
    <w:rsid w:val="00875A53"/>
    <w:rsid w:val="00875ED4"/>
    <w:rsid w:val="00875F58"/>
    <w:rsid w:val="00876223"/>
    <w:rsid w:val="00876253"/>
    <w:rsid w:val="008762B4"/>
    <w:rsid w:val="00876351"/>
    <w:rsid w:val="0087644E"/>
    <w:rsid w:val="008764A7"/>
    <w:rsid w:val="00876567"/>
    <w:rsid w:val="008765FB"/>
    <w:rsid w:val="0087665A"/>
    <w:rsid w:val="00876FBC"/>
    <w:rsid w:val="008770F9"/>
    <w:rsid w:val="008771BF"/>
    <w:rsid w:val="00877219"/>
    <w:rsid w:val="00877308"/>
    <w:rsid w:val="00877454"/>
    <w:rsid w:val="0087761F"/>
    <w:rsid w:val="00877B09"/>
    <w:rsid w:val="00877BEE"/>
    <w:rsid w:val="00877C64"/>
    <w:rsid w:val="00877D49"/>
    <w:rsid w:val="00877E19"/>
    <w:rsid w:val="00877F73"/>
    <w:rsid w:val="008800B4"/>
    <w:rsid w:val="008806E2"/>
    <w:rsid w:val="00880B7E"/>
    <w:rsid w:val="00880CF4"/>
    <w:rsid w:val="008810C0"/>
    <w:rsid w:val="0088171F"/>
    <w:rsid w:val="00881858"/>
    <w:rsid w:val="008818BB"/>
    <w:rsid w:val="008818F3"/>
    <w:rsid w:val="008819F5"/>
    <w:rsid w:val="00881B5A"/>
    <w:rsid w:val="00881B6F"/>
    <w:rsid w:val="00881B7D"/>
    <w:rsid w:val="00881BC5"/>
    <w:rsid w:val="00881BD5"/>
    <w:rsid w:val="00881DCF"/>
    <w:rsid w:val="008820CB"/>
    <w:rsid w:val="00882155"/>
    <w:rsid w:val="008821D3"/>
    <w:rsid w:val="0088242C"/>
    <w:rsid w:val="008824FD"/>
    <w:rsid w:val="008826E4"/>
    <w:rsid w:val="008826F3"/>
    <w:rsid w:val="0088285C"/>
    <w:rsid w:val="008829AB"/>
    <w:rsid w:val="00882C10"/>
    <w:rsid w:val="00882FA7"/>
    <w:rsid w:val="008831BA"/>
    <w:rsid w:val="00883388"/>
    <w:rsid w:val="008835BA"/>
    <w:rsid w:val="00883660"/>
    <w:rsid w:val="008836C7"/>
    <w:rsid w:val="00883836"/>
    <w:rsid w:val="008838A1"/>
    <w:rsid w:val="0088396E"/>
    <w:rsid w:val="00883AEB"/>
    <w:rsid w:val="00883D42"/>
    <w:rsid w:val="00883D60"/>
    <w:rsid w:val="00883DD4"/>
    <w:rsid w:val="008841FB"/>
    <w:rsid w:val="00884202"/>
    <w:rsid w:val="00884240"/>
    <w:rsid w:val="00884256"/>
    <w:rsid w:val="00884315"/>
    <w:rsid w:val="008843AE"/>
    <w:rsid w:val="0088444B"/>
    <w:rsid w:val="0088456C"/>
    <w:rsid w:val="00884733"/>
    <w:rsid w:val="00884AEE"/>
    <w:rsid w:val="00884C0F"/>
    <w:rsid w:val="00884DDC"/>
    <w:rsid w:val="00884E3B"/>
    <w:rsid w:val="00885163"/>
    <w:rsid w:val="00885392"/>
    <w:rsid w:val="00885541"/>
    <w:rsid w:val="00885558"/>
    <w:rsid w:val="00885696"/>
    <w:rsid w:val="00885830"/>
    <w:rsid w:val="00885A92"/>
    <w:rsid w:val="00885A9C"/>
    <w:rsid w:val="00885AD4"/>
    <w:rsid w:val="00885B0C"/>
    <w:rsid w:val="00885E54"/>
    <w:rsid w:val="00885F15"/>
    <w:rsid w:val="0088601E"/>
    <w:rsid w:val="008861B9"/>
    <w:rsid w:val="008864E3"/>
    <w:rsid w:val="00886583"/>
    <w:rsid w:val="00886769"/>
    <w:rsid w:val="0088684C"/>
    <w:rsid w:val="00886A5C"/>
    <w:rsid w:val="00886B7C"/>
    <w:rsid w:val="00886C89"/>
    <w:rsid w:val="00886DFE"/>
    <w:rsid w:val="00887091"/>
    <w:rsid w:val="008872EC"/>
    <w:rsid w:val="008873F8"/>
    <w:rsid w:val="00887406"/>
    <w:rsid w:val="00887500"/>
    <w:rsid w:val="00887646"/>
    <w:rsid w:val="00887795"/>
    <w:rsid w:val="00887A53"/>
    <w:rsid w:val="00887A89"/>
    <w:rsid w:val="00887AFE"/>
    <w:rsid w:val="00887BAF"/>
    <w:rsid w:val="00887C50"/>
    <w:rsid w:val="00887CD7"/>
    <w:rsid w:val="00887D10"/>
    <w:rsid w:val="00887EBF"/>
    <w:rsid w:val="00887F17"/>
    <w:rsid w:val="00887F7C"/>
    <w:rsid w:val="00890070"/>
    <w:rsid w:val="008900EE"/>
    <w:rsid w:val="00890184"/>
    <w:rsid w:val="008901F5"/>
    <w:rsid w:val="00890279"/>
    <w:rsid w:val="0089034A"/>
    <w:rsid w:val="00890416"/>
    <w:rsid w:val="008904EE"/>
    <w:rsid w:val="00890AA3"/>
    <w:rsid w:val="00890E1D"/>
    <w:rsid w:val="00890EDC"/>
    <w:rsid w:val="00890F75"/>
    <w:rsid w:val="00890FCC"/>
    <w:rsid w:val="00890FE6"/>
    <w:rsid w:val="008910D1"/>
    <w:rsid w:val="008915ED"/>
    <w:rsid w:val="008915F1"/>
    <w:rsid w:val="00891851"/>
    <w:rsid w:val="008918C2"/>
    <w:rsid w:val="00891A47"/>
    <w:rsid w:val="00891AF7"/>
    <w:rsid w:val="00891B64"/>
    <w:rsid w:val="00891BBE"/>
    <w:rsid w:val="00891DF9"/>
    <w:rsid w:val="00891FC6"/>
    <w:rsid w:val="0089228F"/>
    <w:rsid w:val="00892317"/>
    <w:rsid w:val="00892439"/>
    <w:rsid w:val="0089265F"/>
    <w:rsid w:val="008928B1"/>
    <w:rsid w:val="00892A32"/>
    <w:rsid w:val="00892A6A"/>
    <w:rsid w:val="00892A8F"/>
    <w:rsid w:val="00892B80"/>
    <w:rsid w:val="00892F27"/>
    <w:rsid w:val="00892F7C"/>
    <w:rsid w:val="008931AB"/>
    <w:rsid w:val="008933BD"/>
    <w:rsid w:val="0089341A"/>
    <w:rsid w:val="008935A9"/>
    <w:rsid w:val="00893600"/>
    <w:rsid w:val="00893692"/>
    <w:rsid w:val="00893A5F"/>
    <w:rsid w:val="00893B81"/>
    <w:rsid w:val="00893BDD"/>
    <w:rsid w:val="00893C51"/>
    <w:rsid w:val="00893F75"/>
    <w:rsid w:val="00893FAD"/>
    <w:rsid w:val="00893FCC"/>
    <w:rsid w:val="0089416F"/>
    <w:rsid w:val="00894199"/>
    <w:rsid w:val="00894604"/>
    <w:rsid w:val="0089464D"/>
    <w:rsid w:val="00894698"/>
    <w:rsid w:val="008947DC"/>
    <w:rsid w:val="00894A51"/>
    <w:rsid w:val="00894B42"/>
    <w:rsid w:val="00894D30"/>
    <w:rsid w:val="00894DC1"/>
    <w:rsid w:val="00894E1F"/>
    <w:rsid w:val="00894E71"/>
    <w:rsid w:val="00895153"/>
    <w:rsid w:val="008953CB"/>
    <w:rsid w:val="00895456"/>
    <w:rsid w:val="008954B6"/>
    <w:rsid w:val="008954F5"/>
    <w:rsid w:val="008955D4"/>
    <w:rsid w:val="008955EA"/>
    <w:rsid w:val="00895AB8"/>
    <w:rsid w:val="00895B86"/>
    <w:rsid w:val="00895C84"/>
    <w:rsid w:val="008961EF"/>
    <w:rsid w:val="0089661F"/>
    <w:rsid w:val="0089672C"/>
    <w:rsid w:val="00896A2A"/>
    <w:rsid w:val="00896B2E"/>
    <w:rsid w:val="00896D8D"/>
    <w:rsid w:val="00896FA3"/>
    <w:rsid w:val="00897043"/>
    <w:rsid w:val="008973B5"/>
    <w:rsid w:val="008973DC"/>
    <w:rsid w:val="008974DA"/>
    <w:rsid w:val="00897507"/>
    <w:rsid w:val="0089768B"/>
    <w:rsid w:val="008976DF"/>
    <w:rsid w:val="00897978"/>
    <w:rsid w:val="00897C0F"/>
    <w:rsid w:val="00897D6E"/>
    <w:rsid w:val="00897FC4"/>
    <w:rsid w:val="008A02F4"/>
    <w:rsid w:val="008A04A2"/>
    <w:rsid w:val="008A051F"/>
    <w:rsid w:val="008A0667"/>
    <w:rsid w:val="008A0841"/>
    <w:rsid w:val="008A095B"/>
    <w:rsid w:val="008A0B37"/>
    <w:rsid w:val="008A0B56"/>
    <w:rsid w:val="008A0C1F"/>
    <w:rsid w:val="008A0FB8"/>
    <w:rsid w:val="008A1364"/>
    <w:rsid w:val="008A1444"/>
    <w:rsid w:val="008A1BD3"/>
    <w:rsid w:val="008A1CCE"/>
    <w:rsid w:val="008A1E14"/>
    <w:rsid w:val="008A1E4B"/>
    <w:rsid w:val="008A1E8A"/>
    <w:rsid w:val="008A1EA1"/>
    <w:rsid w:val="008A1ECB"/>
    <w:rsid w:val="008A1F47"/>
    <w:rsid w:val="008A23C7"/>
    <w:rsid w:val="008A2704"/>
    <w:rsid w:val="008A288E"/>
    <w:rsid w:val="008A290E"/>
    <w:rsid w:val="008A299F"/>
    <w:rsid w:val="008A29A9"/>
    <w:rsid w:val="008A2A28"/>
    <w:rsid w:val="008A2A86"/>
    <w:rsid w:val="008A2E96"/>
    <w:rsid w:val="008A2F53"/>
    <w:rsid w:val="008A2F77"/>
    <w:rsid w:val="008A2FF5"/>
    <w:rsid w:val="008A31E3"/>
    <w:rsid w:val="008A3210"/>
    <w:rsid w:val="008A324A"/>
    <w:rsid w:val="008A32E2"/>
    <w:rsid w:val="008A32FD"/>
    <w:rsid w:val="008A3369"/>
    <w:rsid w:val="008A33DC"/>
    <w:rsid w:val="008A34BD"/>
    <w:rsid w:val="008A35E1"/>
    <w:rsid w:val="008A38BC"/>
    <w:rsid w:val="008A3B91"/>
    <w:rsid w:val="008A3BA2"/>
    <w:rsid w:val="008A3D54"/>
    <w:rsid w:val="008A3EC2"/>
    <w:rsid w:val="008A3F07"/>
    <w:rsid w:val="008A3F94"/>
    <w:rsid w:val="008A401B"/>
    <w:rsid w:val="008A40C9"/>
    <w:rsid w:val="008A4348"/>
    <w:rsid w:val="008A4386"/>
    <w:rsid w:val="008A4406"/>
    <w:rsid w:val="008A4693"/>
    <w:rsid w:val="008A47E2"/>
    <w:rsid w:val="008A4887"/>
    <w:rsid w:val="008A4AFB"/>
    <w:rsid w:val="008A4BEE"/>
    <w:rsid w:val="008A4D80"/>
    <w:rsid w:val="008A4E59"/>
    <w:rsid w:val="008A4E63"/>
    <w:rsid w:val="008A5176"/>
    <w:rsid w:val="008A52D1"/>
    <w:rsid w:val="008A5429"/>
    <w:rsid w:val="008A5432"/>
    <w:rsid w:val="008A546C"/>
    <w:rsid w:val="008A5843"/>
    <w:rsid w:val="008A58EB"/>
    <w:rsid w:val="008A5A27"/>
    <w:rsid w:val="008A5A3F"/>
    <w:rsid w:val="008A5BBE"/>
    <w:rsid w:val="008A5C8D"/>
    <w:rsid w:val="008A5DEE"/>
    <w:rsid w:val="008A5E2F"/>
    <w:rsid w:val="008A5E61"/>
    <w:rsid w:val="008A5EFA"/>
    <w:rsid w:val="008A6047"/>
    <w:rsid w:val="008A60B5"/>
    <w:rsid w:val="008A6466"/>
    <w:rsid w:val="008A65F7"/>
    <w:rsid w:val="008A6712"/>
    <w:rsid w:val="008A6777"/>
    <w:rsid w:val="008A691C"/>
    <w:rsid w:val="008A6D65"/>
    <w:rsid w:val="008A6FDF"/>
    <w:rsid w:val="008A70BA"/>
    <w:rsid w:val="008A7126"/>
    <w:rsid w:val="008A7229"/>
    <w:rsid w:val="008A7400"/>
    <w:rsid w:val="008A7597"/>
    <w:rsid w:val="008A75CC"/>
    <w:rsid w:val="008A76B7"/>
    <w:rsid w:val="008A783A"/>
    <w:rsid w:val="008A7849"/>
    <w:rsid w:val="008A7D8C"/>
    <w:rsid w:val="008A7E27"/>
    <w:rsid w:val="008A7E50"/>
    <w:rsid w:val="008A7E52"/>
    <w:rsid w:val="008B000C"/>
    <w:rsid w:val="008B0067"/>
    <w:rsid w:val="008B0088"/>
    <w:rsid w:val="008B0239"/>
    <w:rsid w:val="008B04FF"/>
    <w:rsid w:val="008B0A88"/>
    <w:rsid w:val="008B0AD1"/>
    <w:rsid w:val="008B0E51"/>
    <w:rsid w:val="008B0F92"/>
    <w:rsid w:val="008B1052"/>
    <w:rsid w:val="008B1101"/>
    <w:rsid w:val="008B1316"/>
    <w:rsid w:val="008B16C4"/>
    <w:rsid w:val="008B17A7"/>
    <w:rsid w:val="008B1824"/>
    <w:rsid w:val="008B1A0A"/>
    <w:rsid w:val="008B1BEC"/>
    <w:rsid w:val="008B1C04"/>
    <w:rsid w:val="008B1DA8"/>
    <w:rsid w:val="008B2036"/>
    <w:rsid w:val="008B214E"/>
    <w:rsid w:val="008B2501"/>
    <w:rsid w:val="008B25D1"/>
    <w:rsid w:val="008B29F7"/>
    <w:rsid w:val="008B2A2E"/>
    <w:rsid w:val="008B2A78"/>
    <w:rsid w:val="008B2AA1"/>
    <w:rsid w:val="008B2ADD"/>
    <w:rsid w:val="008B2B15"/>
    <w:rsid w:val="008B2B8D"/>
    <w:rsid w:val="008B2B9D"/>
    <w:rsid w:val="008B2DA5"/>
    <w:rsid w:val="008B2FE3"/>
    <w:rsid w:val="008B3207"/>
    <w:rsid w:val="008B3327"/>
    <w:rsid w:val="008B333D"/>
    <w:rsid w:val="008B39D1"/>
    <w:rsid w:val="008B3E3E"/>
    <w:rsid w:val="008B4052"/>
    <w:rsid w:val="008B4175"/>
    <w:rsid w:val="008B42EF"/>
    <w:rsid w:val="008B430E"/>
    <w:rsid w:val="008B4349"/>
    <w:rsid w:val="008B43CA"/>
    <w:rsid w:val="008B4473"/>
    <w:rsid w:val="008B44C0"/>
    <w:rsid w:val="008B4685"/>
    <w:rsid w:val="008B4758"/>
    <w:rsid w:val="008B476B"/>
    <w:rsid w:val="008B4A9C"/>
    <w:rsid w:val="008B4AD4"/>
    <w:rsid w:val="008B4B24"/>
    <w:rsid w:val="008B4B49"/>
    <w:rsid w:val="008B4BA2"/>
    <w:rsid w:val="008B4CBC"/>
    <w:rsid w:val="008B4D29"/>
    <w:rsid w:val="008B4DB6"/>
    <w:rsid w:val="008B4FAA"/>
    <w:rsid w:val="008B51C6"/>
    <w:rsid w:val="008B52EF"/>
    <w:rsid w:val="008B57C2"/>
    <w:rsid w:val="008B59A8"/>
    <w:rsid w:val="008B5C38"/>
    <w:rsid w:val="008B5D18"/>
    <w:rsid w:val="008B5EE4"/>
    <w:rsid w:val="008B5F38"/>
    <w:rsid w:val="008B615C"/>
    <w:rsid w:val="008B6414"/>
    <w:rsid w:val="008B6537"/>
    <w:rsid w:val="008B66D3"/>
    <w:rsid w:val="008B6829"/>
    <w:rsid w:val="008B6909"/>
    <w:rsid w:val="008B6AB5"/>
    <w:rsid w:val="008B6AC2"/>
    <w:rsid w:val="008B6C58"/>
    <w:rsid w:val="008B6DA8"/>
    <w:rsid w:val="008B6E81"/>
    <w:rsid w:val="008B6EC4"/>
    <w:rsid w:val="008B6FE0"/>
    <w:rsid w:val="008B7087"/>
    <w:rsid w:val="008B718D"/>
    <w:rsid w:val="008B72A7"/>
    <w:rsid w:val="008B7382"/>
    <w:rsid w:val="008B7385"/>
    <w:rsid w:val="008B7445"/>
    <w:rsid w:val="008B74F4"/>
    <w:rsid w:val="008B771D"/>
    <w:rsid w:val="008B7938"/>
    <w:rsid w:val="008B7951"/>
    <w:rsid w:val="008B7AD5"/>
    <w:rsid w:val="008B7B63"/>
    <w:rsid w:val="008B7BA2"/>
    <w:rsid w:val="008B7D58"/>
    <w:rsid w:val="008B7EF0"/>
    <w:rsid w:val="008C019B"/>
    <w:rsid w:val="008C02C3"/>
    <w:rsid w:val="008C0456"/>
    <w:rsid w:val="008C0526"/>
    <w:rsid w:val="008C0910"/>
    <w:rsid w:val="008C091E"/>
    <w:rsid w:val="008C09D4"/>
    <w:rsid w:val="008C10AF"/>
    <w:rsid w:val="008C1139"/>
    <w:rsid w:val="008C147E"/>
    <w:rsid w:val="008C1990"/>
    <w:rsid w:val="008C205B"/>
    <w:rsid w:val="008C2209"/>
    <w:rsid w:val="008C2253"/>
    <w:rsid w:val="008C23DD"/>
    <w:rsid w:val="008C246B"/>
    <w:rsid w:val="008C292E"/>
    <w:rsid w:val="008C2A46"/>
    <w:rsid w:val="008C2A4A"/>
    <w:rsid w:val="008C2B5D"/>
    <w:rsid w:val="008C2CA5"/>
    <w:rsid w:val="008C2CB2"/>
    <w:rsid w:val="008C3214"/>
    <w:rsid w:val="008C3233"/>
    <w:rsid w:val="008C33B7"/>
    <w:rsid w:val="008C33D3"/>
    <w:rsid w:val="008C347A"/>
    <w:rsid w:val="008C350C"/>
    <w:rsid w:val="008C3700"/>
    <w:rsid w:val="008C372D"/>
    <w:rsid w:val="008C377E"/>
    <w:rsid w:val="008C38AB"/>
    <w:rsid w:val="008C390F"/>
    <w:rsid w:val="008C39FA"/>
    <w:rsid w:val="008C3BC3"/>
    <w:rsid w:val="008C410E"/>
    <w:rsid w:val="008C43C9"/>
    <w:rsid w:val="008C44D6"/>
    <w:rsid w:val="008C44DB"/>
    <w:rsid w:val="008C4529"/>
    <w:rsid w:val="008C4534"/>
    <w:rsid w:val="008C46DF"/>
    <w:rsid w:val="008C48B7"/>
    <w:rsid w:val="008C4BFB"/>
    <w:rsid w:val="008C4E52"/>
    <w:rsid w:val="008C5172"/>
    <w:rsid w:val="008C54E2"/>
    <w:rsid w:val="008C54EE"/>
    <w:rsid w:val="008C56CB"/>
    <w:rsid w:val="008C59CF"/>
    <w:rsid w:val="008C5B4B"/>
    <w:rsid w:val="008C5BEB"/>
    <w:rsid w:val="008C5CFC"/>
    <w:rsid w:val="008C5ECB"/>
    <w:rsid w:val="008C5FF5"/>
    <w:rsid w:val="008C6431"/>
    <w:rsid w:val="008C644F"/>
    <w:rsid w:val="008C655C"/>
    <w:rsid w:val="008C6819"/>
    <w:rsid w:val="008C6BB8"/>
    <w:rsid w:val="008C6DA9"/>
    <w:rsid w:val="008C6E8F"/>
    <w:rsid w:val="008C70AB"/>
    <w:rsid w:val="008C7260"/>
    <w:rsid w:val="008C73EF"/>
    <w:rsid w:val="008C7448"/>
    <w:rsid w:val="008C76A3"/>
    <w:rsid w:val="008C77AA"/>
    <w:rsid w:val="008C77D1"/>
    <w:rsid w:val="008C783F"/>
    <w:rsid w:val="008C7B2C"/>
    <w:rsid w:val="008C7E84"/>
    <w:rsid w:val="008D00E5"/>
    <w:rsid w:val="008D01C0"/>
    <w:rsid w:val="008D0587"/>
    <w:rsid w:val="008D059D"/>
    <w:rsid w:val="008D060C"/>
    <w:rsid w:val="008D07A6"/>
    <w:rsid w:val="008D0BBB"/>
    <w:rsid w:val="008D0D00"/>
    <w:rsid w:val="008D0D18"/>
    <w:rsid w:val="008D0FA0"/>
    <w:rsid w:val="008D128F"/>
    <w:rsid w:val="008D12F9"/>
    <w:rsid w:val="008D137E"/>
    <w:rsid w:val="008D1389"/>
    <w:rsid w:val="008D14C6"/>
    <w:rsid w:val="008D1604"/>
    <w:rsid w:val="008D1719"/>
    <w:rsid w:val="008D177F"/>
    <w:rsid w:val="008D17A8"/>
    <w:rsid w:val="008D17F1"/>
    <w:rsid w:val="008D182B"/>
    <w:rsid w:val="008D1C61"/>
    <w:rsid w:val="008D1CF9"/>
    <w:rsid w:val="008D1ED6"/>
    <w:rsid w:val="008D1FEA"/>
    <w:rsid w:val="008D2037"/>
    <w:rsid w:val="008D28F6"/>
    <w:rsid w:val="008D2B49"/>
    <w:rsid w:val="008D2E6E"/>
    <w:rsid w:val="008D2F1F"/>
    <w:rsid w:val="008D2FD8"/>
    <w:rsid w:val="008D3093"/>
    <w:rsid w:val="008D30B0"/>
    <w:rsid w:val="008D30BD"/>
    <w:rsid w:val="008D3104"/>
    <w:rsid w:val="008D3694"/>
    <w:rsid w:val="008D379D"/>
    <w:rsid w:val="008D3A0E"/>
    <w:rsid w:val="008D3A1C"/>
    <w:rsid w:val="008D3A38"/>
    <w:rsid w:val="008D3AC5"/>
    <w:rsid w:val="008D3C45"/>
    <w:rsid w:val="008D3D71"/>
    <w:rsid w:val="008D3FED"/>
    <w:rsid w:val="008D401D"/>
    <w:rsid w:val="008D4083"/>
    <w:rsid w:val="008D452B"/>
    <w:rsid w:val="008D47F7"/>
    <w:rsid w:val="008D4B6A"/>
    <w:rsid w:val="008D4BCC"/>
    <w:rsid w:val="008D4E5F"/>
    <w:rsid w:val="008D4F70"/>
    <w:rsid w:val="008D4FC3"/>
    <w:rsid w:val="008D51CE"/>
    <w:rsid w:val="008D5250"/>
    <w:rsid w:val="008D52B3"/>
    <w:rsid w:val="008D53C7"/>
    <w:rsid w:val="008D5913"/>
    <w:rsid w:val="008D59A2"/>
    <w:rsid w:val="008D59E0"/>
    <w:rsid w:val="008D5ADE"/>
    <w:rsid w:val="008D5FB8"/>
    <w:rsid w:val="008D6173"/>
    <w:rsid w:val="008D623C"/>
    <w:rsid w:val="008D62E6"/>
    <w:rsid w:val="008D666E"/>
    <w:rsid w:val="008D66F4"/>
    <w:rsid w:val="008D6E27"/>
    <w:rsid w:val="008D6F5B"/>
    <w:rsid w:val="008D6F93"/>
    <w:rsid w:val="008D737F"/>
    <w:rsid w:val="008D74BE"/>
    <w:rsid w:val="008D7588"/>
    <w:rsid w:val="008D789E"/>
    <w:rsid w:val="008D7A27"/>
    <w:rsid w:val="008D7B04"/>
    <w:rsid w:val="008D7C0D"/>
    <w:rsid w:val="008D7C4F"/>
    <w:rsid w:val="008D7C62"/>
    <w:rsid w:val="008D7C85"/>
    <w:rsid w:val="008D7E03"/>
    <w:rsid w:val="008D7F0C"/>
    <w:rsid w:val="008D7FBF"/>
    <w:rsid w:val="008E005D"/>
    <w:rsid w:val="008E0164"/>
    <w:rsid w:val="008E01FE"/>
    <w:rsid w:val="008E024E"/>
    <w:rsid w:val="008E067E"/>
    <w:rsid w:val="008E085D"/>
    <w:rsid w:val="008E08D5"/>
    <w:rsid w:val="008E0B36"/>
    <w:rsid w:val="008E0B9A"/>
    <w:rsid w:val="008E0D4B"/>
    <w:rsid w:val="008E132A"/>
    <w:rsid w:val="008E1512"/>
    <w:rsid w:val="008E1608"/>
    <w:rsid w:val="008E161B"/>
    <w:rsid w:val="008E1799"/>
    <w:rsid w:val="008E18CF"/>
    <w:rsid w:val="008E1A49"/>
    <w:rsid w:val="008E1B62"/>
    <w:rsid w:val="008E1D1D"/>
    <w:rsid w:val="008E1DCB"/>
    <w:rsid w:val="008E1E06"/>
    <w:rsid w:val="008E1FA7"/>
    <w:rsid w:val="008E20FC"/>
    <w:rsid w:val="008E220C"/>
    <w:rsid w:val="008E2390"/>
    <w:rsid w:val="008E23CE"/>
    <w:rsid w:val="008E24D9"/>
    <w:rsid w:val="008E2554"/>
    <w:rsid w:val="008E269B"/>
    <w:rsid w:val="008E26AD"/>
    <w:rsid w:val="008E27E5"/>
    <w:rsid w:val="008E2ACD"/>
    <w:rsid w:val="008E2C38"/>
    <w:rsid w:val="008E2C76"/>
    <w:rsid w:val="008E2E75"/>
    <w:rsid w:val="008E30A7"/>
    <w:rsid w:val="008E311F"/>
    <w:rsid w:val="008E3311"/>
    <w:rsid w:val="008E34C5"/>
    <w:rsid w:val="008E36A8"/>
    <w:rsid w:val="008E3879"/>
    <w:rsid w:val="008E39C3"/>
    <w:rsid w:val="008E3ADD"/>
    <w:rsid w:val="008E3B40"/>
    <w:rsid w:val="008E3B5D"/>
    <w:rsid w:val="008E3C3D"/>
    <w:rsid w:val="008E3F5F"/>
    <w:rsid w:val="008E41BE"/>
    <w:rsid w:val="008E420A"/>
    <w:rsid w:val="008E4271"/>
    <w:rsid w:val="008E44EC"/>
    <w:rsid w:val="008E451F"/>
    <w:rsid w:val="008E4671"/>
    <w:rsid w:val="008E47CE"/>
    <w:rsid w:val="008E4811"/>
    <w:rsid w:val="008E48F6"/>
    <w:rsid w:val="008E48FF"/>
    <w:rsid w:val="008E4C91"/>
    <w:rsid w:val="008E4CE6"/>
    <w:rsid w:val="008E4CF3"/>
    <w:rsid w:val="008E4E4A"/>
    <w:rsid w:val="008E4E50"/>
    <w:rsid w:val="008E50E0"/>
    <w:rsid w:val="008E50E6"/>
    <w:rsid w:val="008E517E"/>
    <w:rsid w:val="008E5191"/>
    <w:rsid w:val="008E5208"/>
    <w:rsid w:val="008E52EA"/>
    <w:rsid w:val="008E55FD"/>
    <w:rsid w:val="008E56CE"/>
    <w:rsid w:val="008E595B"/>
    <w:rsid w:val="008E5D84"/>
    <w:rsid w:val="008E5F07"/>
    <w:rsid w:val="008E5F62"/>
    <w:rsid w:val="008E61D9"/>
    <w:rsid w:val="008E625B"/>
    <w:rsid w:val="008E626C"/>
    <w:rsid w:val="008E6368"/>
    <w:rsid w:val="008E638B"/>
    <w:rsid w:val="008E6593"/>
    <w:rsid w:val="008E660A"/>
    <w:rsid w:val="008E669C"/>
    <w:rsid w:val="008E670B"/>
    <w:rsid w:val="008E6932"/>
    <w:rsid w:val="008E6B9D"/>
    <w:rsid w:val="008E6E96"/>
    <w:rsid w:val="008E6FA1"/>
    <w:rsid w:val="008E71DC"/>
    <w:rsid w:val="008E71FB"/>
    <w:rsid w:val="008E743A"/>
    <w:rsid w:val="008E7493"/>
    <w:rsid w:val="008E75AD"/>
    <w:rsid w:val="008E764B"/>
    <w:rsid w:val="008E7A30"/>
    <w:rsid w:val="008E7AE0"/>
    <w:rsid w:val="008E7B51"/>
    <w:rsid w:val="008E7DE2"/>
    <w:rsid w:val="008E7E1B"/>
    <w:rsid w:val="008E7E45"/>
    <w:rsid w:val="008F00C7"/>
    <w:rsid w:val="008F00E9"/>
    <w:rsid w:val="008F017F"/>
    <w:rsid w:val="008F01A0"/>
    <w:rsid w:val="008F0395"/>
    <w:rsid w:val="008F0472"/>
    <w:rsid w:val="008F0636"/>
    <w:rsid w:val="008F0686"/>
    <w:rsid w:val="008F08B0"/>
    <w:rsid w:val="008F097A"/>
    <w:rsid w:val="008F0A9F"/>
    <w:rsid w:val="008F0AC3"/>
    <w:rsid w:val="008F0E43"/>
    <w:rsid w:val="008F1046"/>
    <w:rsid w:val="008F10FA"/>
    <w:rsid w:val="008F112C"/>
    <w:rsid w:val="008F12EA"/>
    <w:rsid w:val="008F133B"/>
    <w:rsid w:val="008F15A6"/>
    <w:rsid w:val="008F15E6"/>
    <w:rsid w:val="008F1A39"/>
    <w:rsid w:val="008F1B38"/>
    <w:rsid w:val="008F1BCE"/>
    <w:rsid w:val="008F1D06"/>
    <w:rsid w:val="008F1F22"/>
    <w:rsid w:val="008F201A"/>
    <w:rsid w:val="008F2035"/>
    <w:rsid w:val="008F2109"/>
    <w:rsid w:val="008F215A"/>
    <w:rsid w:val="008F21FE"/>
    <w:rsid w:val="008F2467"/>
    <w:rsid w:val="008F25BA"/>
    <w:rsid w:val="008F2707"/>
    <w:rsid w:val="008F27BF"/>
    <w:rsid w:val="008F28D4"/>
    <w:rsid w:val="008F2A7A"/>
    <w:rsid w:val="008F2C7B"/>
    <w:rsid w:val="008F2C92"/>
    <w:rsid w:val="008F2D4D"/>
    <w:rsid w:val="008F2E7B"/>
    <w:rsid w:val="008F2F43"/>
    <w:rsid w:val="008F2FDD"/>
    <w:rsid w:val="008F3190"/>
    <w:rsid w:val="008F31C4"/>
    <w:rsid w:val="008F32A3"/>
    <w:rsid w:val="008F34CA"/>
    <w:rsid w:val="008F3684"/>
    <w:rsid w:val="008F369E"/>
    <w:rsid w:val="008F3706"/>
    <w:rsid w:val="008F37D2"/>
    <w:rsid w:val="008F39B0"/>
    <w:rsid w:val="008F3A1A"/>
    <w:rsid w:val="008F3B51"/>
    <w:rsid w:val="008F3BD1"/>
    <w:rsid w:val="008F3BF7"/>
    <w:rsid w:val="008F3FAC"/>
    <w:rsid w:val="008F4082"/>
    <w:rsid w:val="008F4135"/>
    <w:rsid w:val="008F427B"/>
    <w:rsid w:val="008F42CA"/>
    <w:rsid w:val="008F437A"/>
    <w:rsid w:val="008F446B"/>
    <w:rsid w:val="008F4670"/>
    <w:rsid w:val="008F4B65"/>
    <w:rsid w:val="008F4C0C"/>
    <w:rsid w:val="008F505A"/>
    <w:rsid w:val="008F50FB"/>
    <w:rsid w:val="008F5241"/>
    <w:rsid w:val="008F534D"/>
    <w:rsid w:val="008F5380"/>
    <w:rsid w:val="008F565A"/>
    <w:rsid w:val="008F5819"/>
    <w:rsid w:val="008F582D"/>
    <w:rsid w:val="008F5925"/>
    <w:rsid w:val="008F59DC"/>
    <w:rsid w:val="008F5ACD"/>
    <w:rsid w:val="008F5B06"/>
    <w:rsid w:val="008F5C74"/>
    <w:rsid w:val="008F5EC0"/>
    <w:rsid w:val="008F5F9D"/>
    <w:rsid w:val="008F5FF6"/>
    <w:rsid w:val="008F604D"/>
    <w:rsid w:val="008F6211"/>
    <w:rsid w:val="008F62A9"/>
    <w:rsid w:val="008F6451"/>
    <w:rsid w:val="008F656B"/>
    <w:rsid w:val="008F65C7"/>
    <w:rsid w:val="008F6651"/>
    <w:rsid w:val="008F6860"/>
    <w:rsid w:val="008F6B55"/>
    <w:rsid w:val="008F6C3D"/>
    <w:rsid w:val="008F6CD1"/>
    <w:rsid w:val="008F710C"/>
    <w:rsid w:val="008F737F"/>
    <w:rsid w:val="008F7699"/>
    <w:rsid w:val="008F77A5"/>
    <w:rsid w:val="008F77DC"/>
    <w:rsid w:val="008F78BF"/>
    <w:rsid w:val="008F78FD"/>
    <w:rsid w:val="008F79AF"/>
    <w:rsid w:val="008F7A56"/>
    <w:rsid w:val="008F7AD2"/>
    <w:rsid w:val="008F7B1C"/>
    <w:rsid w:val="008F7B74"/>
    <w:rsid w:val="008F7B9C"/>
    <w:rsid w:val="008F7C02"/>
    <w:rsid w:val="008F7C8D"/>
    <w:rsid w:val="008F7D53"/>
    <w:rsid w:val="008F7DF8"/>
    <w:rsid w:val="009001D7"/>
    <w:rsid w:val="009005CC"/>
    <w:rsid w:val="009007E5"/>
    <w:rsid w:val="00900854"/>
    <w:rsid w:val="009008BA"/>
    <w:rsid w:val="00900A88"/>
    <w:rsid w:val="00900AD7"/>
    <w:rsid w:val="00900C62"/>
    <w:rsid w:val="00900CFF"/>
    <w:rsid w:val="00900ECE"/>
    <w:rsid w:val="009010BE"/>
    <w:rsid w:val="0090123F"/>
    <w:rsid w:val="00901270"/>
    <w:rsid w:val="0090128A"/>
    <w:rsid w:val="00901290"/>
    <w:rsid w:val="00901982"/>
    <w:rsid w:val="0090198D"/>
    <w:rsid w:val="00901A7A"/>
    <w:rsid w:val="00901B3D"/>
    <w:rsid w:val="00901C79"/>
    <w:rsid w:val="00901E0D"/>
    <w:rsid w:val="00901F14"/>
    <w:rsid w:val="009022A5"/>
    <w:rsid w:val="00902634"/>
    <w:rsid w:val="009027C0"/>
    <w:rsid w:val="00902816"/>
    <w:rsid w:val="0090297F"/>
    <w:rsid w:val="00902C99"/>
    <w:rsid w:val="00902DF5"/>
    <w:rsid w:val="00902FFC"/>
    <w:rsid w:val="009030D5"/>
    <w:rsid w:val="009031E0"/>
    <w:rsid w:val="009031E1"/>
    <w:rsid w:val="00903568"/>
    <w:rsid w:val="009035D4"/>
    <w:rsid w:val="0090363B"/>
    <w:rsid w:val="00903923"/>
    <w:rsid w:val="009039BC"/>
    <w:rsid w:val="00903A5F"/>
    <w:rsid w:val="00903BEE"/>
    <w:rsid w:val="009040A5"/>
    <w:rsid w:val="009040D8"/>
    <w:rsid w:val="00904121"/>
    <w:rsid w:val="009043C3"/>
    <w:rsid w:val="009046C8"/>
    <w:rsid w:val="009047EC"/>
    <w:rsid w:val="009048ED"/>
    <w:rsid w:val="0090495A"/>
    <w:rsid w:val="00904C90"/>
    <w:rsid w:val="00904CC6"/>
    <w:rsid w:val="00904D32"/>
    <w:rsid w:val="00904D58"/>
    <w:rsid w:val="009050C8"/>
    <w:rsid w:val="00905235"/>
    <w:rsid w:val="009052CA"/>
    <w:rsid w:val="009054C2"/>
    <w:rsid w:val="00905676"/>
    <w:rsid w:val="00905766"/>
    <w:rsid w:val="0090583D"/>
    <w:rsid w:val="00905A83"/>
    <w:rsid w:val="00905B09"/>
    <w:rsid w:val="00905C9A"/>
    <w:rsid w:val="00906067"/>
    <w:rsid w:val="0090608C"/>
    <w:rsid w:val="009060CD"/>
    <w:rsid w:val="009060FA"/>
    <w:rsid w:val="00906106"/>
    <w:rsid w:val="00906151"/>
    <w:rsid w:val="00906237"/>
    <w:rsid w:val="00906815"/>
    <w:rsid w:val="00906838"/>
    <w:rsid w:val="0090683A"/>
    <w:rsid w:val="00906A2F"/>
    <w:rsid w:val="00906B27"/>
    <w:rsid w:val="00906BEF"/>
    <w:rsid w:val="00906C66"/>
    <w:rsid w:val="00906CD2"/>
    <w:rsid w:val="00906D92"/>
    <w:rsid w:val="00906E02"/>
    <w:rsid w:val="00907329"/>
    <w:rsid w:val="00907438"/>
    <w:rsid w:val="00907624"/>
    <w:rsid w:val="009077FA"/>
    <w:rsid w:val="00907A14"/>
    <w:rsid w:val="00907A3D"/>
    <w:rsid w:val="00907AA2"/>
    <w:rsid w:val="00907D89"/>
    <w:rsid w:val="00907E34"/>
    <w:rsid w:val="00907F3A"/>
    <w:rsid w:val="00907FFB"/>
    <w:rsid w:val="009102F8"/>
    <w:rsid w:val="0091041A"/>
    <w:rsid w:val="0091056F"/>
    <w:rsid w:val="00910584"/>
    <w:rsid w:val="009106C6"/>
    <w:rsid w:val="0091071D"/>
    <w:rsid w:val="00910830"/>
    <w:rsid w:val="00910A3A"/>
    <w:rsid w:val="00910C2D"/>
    <w:rsid w:val="00910CE0"/>
    <w:rsid w:val="00910DA2"/>
    <w:rsid w:val="00910DA7"/>
    <w:rsid w:val="00910DCF"/>
    <w:rsid w:val="00910E4C"/>
    <w:rsid w:val="00910FBC"/>
    <w:rsid w:val="0091135F"/>
    <w:rsid w:val="0091146E"/>
    <w:rsid w:val="009114F5"/>
    <w:rsid w:val="009119D2"/>
    <w:rsid w:val="00911B68"/>
    <w:rsid w:val="00911B7A"/>
    <w:rsid w:val="00911BD3"/>
    <w:rsid w:val="00911C16"/>
    <w:rsid w:val="00911D75"/>
    <w:rsid w:val="00911D80"/>
    <w:rsid w:val="00911E15"/>
    <w:rsid w:val="00912080"/>
    <w:rsid w:val="00912181"/>
    <w:rsid w:val="0091241C"/>
    <w:rsid w:val="009125E9"/>
    <w:rsid w:val="00912682"/>
    <w:rsid w:val="0091273F"/>
    <w:rsid w:val="00912A96"/>
    <w:rsid w:val="00912AA1"/>
    <w:rsid w:val="00912C85"/>
    <w:rsid w:val="00912E58"/>
    <w:rsid w:val="00912EFB"/>
    <w:rsid w:val="00913310"/>
    <w:rsid w:val="009133FE"/>
    <w:rsid w:val="00913C55"/>
    <w:rsid w:val="00913C7A"/>
    <w:rsid w:val="00913CF9"/>
    <w:rsid w:val="00913E31"/>
    <w:rsid w:val="00914384"/>
    <w:rsid w:val="00914395"/>
    <w:rsid w:val="00914565"/>
    <w:rsid w:val="00914619"/>
    <w:rsid w:val="00914A39"/>
    <w:rsid w:val="00914B03"/>
    <w:rsid w:val="00914C82"/>
    <w:rsid w:val="00914C9E"/>
    <w:rsid w:val="00914CF5"/>
    <w:rsid w:val="00914DA0"/>
    <w:rsid w:val="00914DB9"/>
    <w:rsid w:val="00914E79"/>
    <w:rsid w:val="009153DF"/>
    <w:rsid w:val="009154D9"/>
    <w:rsid w:val="009154FC"/>
    <w:rsid w:val="00915501"/>
    <w:rsid w:val="00915536"/>
    <w:rsid w:val="00915585"/>
    <w:rsid w:val="00915686"/>
    <w:rsid w:val="00915825"/>
    <w:rsid w:val="00915B1F"/>
    <w:rsid w:val="00915B8C"/>
    <w:rsid w:val="00915C23"/>
    <w:rsid w:val="00915E04"/>
    <w:rsid w:val="00915EAE"/>
    <w:rsid w:val="00915ED7"/>
    <w:rsid w:val="00915FD4"/>
    <w:rsid w:val="00916071"/>
    <w:rsid w:val="00916080"/>
    <w:rsid w:val="0091629A"/>
    <w:rsid w:val="009162F7"/>
    <w:rsid w:val="009164A2"/>
    <w:rsid w:val="00916573"/>
    <w:rsid w:val="00916B12"/>
    <w:rsid w:val="00916BD3"/>
    <w:rsid w:val="00916C8D"/>
    <w:rsid w:val="00916C90"/>
    <w:rsid w:val="00916D0F"/>
    <w:rsid w:val="00916D58"/>
    <w:rsid w:val="00916D82"/>
    <w:rsid w:val="00916D88"/>
    <w:rsid w:val="00916DB0"/>
    <w:rsid w:val="00916DE5"/>
    <w:rsid w:val="00916E24"/>
    <w:rsid w:val="00916F18"/>
    <w:rsid w:val="00916F95"/>
    <w:rsid w:val="00917059"/>
    <w:rsid w:val="009171FD"/>
    <w:rsid w:val="00917277"/>
    <w:rsid w:val="00917379"/>
    <w:rsid w:val="00917865"/>
    <w:rsid w:val="00917940"/>
    <w:rsid w:val="00917959"/>
    <w:rsid w:val="00917971"/>
    <w:rsid w:val="009179A8"/>
    <w:rsid w:val="009179D8"/>
    <w:rsid w:val="00917A92"/>
    <w:rsid w:val="00917AC3"/>
    <w:rsid w:val="00917B4A"/>
    <w:rsid w:val="00917CD5"/>
    <w:rsid w:val="00917FCF"/>
    <w:rsid w:val="009200FC"/>
    <w:rsid w:val="009201F2"/>
    <w:rsid w:val="00920300"/>
    <w:rsid w:val="009203BD"/>
    <w:rsid w:val="00920444"/>
    <w:rsid w:val="00920726"/>
    <w:rsid w:val="00920781"/>
    <w:rsid w:val="0092083B"/>
    <w:rsid w:val="00920E33"/>
    <w:rsid w:val="00921110"/>
    <w:rsid w:val="00921215"/>
    <w:rsid w:val="009212FE"/>
    <w:rsid w:val="0092131B"/>
    <w:rsid w:val="00921324"/>
    <w:rsid w:val="0092136E"/>
    <w:rsid w:val="009214B2"/>
    <w:rsid w:val="009216F6"/>
    <w:rsid w:val="00921770"/>
    <w:rsid w:val="00921886"/>
    <w:rsid w:val="0092192D"/>
    <w:rsid w:val="00921A3E"/>
    <w:rsid w:val="00921AEA"/>
    <w:rsid w:val="00921B4B"/>
    <w:rsid w:val="00921C4B"/>
    <w:rsid w:val="00921D97"/>
    <w:rsid w:val="00922086"/>
    <w:rsid w:val="009220A6"/>
    <w:rsid w:val="009220E9"/>
    <w:rsid w:val="00922138"/>
    <w:rsid w:val="009221DD"/>
    <w:rsid w:val="00922201"/>
    <w:rsid w:val="009223D2"/>
    <w:rsid w:val="0092255A"/>
    <w:rsid w:val="0092266F"/>
    <w:rsid w:val="00922820"/>
    <w:rsid w:val="00922AB7"/>
    <w:rsid w:val="00922B8C"/>
    <w:rsid w:val="00922C6D"/>
    <w:rsid w:val="00922D09"/>
    <w:rsid w:val="00923277"/>
    <w:rsid w:val="0092328B"/>
    <w:rsid w:val="00923434"/>
    <w:rsid w:val="009234B6"/>
    <w:rsid w:val="0092360C"/>
    <w:rsid w:val="00923630"/>
    <w:rsid w:val="00923673"/>
    <w:rsid w:val="00923736"/>
    <w:rsid w:val="00923737"/>
    <w:rsid w:val="00923BD4"/>
    <w:rsid w:val="00923C66"/>
    <w:rsid w:val="00923CC6"/>
    <w:rsid w:val="00923D59"/>
    <w:rsid w:val="00923DA2"/>
    <w:rsid w:val="00923EAF"/>
    <w:rsid w:val="0092418F"/>
    <w:rsid w:val="00924314"/>
    <w:rsid w:val="00924436"/>
    <w:rsid w:val="00924500"/>
    <w:rsid w:val="0092469F"/>
    <w:rsid w:val="00924778"/>
    <w:rsid w:val="009247C9"/>
    <w:rsid w:val="009247EF"/>
    <w:rsid w:val="009248E4"/>
    <w:rsid w:val="00924941"/>
    <w:rsid w:val="00924B1B"/>
    <w:rsid w:val="00924E19"/>
    <w:rsid w:val="00924E81"/>
    <w:rsid w:val="0092509B"/>
    <w:rsid w:val="009250CB"/>
    <w:rsid w:val="0092521A"/>
    <w:rsid w:val="00925334"/>
    <w:rsid w:val="009253CE"/>
    <w:rsid w:val="009253ED"/>
    <w:rsid w:val="00925647"/>
    <w:rsid w:val="00925B2E"/>
    <w:rsid w:val="00925B3C"/>
    <w:rsid w:val="00925B7F"/>
    <w:rsid w:val="00925BD3"/>
    <w:rsid w:val="00925FCD"/>
    <w:rsid w:val="00926179"/>
    <w:rsid w:val="00926302"/>
    <w:rsid w:val="00926504"/>
    <w:rsid w:val="00926509"/>
    <w:rsid w:val="00926910"/>
    <w:rsid w:val="00926996"/>
    <w:rsid w:val="00926A90"/>
    <w:rsid w:val="00926ADE"/>
    <w:rsid w:val="00926B96"/>
    <w:rsid w:val="00926CF9"/>
    <w:rsid w:val="00926DDD"/>
    <w:rsid w:val="009273A5"/>
    <w:rsid w:val="009273B1"/>
    <w:rsid w:val="0092744F"/>
    <w:rsid w:val="009275FC"/>
    <w:rsid w:val="009276D8"/>
    <w:rsid w:val="009277E5"/>
    <w:rsid w:val="00927B90"/>
    <w:rsid w:val="00927C75"/>
    <w:rsid w:val="00927CB3"/>
    <w:rsid w:val="00927CEB"/>
    <w:rsid w:val="00927D96"/>
    <w:rsid w:val="00927DD2"/>
    <w:rsid w:val="00930006"/>
    <w:rsid w:val="009301CF"/>
    <w:rsid w:val="009301EB"/>
    <w:rsid w:val="0093044B"/>
    <w:rsid w:val="0093062C"/>
    <w:rsid w:val="009307F0"/>
    <w:rsid w:val="009309C1"/>
    <w:rsid w:val="00930EA1"/>
    <w:rsid w:val="00930EAF"/>
    <w:rsid w:val="009311D9"/>
    <w:rsid w:val="009312F5"/>
    <w:rsid w:val="009314E6"/>
    <w:rsid w:val="0093170A"/>
    <w:rsid w:val="009318A1"/>
    <w:rsid w:val="0093194D"/>
    <w:rsid w:val="00931A5B"/>
    <w:rsid w:val="00931AC8"/>
    <w:rsid w:val="00931F02"/>
    <w:rsid w:val="00931FD1"/>
    <w:rsid w:val="00932618"/>
    <w:rsid w:val="009326A9"/>
    <w:rsid w:val="00932740"/>
    <w:rsid w:val="0093288E"/>
    <w:rsid w:val="009328C5"/>
    <w:rsid w:val="00932AB3"/>
    <w:rsid w:val="00932FAF"/>
    <w:rsid w:val="009331EF"/>
    <w:rsid w:val="00933594"/>
    <w:rsid w:val="009338AD"/>
    <w:rsid w:val="00933911"/>
    <w:rsid w:val="00933B13"/>
    <w:rsid w:val="00933B74"/>
    <w:rsid w:val="00933BC4"/>
    <w:rsid w:val="00933D58"/>
    <w:rsid w:val="00933DCA"/>
    <w:rsid w:val="00933E47"/>
    <w:rsid w:val="00933E94"/>
    <w:rsid w:val="00933EC8"/>
    <w:rsid w:val="00933F8C"/>
    <w:rsid w:val="0093402E"/>
    <w:rsid w:val="0093416C"/>
    <w:rsid w:val="0093440B"/>
    <w:rsid w:val="0093458D"/>
    <w:rsid w:val="009349A2"/>
    <w:rsid w:val="00934BBE"/>
    <w:rsid w:val="00934D75"/>
    <w:rsid w:val="00934E6E"/>
    <w:rsid w:val="00934F40"/>
    <w:rsid w:val="00935041"/>
    <w:rsid w:val="00935059"/>
    <w:rsid w:val="00935076"/>
    <w:rsid w:val="009351DA"/>
    <w:rsid w:val="0093524F"/>
    <w:rsid w:val="00935335"/>
    <w:rsid w:val="009355EB"/>
    <w:rsid w:val="009357C6"/>
    <w:rsid w:val="00935B1D"/>
    <w:rsid w:val="00935B35"/>
    <w:rsid w:val="00935BC2"/>
    <w:rsid w:val="00935EA0"/>
    <w:rsid w:val="00935F69"/>
    <w:rsid w:val="00935FAE"/>
    <w:rsid w:val="0093601B"/>
    <w:rsid w:val="009361A8"/>
    <w:rsid w:val="00936220"/>
    <w:rsid w:val="0093648C"/>
    <w:rsid w:val="0093664E"/>
    <w:rsid w:val="0093685A"/>
    <w:rsid w:val="009368E4"/>
    <w:rsid w:val="00936A2F"/>
    <w:rsid w:val="00936B67"/>
    <w:rsid w:val="00936D4F"/>
    <w:rsid w:val="00936D92"/>
    <w:rsid w:val="00936DE0"/>
    <w:rsid w:val="00936F94"/>
    <w:rsid w:val="00937002"/>
    <w:rsid w:val="009370BD"/>
    <w:rsid w:val="009374BD"/>
    <w:rsid w:val="009375A7"/>
    <w:rsid w:val="00937B15"/>
    <w:rsid w:val="00937EB5"/>
    <w:rsid w:val="00940185"/>
    <w:rsid w:val="009402AA"/>
    <w:rsid w:val="0094055A"/>
    <w:rsid w:val="00940586"/>
    <w:rsid w:val="009406EE"/>
    <w:rsid w:val="00940AD2"/>
    <w:rsid w:val="00940C72"/>
    <w:rsid w:val="00940DE6"/>
    <w:rsid w:val="00940EA6"/>
    <w:rsid w:val="009415B2"/>
    <w:rsid w:val="00941712"/>
    <w:rsid w:val="0094197E"/>
    <w:rsid w:val="00941B53"/>
    <w:rsid w:val="00941C51"/>
    <w:rsid w:val="00941C7B"/>
    <w:rsid w:val="00942113"/>
    <w:rsid w:val="00942162"/>
    <w:rsid w:val="009421E4"/>
    <w:rsid w:val="0094231C"/>
    <w:rsid w:val="00942447"/>
    <w:rsid w:val="0094261D"/>
    <w:rsid w:val="00942648"/>
    <w:rsid w:val="00942769"/>
    <w:rsid w:val="0094278E"/>
    <w:rsid w:val="00942915"/>
    <w:rsid w:val="00942A2B"/>
    <w:rsid w:val="00942AA1"/>
    <w:rsid w:val="00942FBE"/>
    <w:rsid w:val="00942FF8"/>
    <w:rsid w:val="009430E6"/>
    <w:rsid w:val="009434FF"/>
    <w:rsid w:val="00943550"/>
    <w:rsid w:val="00943706"/>
    <w:rsid w:val="0094378E"/>
    <w:rsid w:val="00943AE3"/>
    <w:rsid w:val="00943C13"/>
    <w:rsid w:val="00943C3D"/>
    <w:rsid w:val="00943F88"/>
    <w:rsid w:val="00943FA0"/>
    <w:rsid w:val="00943FB1"/>
    <w:rsid w:val="009441FB"/>
    <w:rsid w:val="0094423B"/>
    <w:rsid w:val="00944276"/>
    <w:rsid w:val="00944403"/>
    <w:rsid w:val="0094443F"/>
    <w:rsid w:val="009444B4"/>
    <w:rsid w:val="00944686"/>
    <w:rsid w:val="009449EC"/>
    <w:rsid w:val="00944A84"/>
    <w:rsid w:val="00944BA4"/>
    <w:rsid w:val="00944BCD"/>
    <w:rsid w:val="00944C27"/>
    <w:rsid w:val="00944C42"/>
    <w:rsid w:val="00944CC1"/>
    <w:rsid w:val="00944CE1"/>
    <w:rsid w:val="00944DD7"/>
    <w:rsid w:val="00944E93"/>
    <w:rsid w:val="00944F2C"/>
    <w:rsid w:val="00945198"/>
    <w:rsid w:val="009452FC"/>
    <w:rsid w:val="00945483"/>
    <w:rsid w:val="00945654"/>
    <w:rsid w:val="00945780"/>
    <w:rsid w:val="009458C4"/>
    <w:rsid w:val="009458C9"/>
    <w:rsid w:val="009459AF"/>
    <w:rsid w:val="009459DC"/>
    <w:rsid w:val="00945AF3"/>
    <w:rsid w:val="00945BDD"/>
    <w:rsid w:val="00945C21"/>
    <w:rsid w:val="00945C6C"/>
    <w:rsid w:val="009460BB"/>
    <w:rsid w:val="00946156"/>
    <w:rsid w:val="009461E5"/>
    <w:rsid w:val="00946304"/>
    <w:rsid w:val="009463CC"/>
    <w:rsid w:val="00946475"/>
    <w:rsid w:val="009464C3"/>
    <w:rsid w:val="009464DC"/>
    <w:rsid w:val="00946560"/>
    <w:rsid w:val="0094668C"/>
    <w:rsid w:val="00946699"/>
    <w:rsid w:val="00946A62"/>
    <w:rsid w:val="00946D15"/>
    <w:rsid w:val="00946E9B"/>
    <w:rsid w:val="00946EEA"/>
    <w:rsid w:val="00947023"/>
    <w:rsid w:val="0094716D"/>
    <w:rsid w:val="009472E8"/>
    <w:rsid w:val="00947324"/>
    <w:rsid w:val="00947447"/>
    <w:rsid w:val="00947537"/>
    <w:rsid w:val="009477C1"/>
    <w:rsid w:val="009477DA"/>
    <w:rsid w:val="00947955"/>
    <w:rsid w:val="00947DBC"/>
    <w:rsid w:val="0095007C"/>
    <w:rsid w:val="009501BA"/>
    <w:rsid w:val="00950342"/>
    <w:rsid w:val="009504B9"/>
    <w:rsid w:val="0095078F"/>
    <w:rsid w:val="009507F8"/>
    <w:rsid w:val="009508D8"/>
    <w:rsid w:val="00950ACC"/>
    <w:rsid w:val="00950ADE"/>
    <w:rsid w:val="00950B7B"/>
    <w:rsid w:val="00950B95"/>
    <w:rsid w:val="00950BA9"/>
    <w:rsid w:val="00950BD5"/>
    <w:rsid w:val="00951000"/>
    <w:rsid w:val="009510CE"/>
    <w:rsid w:val="00951161"/>
    <w:rsid w:val="0095132A"/>
    <w:rsid w:val="00951760"/>
    <w:rsid w:val="009519D3"/>
    <w:rsid w:val="00951AFE"/>
    <w:rsid w:val="00951D1D"/>
    <w:rsid w:val="00951DB0"/>
    <w:rsid w:val="00952085"/>
    <w:rsid w:val="00952321"/>
    <w:rsid w:val="0095267B"/>
    <w:rsid w:val="009527EC"/>
    <w:rsid w:val="0095281B"/>
    <w:rsid w:val="00952899"/>
    <w:rsid w:val="00952AA4"/>
    <w:rsid w:val="00952D1B"/>
    <w:rsid w:val="00952FD9"/>
    <w:rsid w:val="009530AC"/>
    <w:rsid w:val="009530DF"/>
    <w:rsid w:val="009531DC"/>
    <w:rsid w:val="00953275"/>
    <w:rsid w:val="009532F1"/>
    <w:rsid w:val="009534D5"/>
    <w:rsid w:val="0095352B"/>
    <w:rsid w:val="00953646"/>
    <w:rsid w:val="009536EF"/>
    <w:rsid w:val="00953967"/>
    <w:rsid w:val="00953986"/>
    <w:rsid w:val="00953A13"/>
    <w:rsid w:val="00953B37"/>
    <w:rsid w:val="00953C8C"/>
    <w:rsid w:val="00953ECF"/>
    <w:rsid w:val="00954079"/>
    <w:rsid w:val="0095414C"/>
    <w:rsid w:val="009541F6"/>
    <w:rsid w:val="0095424C"/>
    <w:rsid w:val="009543C3"/>
    <w:rsid w:val="00954559"/>
    <w:rsid w:val="009546B6"/>
    <w:rsid w:val="009546EB"/>
    <w:rsid w:val="0095476B"/>
    <w:rsid w:val="009547AF"/>
    <w:rsid w:val="00954967"/>
    <w:rsid w:val="00954995"/>
    <w:rsid w:val="00954A50"/>
    <w:rsid w:val="00954B5F"/>
    <w:rsid w:val="00954D43"/>
    <w:rsid w:val="00954D83"/>
    <w:rsid w:val="00954FCC"/>
    <w:rsid w:val="00955145"/>
    <w:rsid w:val="00955300"/>
    <w:rsid w:val="00955415"/>
    <w:rsid w:val="00955447"/>
    <w:rsid w:val="00955623"/>
    <w:rsid w:val="0095572C"/>
    <w:rsid w:val="009557DE"/>
    <w:rsid w:val="0095582D"/>
    <w:rsid w:val="0095584D"/>
    <w:rsid w:val="00955886"/>
    <w:rsid w:val="009558AB"/>
    <w:rsid w:val="00955A2D"/>
    <w:rsid w:val="00955A45"/>
    <w:rsid w:val="00955C8D"/>
    <w:rsid w:val="00955D47"/>
    <w:rsid w:val="00955D79"/>
    <w:rsid w:val="00955DE3"/>
    <w:rsid w:val="00955E9D"/>
    <w:rsid w:val="00955F04"/>
    <w:rsid w:val="00956035"/>
    <w:rsid w:val="00956054"/>
    <w:rsid w:val="009560B9"/>
    <w:rsid w:val="00956434"/>
    <w:rsid w:val="00956483"/>
    <w:rsid w:val="009566D2"/>
    <w:rsid w:val="00956746"/>
    <w:rsid w:val="009569CF"/>
    <w:rsid w:val="00956B5A"/>
    <w:rsid w:val="00956C8A"/>
    <w:rsid w:val="009570B1"/>
    <w:rsid w:val="009571E1"/>
    <w:rsid w:val="00957249"/>
    <w:rsid w:val="00957515"/>
    <w:rsid w:val="009575CF"/>
    <w:rsid w:val="00957969"/>
    <w:rsid w:val="00957984"/>
    <w:rsid w:val="00957986"/>
    <w:rsid w:val="00957B04"/>
    <w:rsid w:val="00957C8D"/>
    <w:rsid w:val="00957D06"/>
    <w:rsid w:val="00957DC2"/>
    <w:rsid w:val="00957EE9"/>
    <w:rsid w:val="00957FBB"/>
    <w:rsid w:val="00960197"/>
    <w:rsid w:val="00960292"/>
    <w:rsid w:val="009602B4"/>
    <w:rsid w:val="0096043D"/>
    <w:rsid w:val="00960494"/>
    <w:rsid w:val="009606D4"/>
    <w:rsid w:val="00960872"/>
    <w:rsid w:val="00960919"/>
    <w:rsid w:val="009609A3"/>
    <w:rsid w:val="00960C5E"/>
    <w:rsid w:val="00960DA1"/>
    <w:rsid w:val="00960E6A"/>
    <w:rsid w:val="0096107A"/>
    <w:rsid w:val="00961209"/>
    <w:rsid w:val="009612A1"/>
    <w:rsid w:val="00961752"/>
    <w:rsid w:val="00961755"/>
    <w:rsid w:val="00961803"/>
    <w:rsid w:val="00961835"/>
    <w:rsid w:val="009619C8"/>
    <w:rsid w:val="00961AA4"/>
    <w:rsid w:val="00961B3A"/>
    <w:rsid w:val="00961B8C"/>
    <w:rsid w:val="00961BEA"/>
    <w:rsid w:val="00961EFC"/>
    <w:rsid w:val="00961FD3"/>
    <w:rsid w:val="009621B8"/>
    <w:rsid w:val="00962293"/>
    <w:rsid w:val="00962420"/>
    <w:rsid w:val="00962484"/>
    <w:rsid w:val="009625F1"/>
    <w:rsid w:val="009627AF"/>
    <w:rsid w:val="009627B7"/>
    <w:rsid w:val="00962829"/>
    <w:rsid w:val="00962A77"/>
    <w:rsid w:val="00962C1D"/>
    <w:rsid w:val="00962EE8"/>
    <w:rsid w:val="009631A8"/>
    <w:rsid w:val="009633B2"/>
    <w:rsid w:val="009634CB"/>
    <w:rsid w:val="00963656"/>
    <w:rsid w:val="009637CD"/>
    <w:rsid w:val="0096394D"/>
    <w:rsid w:val="00963C72"/>
    <w:rsid w:val="0096404E"/>
    <w:rsid w:val="009643BB"/>
    <w:rsid w:val="009644D3"/>
    <w:rsid w:val="009644FA"/>
    <w:rsid w:val="0096451A"/>
    <w:rsid w:val="009645D5"/>
    <w:rsid w:val="0096462D"/>
    <w:rsid w:val="00964750"/>
    <w:rsid w:val="00964970"/>
    <w:rsid w:val="00964AF5"/>
    <w:rsid w:val="00964AFE"/>
    <w:rsid w:val="00964B54"/>
    <w:rsid w:val="00964C77"/>
    <w:rsid w:val="00964CA4"/>
    <w:rsid w:val="00964EC1"/>
    <w:rsid w:val="00964F40"/>
    <w:rsid w:val="00965146"/>
    <w:rsid w:val="0096541F"/>
    <w:rsid w:val="00965465"/>
    <w:rsid w:val="00965680"/>
    <w:rsid w:val="009657CE"/>
    <w:rsid w:val="00965A58"/>
    <w:rsid w:val="00965C20"/>
    <w:rsid w:val="00965D86"/>
    <w:rsid w:val="00965DFC"/>
    <w:rsid w:val="00965E9B"/>
    <w:rsid w:val="009661E1"/>
    <w:rsid w:val="0096620C"/>
    <w:rsid w:val="00966418"/>
    <w:rsid w:val="00966487"/>
    <w:rsid w:val="009667E7"/>
    <w:rsid w:val="0096687D"/>
    <w:rsid w:val="00966941"/>
    <w:rsid w:val="00966B6D"/>
    <w:rsid w:val="00966BCA"/>
    <w:rsid w:val="00966BE0"/>
    <w:rsid w:val="00966CBF"/>
    <w:rsid w:val="00966E3D"/>
    <w:rsid w:val="00966E8E"/>
    <w:rsid w:val="00966F09"/>
    <w:rsid w:val="009670A0"/>
    <w:rsid w:val="0096711D"/>
    <w:rsid w:val="00967201"/>
    <w:rsid w:val="00967261"/>
    <w:rsid w:val="0096732D"/>
    <w:rsid w:val="0096778B"/>
    <w:rsid w:val="00967824"/>
    <w:rsid w:val="00967925"/>
    <w:rsid w:val="00967A9E"/>
    <w:rsid w:val="00967D19"/>
    <w:rsid w:val="009703B8"/>
    <w:rsid w:val="00970576"/>
    <w:rsid w:val="00970691"/>
    <w:rsid w:val="009707A5"/>
    <w:rsid w:val="00970DCF"/>
    <w:rsid w:val="00970F95"/>
    <w:rsid w:val="00971064"/>
    <w:rsid w:val="00971277"/>
    <w:rsid w:val="0097152E"/>
    <w:rsid w:val="00971571"/>
    <w:rsid w:val="009716B7"/>
    <w:rsid w:val="0097176D"/>
    <w:rsid w:val="00971896"/>
    <w:rsid w:val="00971A5B"/>
    <w:rsid w:val="00971E50"/>
    <w:rsid w:val="00971F69"/>
    <w:rsid w:val="0097206E"/>
    <w:rsid w:val="009720AD"/>
    <w:rsid w:val="009720BC"/>
    <w:rsid w:val="009725FE"/>
    <w:rsid w:val="0097265B"/>
    <w:rsid w:val="009726D8"/>
    <w:rsid w:val="00972815"/>
    <w:rsid w:val="00972990"/>
    <w:rsid w:val="00972BD7"/>
    <w:rsid w:val="00972DCF"/>
    <w:rsid w:val="00973123"/>
    <w:rsid w:val="009731E1"/>
    <w:rsid w:val="00973255"/>
    <w:rsid w:val="009733C8"/>
    <w:rsid w:val="009735B0"/>
    <w:rsid w:val="0097360B"/>
    <w:rsid w:val="00973905"/>
    <w:rsid w:val="00973A04"/>
    <w:rsid w:val="00973A54"/>
    <w:rsid w:val="00973B9C"/>
    <w:rsid w:val="00973BA9"/>
    <w:rsid w:val="00973BD8"/>
    <w:rsid w:val="00973C68"/>
    <w:rsid w:val="00973CF4"/>
    <w:rsid w:val="00973D81"/>
    <w:rsid w:val="00973D8E"/>
    <w:rsid w:val="00973E2A"/>
    <w:rsid w:val="00973F6A"/>
    <w:rsid w:val="0097414E"/>
    <w:rsid w:val="0097418B"/>
    <w:rsid w:val="009742A3"/>
    <w:rsid w:val="009742E7"/>
    <w:rsid w:val="00974495"/>
    <w:rsid w:val="009744C1"/>
    <w:rsid w:val="00974557"/>
    <w:rsid w:val="00974C0E"/>
    <w:rsid w:val="00974DE7"/>
    <w:rsid w:val="00974ED8"/>
    <w:rsid w:val="00974F4D"/>
    <w:rsid w:val="00974F6A"/>
    <w:rsid w:val="0097500D"/>
    <w:rsid w:val="0097502B"/>
    <w:rsid w:val="009751BF"/>
    <w:rsid w:val="00975666"/>
    <w:rsid w:val="0097566B"/>
    <w:rsid w:val="009757BC"/>
    <w:rsid w:val="00975847"/>
    <w:rsid w:val="00975928"/>
    <w:rsid w:val="00975AC3"/>
    <w:rsid w:val="00975BF3"/>
    <w:rsid w:val="00975FE5"/>
    <w:rsid w:val="0097601A"/>
    <w:rsid w:val="00976327"/>
    <w:rsid w:val="0097635E"/>
    <w:rsid w:val="0097640D"/>
    <w:rsid w:val="00976665"/>
    <w:rsid w:val="0097685E"/>
    <w:rsid w:val="009768F3"/>
    <w:rsid w:val="00976965"/>
    <w:rsid w:val="00976B35"/>
    <w:rsid w:val="00976DD2"/>
    <w:rsid w:val="00976EBC"/>
    <w:rsid w:val="00977528"/>
    <w:rsid w:val="009775B8"/>
    <w:rsid w:val="009775D3"/>
    <w:rsid w:val="0097784D"/>
    <w:rsid w:val="00977B01"/>
    <w:rsid w:val="00977BB3"/>
    <w:rsid w:val="00977BDB"/>
    <w:rsid w:val="00977C3A"/>
    <w:rsid w:val="00977C79"/>
    <w:rsid w:val="00977D57"/>
    <w:rsid w:val="00977E9D"/>
    <w:rsid w:val="00980068"/>
    <w:rsid w:val="00980137"/>
    <w:rsid w:val="009801C6"/>
    <w:rsid w:val="0098020B"/>
    <w:rsid w:val="009802C3"/>
    <w:rsid w:val="00980333"/>
    <w:rsid w:val="00980521"/>
    <w:rsid w:val="009806CE"/>
    <w:rsid w:val="009807BE"/>
    <w:rsid w:val="00980839"/>
    <w:rsid w:val="0098084F"/>
    <w:rsid w:val="009808B8"/>
    <w:rsid w:val="00980AF0"/>
    <w:rsid w:val="00980B94"/>
    <w:rsid w:val="00980CC3"/>
    <w:rsid w:val="00980D5B"/>
    <w:rsid w:val="00980DC7"/>
    <w:rsid w:val="00980DD0"/>
    <w:rsid w:val="00980DDF"/>
    <w:rsid w:val="00980FBB"/>
    <w:rsid w:val="00980FD5"/>
    <w:rsid w:val="009810E9"/>
    <w:rsid w:val="00981164"/>
    <w:rsid w:val="009811A5"/>
    <w:rsid w:val="009812F5"/>
    <w:rsid w:val="0098140C"/>
    <w:rsid w:val="00981691"/>
    <w:rsid w:val="009816D3"/>
    <w:rsid w:val="00981919"/>
    <w:rsid w:val="00981E6A"/>
    <w:rsid w:val="00981F2A"/>
    <w:rsid w:val="00981FD7"/>
    <w:rsid w:val="00982006"/>
    <w:rsid w:val="009821EC"/>
    <w:rsid w:val="0098221C"/>
    <w:rsid w:val="00982314"/>
    <w:rsid w:val="0098233A"/>
    <w:rsid w:val="009824BB"/>
    <w:rsid w:val="00982533"/>
    <w:rsid w:val="00982758"/>
    <w:rsid w:val="00982762"/>
    <w:rsid w:val="0098282F"/>
    <w:rsid w:val="009828DE"/>
    <w:rsid w:val="00982A7C"/>
    <w:rsid w:val="00982BA7"/>
    <w:rsid w:val="00982BD6"/>
    <w:rsid w:val="00982C87"/>
    <w:rsid w:val="00982E3C"/>
    <w:rsid w:val="00982EC8"/>
    <w:rsid w:val="00983085"/>
    <w:rsid w:val="009830A3"/>
    <w:rsid w:val="0098322F"/>
    <w:rsid w:val="009832E3"/>
    <w:rsid w:val="00983530"/>
    <w:rsid w:val="0098353F"/>
    <w:rsid w:val="00983612"/>
    <w:rsid w:val="00983782"/>
    <w:rsid w:val="009837D5"/>
    <w:rsid w:val="009837F6"/>
    <w:rsid w:val="009838C4"/>
    <w:rsid w:val="00983BA4"/>
    <w:rsid w:val="00983CFD"/>
    <w:rsid w:val="00983E07"/>
    <w:rsid w:val="00983F01"/>
    <w:rsid w:val="00983F62"/>
    <w:rsid w:val="00983F8C"/>
    <w:rsid w:val="00984092"/>
    <w:rsid w:val="00984273"/>
    <w:rsid w:val="00984319"/>
    <w:rsid w:val="0098454E"/>
    <w:rsid w:val="0098457F"/>
    <w:rsid w:val="0098460F"/>
    <w:rsid w:val="00984737"/>
    <w:rsid w:val="009847AC"/>
    <w:rsid w:val="009847BB"/>
    <w:rsid w:val="009848FC"/>
    <w:rsid w:val="00984ADF"/>
    <w:rsid w:val="00984B7C"/>
    <w:rsid w:val="00984BE2"/>
    <w:rsid w:val="00984D45"/>
    <w:rsid w:val="00984D91"/>
    <w:rsid w:val="00984F21"/>
    <w:rsid w:val="00985073"/>
    <w:rsid w:val="00985143"/>
    <w:rsid w:val="009851CE"/>
    <w:rsid w:val="009852F9"/>
    <w:rsid w:val="009853EC"/>
    <w:rsid w:val="00985682"/>
    <w:rsid w:val="009857C9"/>
    <w:rsid w:val="00985B29"/>
    <w:rsid w:val="00985C7A"/>
    <w:rsid w:val="00985D78"/>
    <w:rsid w:val="00985E3C"/>
    <w:rsid w:val="00985FAC"/>
    <w:rsid w:val="009862CD"/>
    <w:rsid w:val="00986405"/>
    <w:rsid w:val="0098660F"/>
    <w:rsid w:val="009866BB"/>
    <w:rsid w:val="00986841"/>
    <w:rsid w:val="0098689D"/>
    <w:rsid w:val="00986AA9"/>
    <w:rsid w:val="00986AD0"/>
    <w:rsid w:val="00986AF2"/>
    <w:rsid w:val="00986C10"/>
    <w:rsid w:val="00986CC3"/>
    <w:rsid w:val="00986F3F"/>
    <w:rsid w:val="00986F8E"/>
    <w:rsid w:val="00987089"/>
    <w:rsid w:val="00987239"/>
    <w:rsid w:val="0098762E"/>
    <w:rsid w:val="00987642"/>
    <w:rsid w:val="009876D2"/>
    <w:rsid w:val="009876F0"/>
    <w:rsid w:val="00987803"/>
    <w:rsid w:val="00987852"/>
    <w:rsid w:val="00987A3F"/>
    <w:rsid w:val="00987B13"/>
    <w:rsid w:val="00987B51"/>
    <w:rsid w:val="00987C52"/>
    <w:rsid w:val="00987CF4"/>
    <w:rsid w:val="00987D84"/>
    <w:rsid w:val="00987D91"/>
    <w:rsid w:val="00987E72"/>
    <w:rsid w:val="009901DD"/>
    <w:rsid w:val="009902CA"/>
    <w:rsid w:val="009902E2"/>
    <w:rsid w:val="00990369"/>
    <w:rsid w:val="0099043A"/>
    <w:rsid w:val="009907DF"/>
    <w:rsid w:val="00990BBD"/>
    <w:rsid w:val="00990BD6"/>
    <w:rsid w:val="00991338"/>
    <w:rsid w:val="0099148C"/>
    <w:rsid w:val="00991698"/>
    <w:rsid w:val="00991957"/>
    <w:rsid w:val="00991986"/>
    <w:rsid w:val="00991A22"/>
    <w:rsid w:val="00991A57"/>
    <w:rsid w:val="00991A99"/>
    <w:rsid w:val="00991B77"/>
    <w:rsid w:val="00992017"/>
    <w:rsid w:val="0099216C"/>
    <w:rsid w:val="009921E9"/>
    <w:rsid w:val="00992655"/>
    <w:rsid w:val="00992782"/>
    <w:rsid w:val="009927FF"/>
    <w:rsid w:val="00992AB0"/>
    <w:rsid w:val="00992E2E"/>
    <w:rsid w:val="009937DE"/>
    <w:rsid w:val="00993875"/>
    <w:rsid w:val="00993905"/>
    <w:rsid w:val="009939D4"/>
    <w:rsid w:val="00993C99"/>
    <w:rsid w:val="00993ED0"/>
    <w:rsid w:val="00994280"/>
    <w:rsid w:val="009942C0"/>
    <w:rsid w:val="0099444E"/>
    <w:rsid w:val="009946CC"/>
    <w:rsid w:val="009949A8"/>
    <w:rsid w:val="00994A96"/>
    <w:rsid w:val="00994D60"/>
    <w:rsid w:val="00994D7A"/>
    <w:rsid w:val="00994DC1"/>
    <w:rsid w:val="00994DE9"/>
    <w:rsid w:val="00994FEB"/>
    <w:rsid w:val="00995071"/>
    <w:rsid w:val="009950D2"/>
    <w:rsid w:val="009951B2"/>
    <w:rsid w:val="009951BD"/>
    <w:rsid w:val="0099530C"/>
    <w:rsid w:val="00995508"/>
    <w:rsid w:val="00995542"/>
    <w:rsid w:val="00995832"/>
    <w:rsid w:val="00995841"/>
    <w:rsid w:val="00995BDD"/>
    <w:rsid w:val="00995CD7"/>
    <w:rsid w:val="00995CD8"/>
    <w:rsid w:val="00995EF3"/>
    <w:rsid w:val="00995F67"/>
    <w:rsid w:val="00995F68"/>
    <w:rsid w:val="009960DA"/>
    <w:rsid w:val="0099617F"/>
    <w:rsid w:val="009961DF"/>
    <w:rsid w:val="0099628E"/>
    <w:rsid w:val="00996366"/>
    <w:rsid w:val="0099641B"/>
    <w:rsid w:val="009965CD"/>
    <w:rsid w:val="0099664A"/>
    <w:rsid w:val="009968DB"/>
    <w:rsid w:val="00996996"/>
    <w:rsid w:val="009969D4"/>
    <w:rsid w:val="009969D7"/>
    <w:rsid w:val="009969EA"/>
    <w:rsid w:val="00996A02"/>
    <w:rsid w:val="00996AEB"/>
    <w:rsid w:val="00996B32"/>
    <w:rsid w:val="00996B98"/>
    <w:rsid w:val="00996C03"/>
    <w:rsid w:val="00996E72"/>
    <w:rsid w:val="00997003"/>
    <w:rsid w:val="00997022"/>
    <w:rsid w:val="009971CA"/>
    <w:rsid w:val="00997409"/>
    <w:rsid w:val="00997443"/>
    <w:rsid w:val="009974FB"/>
    <w:rsid w:val="00997735"/>
    <w:rsid w:val="00997892"/>
    <w:rsid w:val="0099793A"/>
    <w:rsid w:val="00997950"/>
    <w:rsid w:val="00997B88"/>
    <w:rsid w:val="00997C0C"/>
    <w:rsid w:val="00997D62"/>
    <w:rsid w:val="00997E14"/>
    <w:rsid w:val="009A00D3"/>
    <w:rsid w:val="009A0278"/>
    <w:rsid w:val="009A048E"/>
    <w:rsid w:val="009A04CE"/>
    <w:rsid w:val="009A04FA"/>
    <w:rsid w:val="009A05CC"/>
    <w:rsid w:val="009A0638"/>
    <w:rsid w:val="009A069B"/>
    <w:rsid w:val="009A0702"/>
    <w:rsid w:val="009A0AC1"/>
    <w:rsid w:val="009A0B42"/>
    <w:rsid w:val="009A0D38"/>
    <w:rsid w:val="009A0D6F"/>
    <w:rsid w:val="009A0D86"/>
    <w:rsid w:val="009A0DE6"/>
    <w:rsid w:val="009A0E46"/>
    <w:rsid w:val="009A0EE1"/>
    <w:rsid w:val="009A126F"/>
    <w:rsid w:val="009A1293"/>
    <w:rsid w:val="009A12F5"/>
    <w:rsid w:val="009A13DC"/>
    <w:rsid w:val="009A1454"/>
    <w:rsid w:val="009A15FB"/>
    <w:rsid w:val="009A16EE"/>
    <w:rsid w:val="009A186D"/>
    <w:rsid w:val="009A18C5"/>
    <w:rsid w:val="009A1C96"/>
    <w:rsid w:val="009A1E04"/>
    <w:rsid w:val="009A1ECB"/>
    <w:rsid w:val="009A1EE6"/>
    <w:rsid w:val="009A20B9"/>
    <w:rsid w:val="009A214F"/>
    <w:rsid w:val="009A2191"/>
    <w:rsid w:val="009A25A5"/>
    <w:rsid w:val="009A26D0"/>
    <w:rsid w:val="009A270A"/>
    <w:rsid w:val="009A2A5D"/>
    <w:rsid w:val="009A2BE4"/>
    <w:rsid w:val="009A2CA8"/>
    <w:rsid w:val="009A3100"/>
    <w:rsid w:val="009A32BE"/>
    <w:rsid w:val="009A36EA"/>
    <w:rsid w:val="009A3779"/>
    <w:rsid w:val="009A37A1"/>
    <w:rsid w:val="009A3989"/>
    <w:rsid w:val="009A39D3"/>
    <w:rsid w:val="009A3AE8"/>
    <w:rsid w:val="009A3BA2"/>
    <w:rsid w:val="009A3D35"/>
    <w:rsid w:val="009A3E0E"/>
    <w:rsid w:val="009A3E3D"/>
    <w:rsid w:val="009A3F21"/>
    <w:rsid w:val="009A40D0"/>
    <w:rsid w:val="009A474C"/>
    <w:rsid w:val="009A47DC"/>
    <w:rsid w:val="009A486C"/>
    <w:rsid w:val="009A48B0"/>
    <w:rsid w:val="009A48E7"/>
    <w:rsid w:val="009A49F4"/>
    <w:rsid w:val="009A4A2C"/>
    <w:rsid w:val="009A4A7B"/>
    <w:rsid w:val="009A4CF2"/>
    <w:rsid w:val="009A4E6B"/>
    <w:rsid w:val="009A4E98"/>
    <w:rsid w:val="009A4EB2"/>
    <w:rsid w:val="009A4F40"/>
    <w:rsid w:val="009A55DC"/>
    <w:rsid w:val="009A57F7"/>
    <w:rsid w:val="009A57FB"/>
    <w:rsid w:val="009A585C"/>
    <w:rsid w:val="009A5868"/>
    <w:rsid w:val="009A591D"/>
    <w:rsid w:val="009A5930"/>
    <w:rsid w:val="009A59C1"/>
    <w:rsid w:val="009A5D3C"/>
    <w:rsid w:val="009A5F49"/>
    <w:rsid w:val="009A5FB6"/>
    <w:rsid w:val="009A60D6"/>
    <w:rsid w:val="009A60D7"/>
    <w:rsid w:val="009A6113"/>
    <w:rsid w:val="009A6206"/>
    <w:rsid w:val="009A630A"/>
    <w:rsid w:val="009A6456"/>
    <w:rsid w:val="009A64CC"/>
    <w:rsid w:val="009A6613"/>
    <w:rsid w:val="009A6713"/>
    <w:rsid w:val="009A672D"/>
    <w:rsid w:val="009A67DB"/>
    <w:rsid w:val="009A69DE"/>
    <w:rsid w:val="009A6AEA"/>
    <w:rsid w:val="009A6B8D"/>
    <w:rsid w:val="009A6CC1"/>
    <w:rsid w:val="009A6D97"/>
    <w:rsid w:val="009A6F9A"/>
    <w:rsid w:val="009A7181"/>
    <w:rsid w:val="009A7192"/>
    <w:rsid w:val="009A722A"/>
    <w:rsid w:val="009A7536"/>
    <w:rsid w:val="009A7759"/>
    <w:rsid w:val="009A776F"/>
    <w:rsid w:val="009A7948"/>
    <w:rsid w:val="009A7A23"/>
    <w:rsid w:val="009A7B27"/>
    <w:rsid w:val="009A7CB4"/>
    <w:rsid w:val="009A7F5C"/>
    <w:rsid w:val="009B00C1"/>
    <w:rsid w:val="009B034B"/>
    <w:rsid w:val="009B0698"/>
    <w:rsid w:val="009B09D6"/>
    <w:rsid w:val="009B0C1F"/>
    <w:rsid w:val="009B0C32"/>
    <w:rsid w:val="009B0F4C"/>
    <w:rsid w:val="009B1121"/>
    <w:rsid w:val="009B11A5"/>
    <w:rsid w:val="009B12FF"/>
    <w:rsid w:val="009B13CB"/>
    <w:rsid w:val="009B158B"/>
    <w:rsid w:val="009B180A"/>
    <w:rsid w:val="009B18CD"/>
    <w:rsid w:val="009B194D"/>
    <w:rsid w:val="009B1B3D"/>
    <w:rsid w:val="009B1C6A"/>
    <w:rsid w:val="009B1CF3"/>
    <w:rsid w:val="009B1D4B"/>
    <w:rsid w:val="009B1E82"/>
    <w:rsid w:val="009B20D9"/>
    <w:rsid w:val="009B224B"/>
    <w:rsid w:val="009B234A"/>
    <w:rsid w:val="009B254E"/>
    <w:rsid w:val="009B2800"/>
    <w:rsid w:val="009B29C5"/>
    <w:rsid w:val="009B2B1A"/>
    <w:rsid w:val="009B2B84"/>
    <w:rsid w:val="009B2BFA"/>
    <w:rsid w:val="009B2C3C"/>
    <w:rsid w:val="009B2C95"/>
    <w:rsid w:val="009B2CEA"/>
    <w:rsid w:val="009B2D10"/>
    <w:rsid w:val="009B2E09"/>
    <w:rsid w:val="009B2E2F"/>
    <w:rsid w:val="009B2E3F"/>
    <w:rsid w:val="009B2FED"/>
    <w:rsid w:val="009B3038"/>
    <w:rsid w:val="009B3268"/>
    <w:rsid w:val="009B3515"/>
    <w:rsid w:val="009B3577"/>
    <w:rsid w:val="009B3588"/>
    <w:rsid w:val="009B377D"/>
    <w:rsid w:val="009B37F4"/>
    <w:rsid w:val="009B39A5"/>
    <w:rsid w:val="009B3AE1"/>
    <w:rsid w:val="009B3CEA"/>
    <w:rsid w:val="009B3D84"/>
    <w:rsid w:val="009B3DBD"/>
    <w:rsid w:val="009B3F2F"/>
    <w:rsid w:val="009B4134"/>
    <w:rsid w:val="009B4240"/>
    <w:rsid w:val="009B429F"/>
    <w:rsid w:val="009B43DB"/>
    <w:rsid w:val="009B4444"/>
    <w:rsid w:val="009B449D"/>
    <w:rsid w:val="009B49D0"/>
    <w:rsid w:val="009B4A7D"/>
    <w:rsid w:val="009B4AC6"/>
    <w:rsid w:val="009B4CFC"/>
    <w:rsid w:val="009B4F78"/>
    <w:rsid w:val="009B500E"/>
    <w:rsid w:val="009B502C"/>
    <w:rsid w:val="009B5037"/>
    <w:rsid w:val="009B5040"/>
    <w:rsid w:val="009B511E"/>
    <w:rsid w:val="009B51FD"/>
    <w:rsid w:val="009B5244"/>
    <w:rsid w:val="009B52F5"/>
    <w:rsid w:val="009B53C3"/>
    <w:rsid w:val="009B560C"/>
    <w:rsid w:val="009B56C2"/>
    <w:rsid w:val="009B5844"/>
    <w:rsid w:val="009B58C3"/>
    <w:rsid w:val="009B59DE"/>
    <w:rsid w:val="009B59F3"/>
    <w:rsid w:val="009B5A68"/>
    <w:rsid w:val="009B5C77"/>
    <w:rsid w:val="009B6376"/>
    <w:rsid w:val="009B6858"/>
    <w:rsid w:val="009B6BA3"/>
    <w:rsid w:val="009B6C16"/>
    <w:rsid w:val="009B6D5F"/>
    <w:rsid w:val="009B6D89"/>
    <w:rsid w:val="009B7004"/>
    <w:rsid w:val="009B7119"/>
    <w:rsid w:val="009B71A2"/>
    <w:rsid w:val="009B71BC"/>
    <w:rsid w:val="009B72D9"/>
    <w:rsid w:val="009B7478"/>
    <w:rsid w:val="009B765B"/>
    <w:rsid w:val="009B7783"/>
    <w:rsid w:val="009B787A"/>
    <w:rsid w:val="009B7E16"/>
    <w:rsid w:val="009B7E2B"/>
    <w:rsid w:val="009B7E52"/>
    <w:rsid w:val="009B7FC4"/>
    <w:rsid w:val="009C003E"/>
    <w:rsid w:val="009C0110"/>
    <w:rsid w:val="009C0128"/>
    <w:rsid w:val="009C01E0"/>
    <w:rsid w:val="009C022A"/>
    <w:rsid w:val="009C03E5"/>
    <w:rsid w:val="009C0460"/>
    <w:rsid w:val="009C0713"/>
    <w:rsid w:val="009C09E2"/>
    <w:rsid w:val="009C0DD4"/>
    <w:rsid w:val="009C0E23"/>
    <w:rsid w:val="009C0F03"/>
    <w:rsid w:val="009C0FAF"/>
    <w:rsid w:val="009C1053"/>
    <w:rsid w:val="009C1135"/>
    <w:rsid w:val="009C118D"/>
    <w:rsid w:val="009C1329"/>
    <w:rsid w:val="009C1438"/>
    <w:rsid w:val="009C1440"/>
    <w:rsid w:val="009C1496"/>
    <w:rsid w:val="009C149A"/>
    <w:rsid w:val="009C1522"/>
    <w:rsid w:val="009C1569"/>
    <w:rsid w:val="009C15A4"/>
    <w:rsid w:val="009C171D"/>
    <w:rsid w:val="009C1825"/>
    <w:rsid w:val="009C1893"/>
    <w:rsid w:val="009C1BBC"/>
    <w:rsid w:val="009C1C53"/>
    <w:rsid w:val="009C1DB5"/>
    <w:rsid w:val="009C1EC8"/>
    <w:rsid w:val="009C202F"/>
    <w:rsid w:val="009C2327"/>
    <w:rsid w:val="009C2556"/>
    <w:rsid w:val="009C26F2"/>
    <w:rsid w:val="009C2761"/>
    <w:rsid w:val="009C2803"/>
    <w:rsid w:val="009C2834"/>
    <w:rsid w:val="009C2A82"/>
    <w:rsid w:val="009C2A8B"/>
    <w:rsid w:val="009C2AB2"/>
    <w:rsid w:val="009C2C39"/>
    <w:rsid w:val="009C2D09"/>
    <w:rsid w:val="009C2D3C"/>
    <w:rsid w:val="009C2DFA"/>
    <w:rsid w:val="009C2E39"/>
    <w:rsid w:val="009C2EED"/>
    <w:rsid w:val="009C2F56"/>
    <w:rsid w:val="009C305E"/>
    <w:rsid w:val="009C36CF"/>
    <w:rsid w:val="009C371E"/>
    <w:rsid w:val="009C3ACD"/>
    <w:rsid w:val="009C3BC0"/>
    <w:rsid w:val="009C3CC8"/>
    <w:rsid w:val="009C3D60"/>
    <w:rsid w:val="009C3ED6"/>
    <w:rsid w:val="009C4005"/>
    <w:rsid w:val="009C40B0"/>
    <w:rsid w:val="009C412A"/>
    <w:rsid w:val="009C4438"/>
    <w:rsid w:val="009C45F7"/>
    <w:rsid w:val="009C46B7"/>
    <w:rsid w:val="009C49AF"/>
    <w:rsid w:val="009C4BFA"/>
    <w:rsid w:val="009C4D4F"/>
    <w:rsid w:val="009C4E75"/>
    <w:rsid w:val="009C4F5B"/>
    <w:rsid w:val="009C50D1"/>
    <w:rsid w:val="009C5119"/>
    <w:rsid w:val="009C5133"/>
    <w:rsid w:val="009C515D"/>
    <w:rsid w:val="009C51B4"/>
    <w:rsid w:val="009C51DD"/>
    <w:rsid w:val="009C5274"/>
    <w:rsid w:val="009C53C4"/>
    <w:rsid w:val="009C5443"/>
    <w:rsid w:val="009C5457"/>
    <w:rsid w:val="009C5469"/>
    <w:rsid w:val="009C5479"/>
    <w:rsid w:val="009C551B"/>
    <w:rsid w:val="009C571C"/>
    <w:rsid w:val="009C57F4"/>
    <w:rsid w:val="009C5824"/>
    <w:rsid w:val="009C58EB"/>
    <w:rsid w:val="009C5B77"/>
    <w:rsid w:val="009C5DCF"/>
    <w:rsid w:val="009C5EEA"/>
    <w:rsid w:val="009C60EB"/>
    <w:rsid w:val="009C65C5"/>
    <w:rsid w:val="009C66FB"/>
    <w:rsid w:val="009C686A"/>
    <w:rsid w:val="009C68FD"/>
    <w:rsid w:val="009C6A45"/>
    <w:rsid w:val="009C6CDA"/>
    <w:rsid w:val="009C6D17"/>
    <w:rsid w:val="009C7046"/>
    <w:rsid w:val="009C7165"/>
    <w:rsid w:val="009C719E"/>
    <w:rsid w:val="009C7211"/>
    <w:rsid w:val="009C73C9"/>
    <w:rsid w:val="009C7473"/>
    <w:rsid w:val="009C7511"/>
    <w:rsid w:val="009C75C8"/>
    <w:rsid w:val="009C76BE"/>
    <w:rsid w:val="009C77F5"/>
    <w:rsid w:val="009C7A44"/>
    <w:rsid w:val="009C7BA0"/>
    <w:rsid w:val="009C7E50"/>
    <w:rsid w:val="009C7F20"/>
    <w:rsid w:val="009C7F2C"/>
    <w:rsid w:val="009D02F3"/>
    <w:rsid w:val="009D0356"/>
    <w:rsid w:val="009D036D"/>
    <w:rsid w:val="009D03CA"/>
    <w:rsid w:val="009D03E6"/>
    <w:rsid w:val="009D051B"/>
    <w:rsid w:val="009D082F"/>
    <w:rsid w:val="009D094F"/>
    <w:rsid w:val="009D0A0C"/>
    <w:rsid w:val="009D0A14"/>
    <w:rsid w:val="009D0C64"/>
    <w:rsid w:val="009D0C70"/>
    <w:rsid w:val="009D0E4D"/>
    <w:rsid w:val="009D1001"/>
    <w:rsid w:val="009D1202"/>
    <w:rsid w:val="009D1219"/>
    <w:rsid w:val="009D12A2"/>
    <w:rsid w:val="009D12C0"/>
    <w:rsid w:val="009D1475"/>
    <w:rsid w:val="009D1481"/>
    <w:rsid w:val="009D1858"/>
    <w:rsid w:val="009D1894"/>
    <w:rsid w:val="009D19FA"/>
    <w:rsid w:val="009D1B14"/>
    <w:rsid w:val="009D1C85"/>
    <w:rsid w:val="009D1C9F"/>
    <w:rsid w:val="009D234C"/>
    <w:rsid w:val="009D245D"/>
    <w:rsid w:val="009D2685"/>
    <w:rsid w:val="009D27AC"/>
    <w:rsid w:val="009D2850"/>
    <w:rsid w:val="009D2997"/>
    <w:rsid w:val="009D2B5B"/>
    <w:rsid w:val="009D2C2B"/>
    <w:rsid w:val="009D2D63"/>
    <w:rsid w:val="009D2D86"/>
    <w:rsid w:val="009D2DBA"/>
    <w:rsid w:val="009D3017"/>
    <w:rsid w:val="009D3312"/>
    <w:rsid w:val="009D3340"/>
    <w:rsid w:val="009D3443"/>
    <w:rsid w:val="009D348F"/>
    <w:rsid w:val="009D3762"/>
    <w:rsid w:val="009D3B3A"/>
    <w:rsid w:val="009D3F1D"/>
    <w:rsid w:val="009D4255"/>
    <w:rsid w:val="009D434D"/>
    <w:rsid w:val="009D4490"/>
    <w:rsid w:val="009D4610"/>
    <w:rsid w:val="009D46B4"/>
    <w:rsid w:val="009D4826"/>
    <w:rsid w:val="009D4966"/>
    <w:rsid w:val="009D49F7"/>
    <w:rsid w:val="009D4BB9"/>
    <w:rsid w:val="009D4CA4"/>
    <w:rsid w:val="009D4D06"/>
    <w:rsid w:val="009D4F17"/>
    <w:rsid w:val="009D4FDB"/>
    <w:rsid w:val="009D516E"/>
    <w:rsid w:val="009D5324"/>
    <w:rsid w:val="009D53C9"/>
    <w:rsid w:val="009D53E2"/>
    <w:rsid w:val="009D5582"/>
    <w:rsid w:val="009D55CE"/>
    <w:rsid w:val="009D568F"/>
    <w:rsid w:val="009D572B"/>
    <w:rsid w:val="009D5B71"/>
    <w:rsid w:val="009D5BD8"/>
    <w:rsid w:val="009D5D5C"/>
    <w:rsid w:val="009D5FCB"/>
    <w:rsid w:val="009D6026"/>
    <w:rsid w:val="009D641B"/>
    <w:rsid w:val="009D6582"/>
    <w:rsid w:val="009D65CE"/>
    <w:rsid w:val="009D678A"/>
    <w:rsid w:val="009D6B79"/>
    <w:rsid w:val="009D6BB0"/>
    <w:rsid w:val="009D6C95"/>
    <w:rsid w:val="009D6ED2"/>
    <w:rsid w:val="009D7028"/>
    <w:rsid w:val="009D70D5"/>
    <w:rsid w:val="009D7463"/>
    <w:rsid w:val="009D74C4"/>
    <w:rsid w:val="009D75C3"/>
    <w:rsid w:val="009D75D7"/>
    <w:rsid w:val="009D76CD"/>
    <w:rsid w:val="009D7733"/>
    <w:rsid w:val="009D77A2"/>
    <w:rsid w:val="009D79BB"/>
    <w:rsid w:val="009E0066"/>
    <w:rsid w:val="009E0089"/>
    <w:rsid w:val="009E00EC"/>
    <w:rsid w:val="009E0192"/>
    <w:rsid w:val="009E036F"/>
    <w:rsid w:val="009E07A6"/>
    <w:rsid w:val="009E07F0"/>
    <w:rsid w:val="009E0953"/>
    <w:rsid w:val="009E0AB2"/>
    <w:rsid w:val="009E0BD4"/>
    <w:rsid w:val="009E0F33"/>
    <w:rsid w:val="009E1209"/>
    <w:rsid w:val="009E1246"/>
    <w:rsid w:val="009E1286"/>
    <w:rsid w:val="009E13E2"/>
    <w:rsid w:val="009E144F"/>
    <w:rsid w:val="009E1593"/>
    <w:rsid w:val="009E1620"/>
    <w:rsid w:val="009E1866"/>
    <w:rsid w:val="009E18B2"/>
    <w:rsid w:val="009E1AFC"/>
    <w:rsid w:val="009E1E31"/>
    <w:rsid w:val="009E1F6E"/>
    <w:rsid w:val="009E1FEB"/>
    <w:rsid w:val="009E2075"/>
    <w:rsid w:val="009E20B6"/>
    <w:rsid w:val="009E21D0"/>
    <w:rsid w:val="009E2283"/>
    <w:rsid w:val="009E2323"/>
    <w:rsid w:val="009E24BF"/>
    <w:rsid w:val="009E2712"/>
    <w:rsid w:val="009E2967"/>
    <w:rsid w:val="009E2B61"/>
    <w:rsid w:val="009E2B6C"/>
    <w:rsid w:val="009E2CC9"/>
    <w:rsid w:val="009E2D4B"/>
    <w:rsid w:val="009E2ED9"/>
    <w:rsid w:val="009E3339"/>
    <w:rsid w:val="009E33C2"/>
    <w:rsid w:val="009E34CD"/>
    <w:rsid w:val="009E3521"/>
    <w:rsid w:val="009E38EB"/>
    <w:rsid w:val="009E3925"/>
    <w:rsid w:val="009E3A5A"/>
    <w:rsid w:val="009E3E56"/>
    <w:rsid w:val="009E43E2"/>
    <w:rsid w:val="009E463F"/>
    <w:rsid w:val="009E46C4"/>
    <w:rsid w:val="009E484C"/>
    <w:rsid w:val="009E4940"/>
    <w:rsid w:val="009E4A88"/>
    <w:rsid w:val="009E4ACC"/>
    <w:rsid w:val="009E4B3C"/>
    <w:rsid w:val="009E4CE2"/>
    <w:rsid w:val="009E4E0F"/>
    <w:rsid w:val="009E4E22"/>
    <w:rsid w:val="009E4FBE"/>
    <w:rsid w:val="009E510D"/>
    <w:rsid w:val="009E5111"/>
    <w:rsid w:val="009E528C"/>
    <w:rsid w:val="009E53AF"/>
    <w:rsid w:val="009E55E4"/>
    <w:rsid w:val="009E5698"/>
    <w:rsid w:val="009E56B0"/>
    <w:rsid w:val="009E57A8"/>
    <w:rsid w:val="009E5A20"/>
    <w:rsid w:val="009E5B5D"/>
    <w:rsid w:val="009E5B84"/>
    <w:rsid w:val="009E5C10"/>
    <w:rsid w:val="009E5C1B"/>
    <w:rsid w:val="009E5C3A"/>
    <w:rsid w:val="009E5C46"/>
    <w:rsid w:val="009E5CAD"/>
    <w:rsid w:val="009E5FFB"/>
    <w:rsid w:val="009E60CA"/>
    <w:rsid w:val="009E6173"/>
    <w:rsid w:val="009E6291"/>
    <w:rsid w:val="009E62B6"/>
    <w:rsid w:val="009E6459"/>
    <w:rsid w:val="009E6551"/>
    <w:rsid w:val="009E676E"/>
    <w:rsid w:val="009E67C1"/>
    <w:rsid w:val="009E6843"/>
    <w:rsid w:val="009E6959"/>
    <w:rsid w:val="009E6C2A"/>
    <w:rsid w:val="009E6EBF"/>
    <w:rsid w:val="009E6EE0"/>
    <w:rsid w:val="009E70F4"/>
    <w:rsid w:val="009E718C"/>
    <w:rsid w:val="009E71C0"/>
    <w:rsid w:val="009E71E4"/>
    <w:rsid w:val="009E7577"/>
    <w:rsid w:val="009E7598"/>
    <w:rsid w:val="009E791F"/>
    <w:rsid w:val="009E7E31"/>
    <w:rsid w:val="009E7FD8"/>
    <w:rsid w:val="009F0137"/>
    <w:rsid w:val="009F0536"/>
    <w:rsid w:val="009F05C3"/>
    <w:rsid w:val="009F06B3"/>
    <w:rsid w:val="009F0757"/>
    <w:rsid w:val="009F07E6"/>
    <w:rsid w:val="009F0BC2"/>
    <w:rsid w:val="009F0C7C"/>
    <w:rsid w:val="009F0DA3"/>
    <w:rsid w:val="009F1198"/>
    <w:rsid w:val="009F1681"/>
    <w:rsid w:val="009F17C9"/>
    <w:rsid w:val="009F1852"/>
    <w:rsid w:val="009F1882"/>
    <w:rsid w:val="009F1890"/>
    <w:rsid w:val="009F18B9"/>
    <w:rsid w:val="009F1BB3"/>
    <w:rsid w:val="009F1D1E"/>
    <w:rsid w:val="009F1D3C"/>
    <w:rsid w:val="009F1E0D"/>
    <w:rsid w:val="009F22AD"/>
    <w:rsid w:val="009F239E"/>
    <w:rsid w:val="009F24F9"/>
    <w:rsid w:val="009F25CA"/>
    <w:rsid w:val="009F284C"/>
    <w:rsid w:val="009F287A"/>
    <w:rsid w:val="009F2A58"/>
    <w:rsid w:val="009F2C01"/>
    <w:rsid w:val="009F2CC6"/>
    <w:rsid w:val="009F2D1A"/>
    <w:rsid w:val="009F2EF0"/>
    <w:rsid w:val="009F2F86"/>
    <w:rsid w:val="009F2FAA"/>
    <w:rsid w:val="009F2FFB"/>
    <w:rsid w:val="009F30DE"/>
    <w:rsid w:val="009F3228"/>
    <w:rsid w:val="009F3389"/>
    <w:rsid w:val="009F33C5"/>
    <w:rsid w:val="009F344E"/>
    <w:rsid w:val="009F34E1"/>
    <w:rsid w:val="009F3713"/>
    <w:rsid w:val="009F3728"/>
    <w:rsid w:val="009F383F"/>
    <w:rsid w:val="009F38C4"/>
    <w:rsid w:val="009F3CFF"/>
    <w:rsid w:val="009F3D3A"/>
    <w:rsid w:val="009F3F93"/>
    <w:rsid w:val="009F4076"/>
    <w:rsid w:val="009F4459"/>
    <w:rsid w:val="009F447C"/>
    <w:rsid w:val="009F450F"/>
    <w:rsid w:val="009F4617"/>
    <w:rsid w:val="009F468D"/>
    <w:rsid w:val="009F470D"/>
    <w:rsid w:val="009F47A6"/>
    <w:rsid w:val="009F4867"/>
    <w:rsid w:val="009F48CC"/>
    <w:rsid w:val="009F4AB1"/>
    <w:rsid w:val="009F4BF1"/>
    <w:rsid w:val="009F4C91"/>
    <w:rsid w:val="009F4DAF"/>
    <w:rsid w:val="009F4E3A"/>
    <w:rsid w:val="009F4EC7"/>
    <w:rsid w:val="009F4EFC"/>
    <w:rsid w:val="009F53F6"/>
    <w:rsid w:val="009F5656"/>
    <w:rsid w:val="009F56B0"/>
    <w:rsid w:val="009F56D3"/>
    <w:rsid w:val="009F5706"/>
    <w:rsid w:val="009F5716"/>
    <w:rsid w:val="009F5741"/>
    <w:rsid w:val="009F5928"/>
    <w:rsid w:val="009F5AE4"/>
    <w:rsid w:val="009F5B4E"/>
    <w:rsid w:val="009F5D67"/>
    <w:rsid w:val="009F5D6B"/>
    <w:rsid w:val="009F5F4A"/>
    <w:rsid w:val="009F5F9D"/>
    <w:rsid w:val="009F5FFF"/>
    <w:rsid w:val="009F6458"/>
    <w:rsid w:val="009F6491"/>
    <w:rsid w:val="009F64D4"/>
    <w:rsid w:val="009F679C"/>
    <w:rsid w:val="009F67FE"/>
    <w:rsid w:val="009F68B7"/>
    <w:rsid w:val="009F6940"/>
    <w:rsid w:val="009F6A79"/>
    <w:rsid w:val="009F6B22"/>
    <w:rsid w:val="009F6B99"/>
    <w:rsid w:val="009F6C50"/>
    <w:rsid w:val="009F6D19"/>
    <w:rsid w:val="009F705F"/>
    <w:rsid w:val="009F7538"/>
    <w:rsid w:val="009F799D"/>
    <w:rsid w:val="009F7C7E"/>
    <w:rsid w:val="009F7DE7"/>
    <w:rsid w:val="00A00058"/>
    <w:rsid w:val="00A0016D"/>
    <w:rsid w:val="00A00280"/>
    <w:rsid w:val="00A0028A"/>
    <w:rsid w:val="00A0056C"/>
    <w:rsid w:val="00A00740"/>
    <w:rsid w:val="00A007A8"/>
    <w:rsid w:val="00A00884"/>
    <w:rsid w:val="00A00933"/>
    <w:rsid w:val="00A00936"/>
    <w:rsid w:val="00A009AD"/>
    <w:rsid w:val="00A00A22"/>
    <w:rsid w:val="00A00A59"/>
    <w:rsid w:val="00A00A6C"/>
    <w:rsid w:val="00A0110C"/>
    <w:rsid w:val="00A0112D"/>
    <w:rsid w:val="00A01314"/>
    <w:rsid w:val="00A013D5"/>
    <w:rsid w:val="00A0143E"/>
    <w:rsid w:val="00A0150E"/>
    <w:rsid w:val="00A01521"/>
    <w:rsid w:val="00A019FD"/>
    <w:rsid w:val="00A01A09"/>
    <w:rsid w:val="00A01A8C"/>
    <w:rsid w:val="00A01A90"/>
    <w:rsid w:val="00A01AD9"/>
    <w:rsid w:val="00A01B3A"/>
    <w:rsid w:val="00A01CC3"/>
    <w:rsid w:val="00A01CD5"/>
    <w:rsid w:val="00A01D1E"/>
    <w:rsid w:val="00A01F6C"/>
    <w:rsid w:val="00A0202F"/>
    <w:rsid w:val="00A0204C"/>
    <w:rsid w:val="00A022D2"/>
    <w:rsid w:val="00A024BA"/>
    <w:rsid w:val="00A025BD"/>
    <w:rsid w:val="00A02651"/>
    <w:rsid w:val="00A028DF"/>
    <w:rsid w:val="00A02A17"/>
    <w:rsid w:val="00A02BDD"/>
    <w:rsid w:val="00A02C8B"/>
    <w:rsid w:val="00A02D11"/>
    <w:rsid w:val="00A02EC4"/>
    <w:rsid w:val="00A02F27"/>
    <w:rsid w:val="00A03009"/>
    <w:rsid w:val="00A0305A"/>
    <w:rsid w:val="00A0313D"/>
    <w:rsid w:val="00A03208"/>
    <w:rsid w:val="00A03380"/>
    <w:rsid w:val="00A03520"/>
    <w:rsid w:val="00A03577"/>
    <w:rsid w:val="00A03652"/>
    <w:rsid w:val="00A0382E"/>
    <w:rsid w:val="00A03948"/>
    <w:rsid w:val="00A039C3"/>
    <w:rsid w:val="00A03EFE"/>
    <w:rsid w:val="00A03FBF"/>
    <w:rsid w:val="00A04609"/>
    <w:rsid w:val="00A04763"/>
    <w:rsid w:val="00A04795"/>
    <w:rsid w:val="00A04948"/>
    <w:rsid w:val="00A04B34"/>
    <w:rsid w:val="00A04C2E"/>
    <w:rsid w:val="00A04DA8"/>
    <w:rsid w:val="00A04E57"/>
    <w:rsid w:val="00A04E63"/>
    <w:rsid w:val="00A04F74"/>
    <w:rsid w:val="00A04FAD"/>
    <w:rsid w:val="00A05283"/>
    <w:rsid w:val="00A052D4"/>
    <w:rsid w:val="00A05439"/>
    <w:rsid w:val="00A05455"/>
    <w:rsid w:val="00A054B1"/>
    <w:rsid w:val="00A054D5"/>
    <w:rsid w:val="00A05789"/>
    <w:rsid w:val="00A057DA"/>
    <w:rsid w:val="00A0599C"/>
    <w:rsid w:val="00A05A1A"/>
    <w:rsid w:val="00A05E38"/>
    <w:rsid w:val="00A05FE1"/>
    <w:rsid w:val="00A06232"/>
    <w:rsid w:val="00A062EB"/>
    <w:rsid w:val="00A06343"/>
    <w:rsid w:val="00A065B0"/>
    <w:rsid w:val="00A06694"/>
    <w:rsid w:val="00A068C6"/>
    <w:rsid w:val="00A069C8"/>
    <w:rsid w:val="00A06AA9"/>
    <w:rsid w:val="00A06B37"/>
    <w:rsid w:val="00A06BBC"/>
    <w:rsid w:val="00A06C0F"/>
    <w:rsid w:val="00A06F11"/>
    <w:rsid w:val="00A06FF2"/>
    <w:rsid w:val="00A0731B"/>
    <w:rsid w:val="00A0752A"/>
    <w:rsid w:val="00A07681"/>
    <w:rsid w:val="00A077AF"/>
    <w:rsid w:val="00A077F2"/>
    <w:rsid w:val="00A07B5F"/>
    <w:rsid w:val="00A07C30"/>
    <w:rsid w:val="00A07C93"/>
    <w:rsid w:val="00A07D1E"/>
    <w:rsid w:val="00A07D1F"/>
    <w:rsid w:val="00A07D2F"/>
    <w:rsid w:val="00A07E73"/>
    <w:rsid w:val="00A100C0"/>
    <w:rsid w:val="00A102D8"/>
    <w:rsid w:val="00A103A6"/>
    <w:rsid w:val="00A1050A"/>
    <w:rsid w:val="00A105B0"/>
    <w:rsid w:val="00A10713"/>
    <w:rsid w:val="00A107EA"/>
    <w:rsid w:val="00A10853"/>
    <w:rsid w:val="00A10859"/>
    <w:rsid w:val="00A10950"/>
    <w:rsid w:val="00A109D5"/>
    <w:rsid w:val="00A10A31"/>
    <w:rsid w:val="00A10B3D"/>
    <w:rsid w:val="00A10B56"/>
    <w:rsid w:val="00A10EEB"/>
    <w:rsid w:val="00A10F09"/>
    <w:rsid w:val="00A10F39"/>
    <w:rsid w:val="00A10FC5"/>
    <w:rsid w:val="00A11034"/>
    <w:rsid w:val="00A1126C"/>
    <w:rsid w:val="00A11377"/>
    <w:rsid w:val="00A1175D"/>
    <w:rsid w:val="00A117B7"/>
    <w:rsid w:val="00A118CF"/>
    <w:rsid w:val="00A11A50"/>
    <w:rsid w:val="00A11B5E"/>
    <w:rsid w:val="00A11C84"/>
    <w:rsid w:val="00A11D29"/>
    <w:rsid w:val="00A11D65"/>
    <w:rsid w:val="00A11DA9"/>
    <w:rsid w:val="00A12015"/>
    <w:rsid w:val="00A1212F"/>
    <w:rsid w:val="00A12142"/>
    <w:rsid w:val="00A1222D"/>
    <w:rsid w:val="00A12319"/>
    <w:rsid w:val="00A1258A"/>
    <w:rsid w:val="00A12643"/>
    <w:rsid w:val="00A12806"/>
    <w:rsid w:val="00A12CC9"/>
    <w:rsid w:val="00A12E17"/>
    <w:rsid w:val="00A12E95"/>
    <w:rsid w:val="00A12F27"/>
    <w:rsid w:val="00A12F6D"/>
    <w:rsid w:val="00A13290"/>
    <w:rsid w:val="00A13434"/>
    <w:rsid w:val="00A1359F"/>
    <w:rsid w:val="00A136CC"/>
    <w:rsid w:val="00A139C9"/>
    <w:rsid w:val="00A13AE7"/>
    <w:rsid w:val="00A13BBD"/>
    <w:rsid w:val="00A13BF1"/>
    <w:rsid w:val="00A13D5E"/>
    <w:rsid w:val="00A13EBD"/>
    <w:rsid w:val="00A13EF2"/>
    <w:rsid w:val="00A140B8"/>
    <w:rsid w:val="00A14434"/>
    <w:rsid w:val="00A14795"/>
    <w:rsid w:val="00A147C3"/>
    <w:rsid w:val="00A14980"/>
    <w:rsid w:val="00A14ABB"/>
    <w:rsid w:val="00A14B87"/>
    <w:rsid w:val="00A14C10"/>
    <w:rsid w:val="00A14DA0"/>
    <w:rsid w:val="00A14FAC"/>
    <w:rsid w:val="00A15186"/>
    <w:rsid w:val="00A15221"/>
    <w:rsid w:val="00A153E1"/>
    <w:rsid w:val="00A15403"/>
    <w:rsid w:val="00A154A4"/>
    <w:rsid w:val="00A15685"/>
    <w:rsid w:val="00A156D8"/>
    <w:rsid w:val="00A15795"/>
    <w:rsid w:val="00A157C1"/>
    <w:rsid w:val="00A158BF"/>
    <w:rsid w:val="00A15935"/>
    <w:rsid w:val="00A15CD6"/>
    <w:rsid w:val="00A15D23"/>
    <w:rsid w:val="00A15DED"/>
    <w:rsid w:val="00A167C4"/>
    <w:rsid w:val="00A16854"/>
    <w:rsid w:val="00A1699D"/>
    <w:rsid w:val="00A169CC"/>
    <w:rsid w:val="00A16A33"/>
    <w:rsid w:val="00A16A62"/>
    <w:rsid w:val="00A16C40"/>
    <w:rsid w:val="00A16CF9"/>
    <w:rsid w:val="00A16ED9"/>
    <w:rsid w:val="00A16F03"/>
    <w:rsid w:val="00A16FB7"/>
    <w:rsid w:val="00A17038"/>
    <w:rsid w:val="00A170BA"/>
    <w:rsid w:val="00A170F7"/>
    <w:rsid w:val="00A171FB"/>
    <w:rsid w:val="00A17552"/>
    <w:rsid w:val="00A17589"/>
    <w:rsid w:val="00A1769A"/>
    <w:rsid w:val="00A179B5"/>
    <w:rsid w:val="00A179B9"/>
    <w:rsid w:val="00A179D8"/>
    <w:rsid w:val="00A17B1F"/>
    <w:rsid w:val="00A17C46"/>
    <w:rsid w:val="00A17D1F"/>
    <w:rsid w:val="00A2005B"/>
    <w:rsid w:val="00A200E9"/>
    <w:rsid w:val="00A2012D"/>
    <w:rsid w:val="00A201A9"/>
    <w:rsid w:val="00A2029E"/>
    <w:rsid w:val="00A20438"/>
    <w:rsid w:val="00A2043F"/>
    <w:rsid w:val="00A20626"/>
    <w:rsid w:val="00A20869"/>
    <w:rsid w:val="00A20D29"/>
    <w:rsid w:val="00A20E6E"/>
    <w:rsid w:val="00A211C2"/>
    <w:rsid w:val="00A21239"/>
    <w:rsid w:val="00A21541"/>
    <w:rsid w:val="00A219E3"/>
    <w:rsid w:val="00A21A9A"/>
    <w:rsid w:val="00A21AAB"/>
    <w:rsid w:val="00A21AF8"/>
    <w:rsid w:val="00A21B5E"/>
    <w:rsid w:val="00A21BEF"/>
    <w:rsid w:val="00A21DAC"/>
    <w:rsid w:val="00A21E8C"/>
    <w:rsid w:val="00A21F18"/>
    <w:rsid w:val="00A21F28"/>
    <w:rsid w:val="00A21FA2"/>
    <w:rsid w:val="00A22264"/>
    <w:rsid w:val="00A22407"/>
    <w:rsid w:val="00A2258F"/>
    <w:rsid w:val="00A228DE"/>
    <w:rsid w:val="00A22A18"/>
    <w:rsid w:val="00A22A44"/>
    <w:rsid w:val="00A22A9C"/>
    <w:rsid w:val="00A22B1F"/>
    <w:rsid w:val="00A22BEA"/>
    <w:rsid w:val="00A2329E"/>
    <w:rsid w:val="00A2345A"/>
    <w:rsid w:val="00A23911"/>
    <w:rsid w:val="00A23A2E"/>
    <w:rsid w:val="00A23AA7"/>
    <w:rsid w:val="00A23AF1"/>
    <w:rsid w:val="00A23BC4"/>
    <w:rsid w:val="00A23F48"/>
    <w:rsid w:val="00A24212"/>
    <w:rsid w:val="00A248A5"/>
    <w:rsid w:val="00A24995"/>
    <w:rsid w:val="00A24E34"/>
    <w:rsid w:val="00A24E66"/>
    <w:rsid w:val="00A2500B"/>
    <w:rsid w:val="00A2510B"/>
    <w:rsid w:val="00A252A8"/>
    <w:rsid w:val="00A25372"/>
    <w:rsid w:val="00A2559F"/>
    <w:rsid w:val="00A25647"/>
    <w:rsid w:val="00A25650"/>
    <w:rsid w:val="00A25825"/>
    <w:rsid w:val="00A25842"/>
    <w:rsid w:val="00A259C5"/>
    <w:rsid w:val="00A259CD"/>
    <w:rsid w:val="00A25AFE"/>
    <w:rsid w:val="00A25B00"/>
    <w:rsid w:val="00A25D74"/>
    <w:rsid w:val="00A25F24"/>
    <w:rsid w:val="00A25F47"/>
    <w:rsid w:val="00A25FA1"/>
    <w:rsid w:val="00A26028"/>
    <w:rsid w:val="00A2617A"/>
    <w:rsid w:val="00A26461"/>
    <w:rsid w:val="00A26475"/>
    <w:rsid w:val="00A26536"/>
    <w:rsid w:val="00A26829"/>
    <w:rsid w:val="00A26906"/>
    <w:rsid w:val="00A26AF0"/>
    <w:rsid w:val="00A26BD7"/>
    <w:rsid w:val="00A26D23"/>
    <w:rsid w:val="00A26E6A"/>
    <w:rsid w:val="00A26F44"/>
    <w:rsid w:val="00A27081"/>
    <w:rsid w:val="00A2720D"/>
    <w:rsid w:val="00A27269"/>
    <w:rsid w:val="00A27399"/>
    <w:rsid w:val="00A274BF"/>
    <w:rsid w:val="00A27A7A"/>
    <w:rsid w:val="00A27D29"/>
    <w:rsid w:val="00A3028B"/>
    <w:rsid w:val="00A304D9"/>
    <w:rsid w:val="00A3074F"/>
    <w:rsid w:val="00A308B4"/>
    <w:rsid w:val="00A309B2"/>
    <w:rsid w:val="00A30B09"/>
    <w:rsid w:val="00A30FE0"/>
    <w:rsid w:val="00A31021"/>
    <w:rsid w:val="00A3103A"/>
    <w:rsid w:val="00A3117B"/>
    <w:rsid w:val="00A3123C"/>
    <w:rsid w:val="00A3131D"/>
    <w:rsid w:val="00A31605"/>
    <w:rsid w:val="00A316F3"/>
    <w:rsid w:val="00A319DD"/>
    <w:rsid w:val="00A31D58"/>
    <w:rsid w:val="00A31DFB"/>
    <w:rsid w:val="00A32216"/>
    <w:rsid w:val="00A32224"/>
    <w:rsid w:val="00A322F3"/>
    <w:rsid w:val="00A324B3"/>
    <w:rsid w:val="00A3259A"/>
    <w:rsid w:val="00A326AD"/>
    <w:rsid w:val="00A326F7"/>
    <w:rsid w:val="00A327FD"/>
    <w:rsid w:val="00A32ADA"/>
    <w:rsid w:val="00A32B9E"/>
    <w:rsid w:val="00A32C7C"/>
    <w:rsid w:val="00A32DFA"/>
    <w:rsid w:val="00A32E72"/>
    <w:rsid w:val="00A33072"/>
    <w:rsid w:val="00A3357A"/>
    <w:rsid w:val="00A336C4"/>
    <w:rsid w:val="00A33972"/>
    <w:rsid w:val="00A3399D"/>
    <w:rsid w:val="00A33ACE"/>
    <w:rsid w:val="00A33AE8"/>
    <w:rsid w:val="00A33C8E"/>
    <w:rsid w:val="00A33E24"/>
    <w:rsid w:val="00A34291"/>
    <w:rsid w:val="00A342C2"/>
    <w:rsid w:val="00A34672"/>
    <w:rsid w:val="00A346C2"/>
    <w:rsid w:val="00A34955"/>
    <w:rsid w:val="00A34983"/>
    <w:rsid w:val="00A3499F"/>
    <w:rsid w:val="00A34A48"/>
    <w:rsid w:val="00A34AB9"/>
    <w:rsid w:val="00A34B7C"/>
    <w:rsid w:val="00A34BD8"/>
    <w:rsid w:val="00A34CAF"/>
    <w:rsid w:val="00A34D21"/>
    <w:rsid w:val="00A35272"/>
    <w:rsid w:val="00A3541D"/>
    <w:rsid w:val="00A357D9"/>
    <w:rsid w:val="00A357E3"/>
    <w:rsid w:val="00A35A45"/>
    <w:rsid w:val="00A35B3C"/>
    <w:rsid w:val="00A35C0F"/>
    <w:rsid w:val="00A35D3F"/>
    <w:rsid w:val="00A35D55"/>
    <w:rsid w:val="00A35E35"/>
    <w:rsid w:val="00A35E39"/>
    <w:rsid w:val="00A35E76"/>
    <w:rsid w:val="00A35EB2"/>
    <w:rsid w:val="00A36011"/>
    <w:rsid w:val="00A361CB"/>
    <w:rsid w:val="00A3625D"/>
    <w:rsid w:val="00A362B1"/>
    <w:rsid w:val="00A3630F"/>
    <w:rsid w:val="00A3649B"/>
    <w:rsid w:val="00A364CB"/>
    <w:rsid w:val="00A36B84"/>
    <w:rsid w:val="00A36CED"/>
    <w:rsid w:val="00A36E26"/>
    <w:rsid w:val="00A3737B"/>
    <w:rsid w:val="00A37384"/>
    <w:rsid w:val="00A3748B"/>
    <w:rsid w:val="00A374BD"/>
    <w:rsid w:val="00A37582"/>
    <w:rsid w:val="00A3760D"/>
    <w:rsid w:val="00A37A97"/>
    <w:rsid w:val="00A37CCA"/>
    <w:rsid w:val="00A37DB7"/>
    <w:rsid w:val="00A37E0D"/>
    <w:rsid w:val="00A37F1E"/>
    <w:rsid w:val="00A401C5"/>
    <w:rsid w:val="00A402AF"/>
    <w:rsid w:val="00A4033B"/>
    <w:rsid w:val="00A40461"/>
    <w:rsid w:val="00A4051F"/>
    <w:rsid w:val="00A4064C"/>
    <w:rsid w:val="00A40848"/>
    <w:rsid w:val="00A4085F"/>
    <w:rsid w:val="00A4086C"/>
    <w:rsid w:val="00A40B0D"/>
    <w:rsid w:val="00A40B16"/>
    <w:rsid w:val="00A40FFB"/>
    <w:rsid w:val="00A41151"/>
    <w:rsid w:val="00A411D9"/>
    <w:rsid w:val="00A41274"/>
    <w:rsid w:val="00A41338"/>
    <w:rsid w:val="00A413AD"/>
    <w:rsid w:val="00A4144D"/>
    <w:rsid w:val="00A41522"/>
    <w:rsid w:val="00A416C6"/>
    <w:rsid w:val="00A418BE"/>
    <w:rsid w:val="00A419CD"/>
    <w:rsid w:val="00A41AD4"/>
    <w:rsid w:val="00A41B4F"/>
    <w:rsid w:val="00A41D8D"/>
    <w:rsid w:val="00A41D90"/>
    <w:rsid w:val="00A421A0"/>
    <w:rsid w:val="00A422F2"/>
    <w:rsid w:val="00A4237F"/>
    <w:rsid w:val="00A42434"/>
    <w:rsid w:val="00A42509"/>
    <w:rsid w:val="00A427F3"/>
    <w:rsid w:val="00A427F5"/>
    <w:rsid w:val="00A429F4"/>
    <w:rsid w:val="00A42D38"/>
    <w:rsid w:val="00A42D51"/>
    <w:rsid w:val="00A42DA0"/>
    <w:rsid w:val="00A42DE8"/>
    <w:rsid w:val="00A4300E"/>
    <w:rsid w:val="00A434FC"/>
    <w:rsid w:val="00A4359D"/>
    <w:rsid w:val="00A437CB"/>
    <w:rsid w:val="00A437CC"/>
    <w:rsid w:val="00A43825"/>
    <w:rsid w:val="00A438C6"/>
    <w:rsid w:val="00A43B68"/>
    <w:rsid w:val="00A43C48"/>
    <w:rsid w:val="00A43D82"/>
    <w:rsid w:val="00A43EC5"/>
    <w:rsid w:val="00A44204"/>
    <w:rsid w:val="00A4433C"/>
    <w:rsid w:val="00A4434B"/>
    <w:rsid w:val="00A44658"/>
    <w:rsid w:val="00A4465F"/>
    <w:rsid w:val="00A446D0"/>
    <w:rsid w:val="00A446E1"/>
    <w:rsid w:val="00A44A10"/>
    <w:rsid w:val="00A44A84"/>
    <w:rsid w:val="00A44BDF"/>
    <w:rsid w:val="00A44C27"/>
    <w:rsid w:val="00A44D7A"/>
    <w:rsid w:val="00A44DB2"/>
    <w:rsid w:val="00A44F4B"/>
    <w:rsid w:val="00A450C4"/>
    <w:rsid w:val="00A45150"/>
    <w:rsid w:val="00A451CE"/>
    <w:rsid w:val="00A4545C"/>
    <w:rsid w:val="00A45780"/>
    <w:rsid w:val="00A45D1B"/>
    <w:rsid w:val="00A45F6F"/>
    <w:rsid w:val="00A4612A"/>
    <w:rsid w:val="00A46593"/>
    <w:rsid w:val="00A46694"/>
    <w:rsid w:val="00A4698C"/>
    <w:rsid w:val="00A46AC6"/>
    <w:rsid w:val="00A46E9A"/>
    <w:rsid w:val="00A46E9E"/>
    <w:rsid w:val="00A46E9F"/>
    <w:rsid w:val="00A46FCF"/>
    <w:rsid w:val="00A470FE"/>
    <w:rsid w:val="00A471F6"/>
    <w:rsid w:val="00A4726C"/>
    <w:rsid w:val="00A47355"/>
    <w:rsid w:val="00A47469"/>
    <w:rsid w:val="00A47519"/>
    <w:rsid w:val="00A477CD"/>
    <w:rsid w:val="00A477FF"/>
    <w:rsid w:val="00A4783B"/>
    <w:rsid w:val="00A47931"/>
    <w:rsid w:val="00A4798B"/>
    <w:rsid w:val="00A479E0"/>
    <w:rsid w:val="00A47B26"/>
    <w:rsid w:val="00A47C2F"/>
    <w:rsid w:val="00A47C87"/>
    <w:rsid w:val="00A47D53"/>
    <w:rsid w:val="00A47E40"/>
    <w:rsid w:val="00A502B6"/>
    <w:rsid w:val="00A509E9"/>
    <w:rsid w:val="00A50A8A"/>
    <w:rsid w:val="00A50B66"/>
    <w:rsid w:val="00A50D88"/>
    <w:rsid w:val="00A50E16"/>
    <w:rsid w:val="00A50E7F"/>
    <w:rsid w:val="00A50F22"/>
    <w:rsid w:val="00A50F5F"/>
    <w:rsid w:val="00A511B2"/>
    <w:rsid w:val="00A511CF"/>
    <w:rsid w:val="00A51305"/>
    <w:rsid w:val="00A51530"/>
    <w:rsid w:val="00A516B4"/>
    <w:rsid w:val="00A51786"/>
    <w:rsid w:val="00A5178A"/>
    <w:rsid w:val="00A517B6"/>
    <w:rsid w:val="00A518D7"/>
    <w:rsid w:val="00A51939"/>
    <w:rsid w:val="00A51B2A"/>
    <w:rsid w:val="00A51B9C"/>
    <w:rsid w:val="00A51CC9"/>
    <w:rsid w:val="00A51EFF"/>
    <w:rsid w:val="00A51F6E"/>
    <w:rsid w:val="00A51F9B"/>
    <w:rsid w:val="00A5217A"/>
    <w:rsid w:val="00A52453"/>
    <w:rsid w:val="00A52466"/>
    <w:rsid w:val="00A5250D"/>
    <w:rsid w:val="00A5262F"/>
    <w:rsid w:val="00A526A9"/>
    <w:rsid w:val="00A528AF"/>
    <w:rsid w:val="00A529DA"/>
    <w:rsid w:val="00A52BFA"/>
    <w:rsid w:val="00A52C67"/>
    <w:rsid w:val="00A52DCB"/>
    <w:rsid w:val="00A53239"/>
    <w:rsid w:val="00A53358"/>
    <w:rsid w:val="00A5338A"/>
    <w:rsid w:val="00A5338B"/>
    <w:rsid w:val="00A53485"/>
    <w:rsid w:val="00A5370C"/>
    <w:rsid w:val="00A53911"/>
    <w:rsid w:val="00A5398B"/>
    <w:rsid w:val="00A53998"/>
    <w:rsid w:val="00A53A04"/>
    <w:rsid w:val="00A53A5B"/>
    <w:rsid w:val="00A53CAD"/>
    <w:rsid w:val="00A53D08"/>
    <w:rsid w:val="00A53E4F"/>
    <w:rsid w:val="00A53E87"/>
    <w:rsid w:val="00A54196"/>
    <w:rsid w:val="00A5438D"/>
    <w:rsid w:val="00A54412"/>
    <w:rsid w:val="00A54449"/>
    <w:rsid w:val="00A5447C"/>
    <w:rsid w:val="00A54702"/>
    <w:rsid w:val="00A54732"/>
    <w:rsid w:val="00A5484A"/>
    <w:rsid w:val="00A54970"/>
    <w:rsid w:val="00A549E1"/>
    <w:rsid w:val="00A54BDF"/>
    <w:rsid w:val="00A54C40"/>
    <w:rsid w:val="00A54DF4"/>
    <w:rsid w:val="00A550CD"/>
    <w:rsid w:val="00A550F8"/>
    <w:rsid w:val="00A55232"/>
    <w:rsid w:val="00A55437"/>
    <w:rsid w:val="00A5546D"/>
    <w:rsid w:val="00A55586"/>
    <w:rsid w:val="00A5579F"/>
    <w:rsid w:val="00A5590E"/>
    <w:rsid w:val="00A5591A"/>
    <w:rsid w:val="00A55A46"/>
    <w:rsid w:val="00A55A84"/>
    <w:rsid w:val="00A55DB1"/>
    <w:rsid w:val="00A55E50"/>
    <w:rsid w:val="00A55E6F"/>
    <w:rsid w:val="00A55ED8"/>
    <w:rsid w:val="00A560EA"/>
    <w:rsid w:val="00A5613D"/>
    <w:rsid w:val="00A56204"/>
    <w:rsid w:val="00A56275"/>
    <w:rsid w:val="00A56419"/>
    <w:rsid w:val="00A56511"/>
    <w:rsid w:val="00A5676C"/>
    <w:rsid w:val="00A568EC"/>
    <w:rsid w:val="00A56944"/>
    <w:rsid w:val="00A56965"/>
    <w:rsid w:val="00A56B27"/>
    <w:rsid w:val="00A56CFF"/>
    <w:rsid w:val="00A5743D"/>
    <w:rsid w:val="00A57448"/>
    <w:rsid w:val="00A574F7"/>
    <w:rsid w:val="00A57843"/>
    <w:rsid w:val="00A5786A"/>
    <w:rsid w:val="00A57C6C"/>
    <w:rsid w:val="00A57CEB"/>
    <w:rsid w:val="00A57E56"/>
    <w:rsid w:val="00A57F83"/>
    <w:rsid w:val="00A60B18"/>
    <w:rsid w:val="00A60BA5"/>
    <w:rsid w:val="00A60F55"/>
    <w:rsid w:val="00A610CB"/>
    <w:rsid w:val="00A6145B"/>
    <w:rsid w:val="00A61519"/>
    <w:rsid w:val="00A6151C"/>
    <w:rsid w:val="00A615CD"/>
    <w:rsid w:val="00A61657"/>
    <w:rsid w:val="00A61960"/>
    <w:rsid w:val="00A61AD4"/>
    <w:rsid w:val="00A61B15"/>
    <w:rsid w:val="00A61DBC"/>
    <w:rsid w:val="00A61DD9"/>
    <w:rsid w:val="00A61F0B"/>
    <w:rsid w:val="00A62115"/>
    <w:rsid w:val="00A621E9"/>
    <w:rsid w:val="00A623C1"/>
    <w:rsid w:val="00A628B1"/>
    <w:rsid w:val="00A62A49"/>
    <w:rsid w:val="00A62B74"/>
    <w:rsid w:val="00A62BA1"/>
    <w:rsid w:val="00A63023"/>
    <w:rsid w:val="00A63117"/>
    <w:rsid w:val="00A63500"/>
    <w:rsid w:val="00A63AB1"/>
    <w:rsid w:val="00A63BF5"/>
    <w:rsid w:val="00A63D7D"/>
    <w:rsid w:val="00A63E7A"/>
    <w:rsid w:val="00A63FC0"/>
    <w:rsid w:val="00A6411E"/>
    <w:rsid w:val="00A64193"/>
    <w:rsid w:val="00A6425B"/>
    <w:rsid w:val="00A642A8"/>
    <w:rsid w:val="00A64323"/>
    <w:rsid w:val="00A6464D"/>
    <w:rsid w:val="00A646EB"/>
    <w:rsid w:val="00A648B9"/>
    <w:rsid w:val="00A64985"/>
    <w:rsid w:val="00A6498B"/>
    <w:rsid w:val="00A649ED"/>
    <w:rsid w:val="00A64BDA"/>
    <w:rsid w:val="00A64D88"/>
    <w:rsid w:val="00A64F80"/>
    <w:rsid w:val="00A64FC0"/>
    <w:rsid w:val="00A651AF"/>
    <w:rsid w:val="00A65261"/>
    <w:rsid w:val="00A65275"/>
    <w:rsid w:val="00A652DD"/>
    <w:rsid w:val="00A6565E"/>
    <w:rsid w:val="00A6579C"/>
    <w:rsid w:val="00A6586A"/>
    <w:rsid w:val="00A65A53"/>
    <w:rsid w:val="00A65A7E"/>
    <w:rsid w:val="00A65AC6"/>
    <w:rsid w:val="00A65B7D"/>
    <w:rsid w:val="00A65C38"/>
    <w:rsid w:val="00A65E18"/>
    <w:rsid w:val="00A65E3E"/>
    <w:rsid w:val="00A65E9C"/>
    <w:rsid w:val="00A65F8F"/>
    <w:rsid w:val="00A66020"/>
    <w:rsid w:val="00A66059"/>
    <w:rsid w:val="00A663DD"/>
    <w:rsid w:val="00A664E9"/>
    <w:rsid w:val="00A665EA"/>
    <w:rsid w:val="00A66619"/>
    <w:rsid w:val="00A6666D"/>
    <w:rsid w:val="00A66675"/>
    <w:rsid w:val="00A66701"/>
    <w:rsid w:val="00A667AA"/>
    <w:rsid w:val="00A66820"/>
    <w:rsid w:val="00A669EF"/>
    <w:rsid w:val="00A66B99"/>
    <w:rsid w:val="00A66C49"/>
    <w:rsid w:val="00A66CE9"/>
    <w:rsid w:val="00A66EC8"/>
    <w:rsid w:val="00A66F72"/>
    <w:rsid w:val="00A67047"/>
    <w:rsid w:val="00A6713E"/>
    <w:rsid w:val="00A67232"/>
    <w:rsid w:val="00A67296"/>
    <w:rsid w:val="00A678EA"/>
    <w:rsid w:val="00A679C2"/>
    <w:rsid w:val="00A67A68"/>
    <w:rsid w:val="00A67DEF"/>
    <w:rsid w:val="00A70164"/>
    <w:rsid w:val="00A701EC"/>
    <w:rsid w:val="00A70268"/>
    <w:rsid w:val="00A704CA"/>
    <w:rsid w:val="00A70514"/>
    <w:rsid w:val="00A70EC8"/>
    <w:rsid w:val="00A710D4"/>
    <w:rsid w:val="00A71304"/>
    <w:rsid w:val="00A71375"/>
    <w:rsid w:val="00A716AA"/>
    <w:rsid w:val="00A717F5"/>
    <w:rsid w:val="00A719A3"/>
    <w:rsid w:val="00A71C4B"/>
    <w:rsid w:val="00A71FDF"/>
    <w:rsid w:val="00A720F1"/>
    <w:rsid w:val="00A7215B"/>
    <w:rsid w:val="00A7223E"/>
    <w:rsid w:val="00A724B1"/>
    <w:rsid w:val="00A7267B"/>
    <w:rsid w:val="00A726D2"/>
    <w:rsid w:val="00A72729"/>
    <w:rsid w:val="00A727E5"/>
    <w:rsid w:val="00A72985"/>
    <w:rsid w:val="00A72A8E"/>
    <w:rsid w:val="00A72D3C"/>
    <w:rsid w:val="00A72D86"/>
    <w:rsid w:val="00A72E81"/>
    <w:rsid w:val="00A72EAB"/>
    <w:rsid w:val="00A7303F"/>
    <w:rsid w:val="00A734D1"/>
    <w:rsid w:val="00A73912"/>
    <w:rsid w:val="00A739ED"/>
    <w:rsid w:val="00A73AB2"/>
    <w:rsid w:val="00A73CB4"/>
    <w:rsid w:val="00A73F37"/>
    <w:rsid w:val="00A73F76"/>
    <w:rsid w:val="00A74124"/>
    <w:rsid w:val="00A74455"/>
    <w:rsid w:val="00A74491"/>
    <w:rsid w:val="00A74805"/>
    <w:rsid w:val="00A74853"/>
    <w:rsid w:val="00A74889"/>
    <w:rsid w:val="00A748ED"/>
    <w:rsid w:val="00A74AB4"/>
    <w:rsid w:val="00A74D0B"/>
    <w:rsid w:val="00A74F30"/>
    <w:rsid w:val="00A750C4"/>
    <w:rsid w:val="00A751E1"/>
    <w:rsid w:val="00A75481"/>
    <w:rsid w:val="00A7580D"/>
    <w:rsid w:val="00A7595D"/>
    <w:rsid w:val="00A75DC3"/>
    <w:rsid w:val="00A75DC9"/>
    <w:rsid w:val="00A75ECB"/>
    <w:rsid w:val="00A75F84"/>
    <w:rsid w:val="00A75FFC"/>
    <w:rsid w:val="00A760EF"/>
    <w:rsid w:val="00A763C4"/>
    <w:rsid w:val="00A7642F"/>
    <w:rsid w:val="00A765B5"/>
    <w:rsid w:val="00A767A5"/>
    <w:rsid w:val="00A76952"/>
    <w:rsid w:val="00A76ACA"/>
    <w:rsid w:val="00A76BBB"/>
    <w:rsid w:val="00A76D71"/>
    <w:rsid w:val="00A76D74"/>
    <w:rsid w:val="00A76DAD"/>
    <w:rsid w:val="00A76E33"/>
    <w:rsid w:val="00A76EDC"/>
    <w:rsid w:val="00A7734F"/>
    <w:rsid w:val="00A77365"/>
    <w:rsid w:val="00A773D6"/>
    <w:rsid w:val="00A77680"/>
    <w:rsid w:val="00A77895"/>
    <w:rsid w:val="00A77AC4"/>
    <w:rsid w:val="00A77B2F"/>
    <w:rsid w:val="00A77C92"/>
    <w:rsid w:val="00A77E00"/>
    <w:rsid w:val="00A77F34"/>
    <w:rsid w:val="00A801AE"/>
    <w:rsid w:val="00A801B2"/>
    <w:rsid w:val="00A80300"/>
    <w:rsid w:val="00A8039C"/>
    <w:rsid w:val="00A803B5"/>
    <w:rsid w:val="00A80419"/>
    <w:rsid w:val="00A8051F"/>
    <w:rsid w:val="00A805D2"/>
    <w:rsid w:val="00A805D6"/>
    <w:rsid w:val="00A806EC"/>
    <w:rsid w:val="00A80A1D"/>
    <w:rsid w:val="00A80AE4"/>
    <w:rsid w:val="00A80AFE"/>
    <w:rsid w:val="00A80B02"/>
    <w:rsid w:val="00A80CEB"/>
    <w:rsid w:val="00A810D1"/>
    <w:rsid w:val="00A8121D"/>
    <w:rsid w:val="00A8125C"/>
    <w:rsid w:val="00A812F1"/>
    <w:rsid w:val="00A813F1"/>
    <w:rsid w:val="00A81832"/>
    <w:rsid w:val="00A818A4"/>
    <w:rsid w:val="00A81B53"/>
    <w:rsid w:val="00A81BAF"/>
    <w:rsid w:val="00A81BBE"/>
    <w:rsid w:val="00A81C5E"/>
    <w:rsid w:val="00A81CC8"/>
    <w:rsid w:val="00A81EB6"/>
    <w:rsid w:val="00A821FD"/>
    <w:rsid w:val="00A82272"/>
    <w:rsid w:val="00A82375"/>
    <w:rsid w:val="00A825F0"/>
    <w:rsid w:val="00A8264E"/>
    <w:rsid w:val="00A826E3"/>
    <w:rsid w:val="00A82738"/>
    <w:rsid w:val="00A828EE"/>
    <w:rsid w:val="00A82972"/>
    <w:rsid w:val="00A82DC1"/>
    <w:rsid w:val="00A82F08"/>
    <w:rsid w:val="00A83080"/>
    <w:rsid w:val="00A831D8"/>
    <w:rsid w:val="00A832B8"/>
    <w:rsid w:val="00A832D3"/>
    <w:rsid w:val="00A83372"/>
    <w:rsid w:val="00A8344F"/>
    <w:rsid w:val="00A8372C"/>
    <w:rsid w:val="00A83CE8"/>
    <w:rsid w:val="00A83DBF"/>
    <w:rsid w:val="00A84122"/>
    <w:rsid w:val="00A8421F"/>
    <w:rsid w:val="00A84269"/>
    <w:rsid w:val="00A842B5"/>
    <w:rsid w:val="00A8444D"/>
    <w:rsid w:val="00A84506"/>
    <w:rsid w:val="00A8452D"/>
    <w:rsid w:val="00A84708"/>
    <w:rsid w:val="00A847B4"/>
    <w:rsid w:val="00A84955"/>
    <w:rsid w:val="00A84B12"/>
    <w:rsid w:val="00A84B32"/>
    <w:rsid w:val="00A84B37"/>
    <w:rsid w:val="00A84E4D"/>
    <w:rsid w:val="00A85478"/>
    <w:rsid w:val="00A85561"/>
    <w:rsid w:val="00A85834"/>
    <w:rsid w:val="00A85901"/>
    <w:rsid w:val="00A859BE"/>
    <w:rsid w:val="00A85A51"/>
    <w:rsid w:val="00A85B32"/>
    <w:rsid w:val="00A85B9D"/>
    <w:rsid w:val="00A85CD0"/>
    <w:rsid w:val="00A85D85"/>
    <w:rsid w:val="00A85F54"/>
    <w:rsid w:val="00A860CE"/>
    <w:rsid w:val="00A861D9"/>
    <w:rsid w:val="00A862FB"/>
    <w:rsid w:val="00A863E9"/>
    <w:rsid w:val="00A86430"/>
    <w:rsid w:val="00A86452"/>
    <w:rsid w:val="00A865F0"/>
    <w:rsid w:val="00A865F8"/>
    <w:rsid w:val="00A8664E"/>
    <w:rsid w:val="00A86872"/>
    <w:rsid w:val="00A86911"/>
    <w:rsid w:val="00A86C2B"/>
    <w:rsid w:val="00A86F88"/>
    <w:rsid w:val="00A87430"/>
    <w:rsid w:val="00A87537"/>
    <w:rsid w:val="00A875C9"/>
    <w:rsid w:val="00A87736"/>
    <w:rsid w:val="00A87895"/>
    <w:rsid w:val="00A87B16"/>
    <w:rsid w:val="00A87B22"/>
    <w:rsid w:val="00A87B75"/>
    <w:rsid w:val="00A87B91"/>
    <w:rsid w:val="00A87CD2"/>
    <w:rsid w:val="00A87DCA"/>
    <w:rsid w:val="00A87F69"/>
    <w:rsid w:val="00A87F8B"/>
    <w:rsid w:val="00A900BB"/>
    <w:rsid w:val="00A9014D"/>
    <w:rsid w:val="00A90225"/>
    <w:rsid w:val="00A902D2"/>
    <w:rsid w:val="00A906DA"/>
    <w:rsid w:val="00A90905"/>
    <w:rsid w:val="00A90944"/>
    <w:rsid w:val="00A90982"/>
    <w:rsid w:val="00A909CC"/>
    <w:rsid w:val="00A90A0B"/>
    <w:rsid w:val="00A90A28"/>
    <w:rsid w:val="00A90AB4"/>
    <w:rsid w:val="00A90BCD"/>
    <w:rsid w:val="00A90CCE"/>
    <w:rsid w:val="00A90D9B"/>
    <w:rsid w:val="00A910FE"/>
    <w:rsid w:val="00A91205"/>
    <w:rsid w:val="00A9142C"/>
    <w:rsid w:val="00A9146A"/>
    <w:rsid w:val="00A914C7"/>
    <w:rsid w:val="00A9168F"/>
    <w:rsid w:val="00A917CD"/>
    <w:rsid w:val="00A91A36"/>
    <w:rsid w:val="00A91A45"/>
    <w:rsid w:val="00A91A57"/>
    <w:rsid w:val="00A91BE9"/>
    <w:rsid w:val="00A91C1B"/>
    <w:rsid w:val="00A91C89"/>
    <w:rsid w:val="00A91CA1"/>
    <w:rsid w:val="00A91DDD"/>
    <w:rsid w:val="00A91E56"/>
    <w:rsid w:val="00A92044"/>
    <w:rsid w:val="00A9218E"/>
    <w:rsid w:val="00A9220A"/>
    <w:rsid w:val="00A92593"/>
    <w:rsid w:val="00A92636"/>
    <w:rsid w:val="00A92795"/>
    <w:rsid w:val="00A92900"/>
    <w:rsid w:val="00A92908"/>
    <w:rsid w:val="00A92A32"/>
    <w:rsid w:val="00A92AF1"/>
    <w:rsid w:val="00A92C76"/>
    <w:rsid w:val="00A92DD8"/>
    <w:rsid w:val="00A92FFD"/>
    <w:rsid w:val="00A931CA"/>
    <w:rsid w:val="00A9338D"/>
    <w:rsid w:val="00A93574"/>
    <w:rsid w:val="00A93AE2"/>
    <w:rsid w:val="00A93AF5"/>
    <w:rsid w:val="00A93D19"/>
    <w:rsid w:val="00A940B1"/>
    <w:rsid w:val="00A94173"/>
    <w:rsid w:val="00A94306"/>
    <w:rsid w:val="00A945ED"/>
    <w:rsid w:val="00A945F1"/>
    <w:rsid w:val="00A9468E"/>
    <w:rsid w:val="00A947E1"/>
    <w:rsid w:val="00A9484D"/>
    <w:rsid w:val="00A9490F"/>
    <w:rsid w:val="00A94944"/>
    <w:rsid w:val="00A94B70"/>
    <w:rsid w:val="00A94C15"/>
    <w:rsid w:val="00A950B0"/>
    <w:rsid w:val="00A9512B"/>
    <w:rsid w:val="00A952A3"/>
    <w:rsid w:val="00A9537B"/>
    <w:rsid w:val="00A95389"/>
    <w:rsid w:val="00A95643"/>
    <w:rsid w:val="00A95C28"/>
    <w:rsid w:val="00A95C5C"/>
    <w:rsid w:val="00A95DBF"/>
    <w:rsid w:val="00A95EEA"/>
    <w:rsid w:val="00A95F6B"/>
    <w:rsid w:val="00A962AA"/>
    <w:rsid w:val="00A964F2"/>
    <w:rsid w:val="00A96503"/>
    <w:rsid w:val="00A96865"/>
    <w:rsid w:val="00A968DD"/>
    <w:rsid w:val="00A968EA"/>
    <w:rsid w:val="00A969A6"/>
    <w:rsid w:val="00A96A67"/>
    <w:rsid w:val="00A96CCC"/>
    <w:rsid w:val="00A96D55"/>
    <w:rsid w:val="00A96DAF"/>
    <w:rsid w:val="00A972EA"/>
    <w:rsid w:val="00A97495"/>
    <w:rsid w:val="00A97502"/>
    <w:rsid w:val="00A9759A"/>
    <w:rsid w:val="00A97633"/>
    <w:rsid w:val="00A9765D"/>
    <w:rsid w:val="00A976A9"/>
    <w:rsid w:val="00A976F9"/>
    <w:rsid w:val="00A9783D"/>
    <w:rsid w:val="00A97863"/>
    <w:rsid w:val="00A97869"/>
    <w:rsid w:val="00A97887"/>
    <w:rsid w:val="00A978CF"/>
    <w:rsid w:val="00A97A5D"/>
    <w:rsid w:val="00A97B4C"/>
    <w:rsid w:val="00A97C67"/>
    <w:rsid w:val="00A97CAB"/>
    <w:rsid w:val="00A97D48"/>
    <w:rsid w:val="00A97D7B"/>
    <w:rsid w:val="00A97DFC"/>
    <w:rsid w:val="00A97F3A"/>
    <w:rsid w:val="00AA00A3"/>
    <w:rsid w:val="00AA00D0"/>
    <w:rsid w:val="00AA01B8"/>
    <w:rsid w:val="00AA036B"/>
    <w:rsid w:val="00AA03C9"/>
    <w:rsid w:val="00AA057E"/>
    <w:rsid w:val="00AA05FC"/>
    <w:rsid w:val="00AA0924"/>
    <w:rsid w:val="00AA0E69"/>
    <w:rsid w:val="00AA10F0"/>
    <w:rsid w:val="00AA1288"/>
    <w:rsid w:val="00AA13A7"/>
    <w:rsid w:val="00AA14FA"/>
    <w:rsid w:val="00AA150F"/>
    <w:rsid w:val="00AA176B"/>
    <w:rsid w:val="00AA179A"/>
    <w:rsid w:val="00AA17B3"/>
    <w:rsid w:val="00AA1868"/>
    <w:rsid w:val="00AA1CB2"/>
    <w:rsid w:val="00AA2080"/>
    <w:rsid w:val="00AA208D"/>
    <w:rsid w:val="00AA2301"/>
    <w:rsid w:val="00AA2466"/>
    <w:rsid w:val="00AA2628"/>
    <w:rsid w:val="00AA263D"/>
    <w:rsid w:val="00AA2730"/>
    <w:rsid w:val="00AA28D6"/>
    <w:rsid w:val="00AA2A70"/>
    <w:rsid w:val="00AA2B44"/>
    <w:rsid w:val="00AA2B6D"/>
    <w:rsid w:val="00AA2D79"/>
    <w:rsid w:val="00AA3011"/>
    <w:rsid w:val="00AA3422"/>
    <w:rsid w:val="00AA348F"/>
    <w:rsid w:val="00AA385F"/>
    <w:rsid w:val="00AA392E"/>
    <w:rsid w:val="00AA3932"/>
    <w:rsid w:val="00AA40DA"/>
    <w:rsid w:val="00AA4194"/>
    <w:rsid w:val="00AA41D7"/>
    <w:rsid w:val="00AA4207"/>
    <w:rsid w:val="00AA421C"/>
    <w:rsid w:val="00AA44B8"/>
    <w:rsid w:val="00AA46A4"/>
    <w:rsid w:val="00AA4A2A"/>
    <w:rsid w:val="00AA4CC9"/>
    <w:rsid w:val="00AA4D5F"/>
    <w:rsid w:val="00AA4D9F"/>
    <w:rsid w:val="00AA4F09"/>
    <w:rsid w:val="00AA4FC7"/>
    <w:rsid w:val="00AA4FED"/>
    <w:rsid w:val="00AA51A2"/>
    <w:rsid w:val="00AA51E4"/>
    <w:rsid w:val="00AA5205"/>
    <w:rsid w:val="00AA5207"/>
    <w:rsid w:val="00AA5329"/>
    <w:rsid w:val="00AA5418"/>
    <w:rsid w:val="00AA5428"/>
    <w:rsid w:val="00AA54F7"/>
    <w:rsid w:val="00AA55FC"/>
    <w:rsid w:val="00AA5629"/>
    <w:rsid w:val="00AA56B1"/>
    <w:rsid w:val="00AA5757"/>
    <w:rsid w:val="00AA5862"/>
    <w:rsid w:val="00AA58A8"/>
    <w:rsid w:val="00AA59B0"/>
    <w:rsid w:val="00AA5ACC"/>
    <w:rsid w:val="00AA5CBA"/>
    <w:rsid w:val="00AA601B"/>
    <w:rsid w:val="00AA610C"/>
    <w:rsid w:val="00AA626D"/>
    <w:rsid w:val="00AA6324"/>
    <w:rsid w:val="00AA63BB"/>
    <w:rsid w:val="00AA66AC"/>
    <w:rsid w:val="00AA67CE"/>
    <w:rsid w:val="00AA6872"/>
    <w:rsid w:val="00AA692E"/>
    <w:rsid w:val="00AA6A99"/>
    <w:rsid w:val="00AA6DF3"/>
    <w:rsid w:val="00AA6E2B"/>
    <w:rsid w:val="00AA6E79"/>
    <w:rsid w:val="00AA7120"/>
    <w:rsid w:val="00AA71AB"/>
    <w:rsid w:val="00AA77FA"/>
    <w:rsid w:val="00AA7866"/>
    <w:rsid w:val="00AA7A23"/>
    <w:rsid w:val="00AA7AEC"/>
    <w:rsid w:val="00AA7FA5"/>
    <w:rsid w:val="00AB02BC"/>
    <w:rsid w:val="00AB02F5"/>
    <w:rsid w:val="00AB031B"/>
    <w:rsid w:val="00AB041B"/>
    <w:rsid w:val="00AB05D1"/>
    <w:rsid w:val="00AB0835"/>
    <w:rsid w:val="00AB0BAC"/>
    <w:rsid w:val="00AB0C71"/>
    <w:rsid w:val="00AB1082"/>
    <w:rsid w:val="00AB122E"/>
    <w:rsid w:val="00AB12A6"/>
    <w:rsid w:val="00AB12CB"/>
    <w:rsid w:val="00AB13D6"/>
    <w:rsid w:val="00AB15A4"/>
    <w:rsid w:val="00AB1737"/>
    <w:rsid w:val="00AB17BC"/>
    <w:rsid w:val="00AB1870"/>
    <w:rsid w:val="00AB187A"/>
    <w:rsid w:val="00AB19A0"/>
    <w:rsid w:val="00AB1A64"/>
    <w:rsid w:val="00AB1BD3"/>
    <w:rsid w:val="00AB1E2A"/>
    <w:rsid w:val="00AB1FF4"/>
    <w:rsid w:val="00AB20B4"/>
    <w:rsid w:val="00AB23F3"/>
    <w:rsid w:val="00AB2652"/>
    <w:rsid w:val="00AB2907"/>
    <w:rsid w:val="00AB2912"/>
    <w:rsid w:val="00AB29AF"/>
    <w:rsid w:val="00AB2CDC"/>
    <w:rsid w:val="00AB2D15"/>
    <w:rsid w:val="00AB2DAD"/>
    <w:rsid w:val="00AB2DC4"/>
    <w:rsid w:val="00AB2EE0"/>
    <w:rsid w:val="00AB2FF3"/>
    <w:rsid w:val="00AB3180"/>
    <w:rsid w:val="00AB31F1"/>
    <w:rsid w:val="00AB3249"/>
    <w:rsid w:val="00AB355B"/>
    <w:rsid w:val="00AB3636"/>
    <w:rsid w:val="00AB3806"/>
    <w:rsid w:val="00AB3B95"/>
    <w:rsid w:val="00AB3D6E"/>
    <w:rsid w:val="00AB3FC2"/>
    <w:rsid w:val="00AB4089"/>
    <w:rsid w:val="00AB41DF"/>
    <w:rsid w:val="00AB428E"/>
    <w:rsid w:val="00AB42EA"/>
    <w:rsid w:val="00AB4457"/>
    <w:rsid w:val="00AB454E"/>
    <w:rsid w:val="00AB459F"/>
    <w:rsid w:val="00AB471E"/>
    <w:rsid w:val="00AB4764"/>
    <w:rsid w:val="00AB4817"/>
    <w:rsid w:val="00AB4E57"/>
    <w:rsid w:val="00AB4F80"/>
    <w:rsid w:val="00AB5075"/>
    <w:rsid w:val="00AB5082"/>
    <w:rsid w:val="00AB50CA"/>
    <w:rsid w:val="00AB5123"/>
    <w:rsid w:val="00AB53B6"/>
    <w:rsid w:val="00AB5430"/>
    <w:rsid w:val="00AB5453"/>
    <w:rsid w:val="00AB5539"/>
    <w:rsid w:val="00AB5728"/>
    <w:rsid w:val="00AB57FC"/>
    <w:rsid w:val="00AB5838"/>
    <w:rsid w:val="00AB5941"/>
    <w:rsid w:val="00AB597D"/>
    <w:rsid w:val="00AB598A"/>
    <w:rsid w:val="00AB5F47"/>
    <w:rsid w:val="00AB610E"/>
    <w:rsid w:val="00AB6285"/>
    <w:rsid w:val="00AB639E"/>
    <w:rsid w:val="00AB64FB"/>
    <w:rsid w:val="00AB6517"/>
    <w:rsid w:val="00AB6743"/>
    <w:rsid w:val="00AB67FA"/>
    <w:rsid w:val="00AB68FC"/>
    <w:rsid w:val="00AB6925"/>
    <w:rsid w:val="00AB6AD0"/>
    <w:rsid w:val="00AB6DA1"/>
    <w:rsid w:val="00AB6E36"/>
    <w:rsid w:val="00AB6E6E"/>
    <w:rsid w:val="00AB6E86"/>
    <w:rsid w:val="00AB6FE5"/>
    <w:rsid w:val="00AB7019"/>
    <w:rsid w:val="00AB7063"/>
    <w:rsid w:val="00AB70A9"/>
    <w:rsid w:val="00AB714F"/>
    <w:rsid w:val="00AB7365"/>
    <w:rsid w:val="00AB7388"/>
    <w:rsid w:val="00AB73AE"/>
    <w:rsid w:val="00AB74F3"/>
    <w:rsid w:val="00AB7618"/>
    <w:rsid w:val="00AB7914"/>
    <w:rsid w:val="00AB794D"/>
    <w:rsid w:val="00AB7B11"/>
    <w:rsid w:val="00AB7BC3"/>
    <w:rsid w:val="00AB7C1D"/>
    <w:rsid w:val="00AB7D2A"/>
    <w:rsid w:val="00AB7F07"/>
    <w:rsid w:val="00AB7F2E"/>
    <w:rsid w:val="00AB7FA5"/>
    <w:rsid w:val="00AC0145"/>
    <w:rsid w:val="00AC021B"/>
    <w:rsid w:val="00AC023F"/>
    <w:rsid w:val="00AC0275"/>
    <w:rsid w:val="00AC0343"/>
    <w:rsid w:val="00AC0485"/>
    <w:rsid w:val="00AC05A2"/>
    <w:rsid w:val="00AC086B"/>
    <w:rsid w:val="00AC099A"/>
    <w:rsid w:val="00AC0C43"/>
    <w:rsid w:val="00AC0CE2"/>
    <w:rsid w:val="00AC0DC6"/>
    <w:rsid w:val="00AC0F0F"/>
    <w:rsid w:val="00AC0F80"/>
    <w:rsid w:val="00AC109A"/>
    <w:rsid w:val="00AC10AB"/>
    <w:rsid w:val="00AC12EB"/>
    <w:rsid w:val="00AC14EE"/>
    <w:rsid w:val="00AC15C0"/>
    <w:rsid w:val="00AC15CF"/>
    <w:rsid w:val="00AC1702"/>
    <w:rsid w:val="00AC1750"/>
    <w:rsid w:val="00AC18D3"/>
    <w:rsid w:val="00AC1BBF"/>
    <w:rsid w:val="00AC1BD8"/>
    <w:rsid w:val="00AC201F"/>
    <w:rsid w:val="00AC2158"/>
    <w:rsid w:val="00AC2188"/>
    <w:rsid w:val="00AC240A"/>
    <w:rsid w:val="00AC25DB"/>
    <w:rsid w:val="00AC2618"/>
    <w:rsid w:val="00AC2CDF"/>
    <w:rsid w:val="00AC2DBE"/>
    <w:rsid w:val="00AC2E9B"/>
    <w:rsid w:val="00AC2FCB"/>
    <w:rsid w:val="00AC30C4"/>
    <w:rsid w:val="00AC318B"/>
    <w:rsid w:val="00AC3311"/>
    <w:rsid w:val="00AC334D"/>
    <w:rsid w:val="00AC34B1"/>
    <w:rsid w:val="00AC3C8A"/>
    <w:rsid w:val="00AC3D54"/>
    <w:rsid w:val="00AC3DEE"/>
    <w:rsid w:val="00AC3F76"/>
    <w:rsid w:val="00AC3FBF"/>
    <w:rsid w:val="00AC3FF3"/>
    <w:rsid w:val="00AC4120"/>
    <w:rsid w:val="00AC4334"/>
    <w:rsid w:val="00AC443B"/>
    <w:rsid w:val="00AC44AB"/>
    <w:rsid w:val="00AC4883"/>
    <w:rsid w:val="00AC48ED"/>
    <w:rsid w:val="00AC4982"/>
    <w:rsid w:val="00AC4A50"/>
    <w:rsid w:val="00AC4AAE"/>
    <w:rsid w:val="00AC4CDB"/>
    <w:rsid w:val="00AC4F84"/>
    <w:rsid w:val="00AC50CC"/>
    <w:rsid w:val="00AC52ED"/>
    <w:rsid w:val="00AC552F"/>
    <w:rsid w:val="00AC5664"/>
    <w:rsid w:val="00AC56F9"/>
    <w:rsid w:val="00AC5B18"/>
    <w:rsid w:val="00AC5B73"/>
    <w:rsid w:val="00AC5C70"/>
    <w:rsid w:val="00AC5D51"/>
    <w:rsid w:val="00AC5E20"/>
    <w:rsid w:val="00AC618C"/>
    <w:rsid w:val="00AC622E"/>
    <w:rsid w:val="00AC6344"/>
    <w:rsid w:val="00AC64C0"/>
    <w:rsid w:val="00AC6613"/>
    <w:rsid w:val="00AC6640"/>
    <w:rsid w:val="00AC684E"/>
    <w:rsid w:val="00AC6961"/>
    <w:rsid w:val="00AC6A1C"/>
    <w:rsid w:val="00AC6A9C"/>
    <w:rsid w:val="00AC6C7B"/>
    <w:rsid w:val="00AC6D87"/>
    <w:rsid w:val="00AC6F2C"/>
    <w:rsid w:val="00AC70C6"/>
    <w:rsid w:val="00AC7240"/>
    <w:rsid w:val="00AC73AD"/>
    <w:rsid w:val="00AC74E3"/>
    <w:rsid w:val="00AC74F7"/>
    <w:rsid w:val="00AC761F"/>
    <w:rsid w:val="00AC7677"/>
    <w:rsid w:val="00AC785E"/>
    <w:rsid w:val="00AC78F5"/>
    <w:rsid w:val="00AC7953"/>
    <w:rsid w:val="00AC7BCC"/>
    <w:rsid w:val="00AC7F42"/>
    <w:rsid w:val="00AD0074"/>
    <w:rsid w:val="00AD01FE"/>
    <w:rsid w:val="00AD036F"/>
    <w:rsid w:val="00AD0387"/>
    <w:rsid w:val="00AD0642"/>
    <w:rsid w:val="00AD0719"/>
    <w:rsid w:val="00AD0727"/>
    <w:rsid w:val="00AD0892"/>
    <w:rsid w:val="00AD08A5"/>
    <w:rsid w:val="00AD0ADF"/>
    <w:rsid w:val="00AD0C69"/>
    <w:rsid w:val="00AD0D0F"/>
    <w:rsid w:val="00AD0FFF"/>
    <w:rsid w:val="00AD1100"/>
    <w:rsid w:val="00AD1170"/>
    <w:rsid w:val="00AD11B0"/>
    <w:rsid w:val="00AD1266"/>
    <w:rsid w:val="00AD1552"/>
    <w:rsid w:val="00AD15A2"/>
    <w:rsid w:val="00AD1939"/>
    <w:rsid w:val="00AD1989"/>
    <w:rsid w:val="00AD1A96"/>
    <w:rsid w:val="00AD1B3B"/>
    <w:rsid w:val="00AD1D5F"/>
    <w:rsid w:val="00AD1E42"/>
    <w:rsid w:val="00AD2143"/>
    <w:rsid w:val="00AD23A3"/>
    <w:rsid w:val="00AD27C6"/>
    <w:rsid w:val="00AD2915"/>
    <w:rsid w:val="00AD2AD0"/>
    <w:rsid w:val="00AD2EFE"/>
    <w:rsid w:val="00AD2FE0"/>
    <w:rsid w:val="00AD2FE8"/>
    <w:rsid w:val="00AD30A3"/>
    <w:rsid w:val="00AD3229"/>
    <w:rsid w:val="00AD3467"/>
    <w:rsid w:val="00AD35A2"/>
    <w:rsid w:val="00AD39FD"/>
    <w:rsid w:val="00AD3B9E"/>
    <w:rsid w:val="00AD3C6D"/>
    <w:rsid w:val="00AD3E24"/>
    <w:rsid w:val="00AD40A2"/>
    <w:rsid w:val="00AD43B8"/>
    <w:rsid w:val="00AD4646"/>
    <w:rsid w:val="00AD4662"/>
    <w:rsid w:val="00AD487C"/>
    <w:rsid w:val="00AD4947"/>
    <w:rsid w:val="00AD4C30"/>
    <w:rsid w:val="00AD4C4B"/>
    <w:rsid w:val="00AD4CA8"/>
    <w:rsid w:val="00AD4D9E"/>
    <w:rsid w:val="00AD4E58"/>
    <w:rsid w:val="00AD4EE8"/>
    <w:rsid w:val="00AD51A3"/>
    <w:rsid w:val="00AD5356"/>
    <w:rsid w:val="00AD54A8"/>
    <w:rsid w:val="00AD5580"/>
    <w:rsid w:val="00AD56A7"/>
    <w:rsid w:val="00AD594D"/>
    <w:rsid w:val="00AD59BC"/>
    <w:rsid w:val="00AD5B0A"/>
    <w:rsid w:val="00AD5B24"/>
    <w:rsid w:val="00AD5B7B"/>
    <w:rsid w:val="00AD5C05"/>
    <w:rsid w:val="00AD5C17"/>
    <w:rsid w:val="00AD5CBE"/>
    <w:rsid w:val="00AD5D01"/>
    <w:rsid w:val="00AD5E29"/>
    <w:rsid w:val="00AD5E5D"/>
    <w:rsid w:val="00AD5ED2"/>
    <w:rsid w:val="00AD5EF4"/>
    <w:rsid w:val="00AD5F11"/>
    <w:rsid w:val="00AD610B"/>
    <w:rsid w:val="00AD613A"/>
    <w:rsid w:val="00AD62FC"/>
    <w:rsid w:val="00AD64E0"/>
    <w:rsid w:val="00AD6507"/>
    <w:rsid w:val="00AD65BA"/>
    <w:rsid w:val="00AD6ACC"/>
    <w:rsid w:val="00AD6AF1"/>
    <w:rsid w:val="00AD6D6C"/>
    <w:rsid w:val="00AD6DA3"/>
    <w:rsid w:val="00AD6DC4"/>
    <w:rsid w:val="00AD6EC5"/>
    <w:rsid w:val="00AD6F15"/>
    <w:rsid w:val="00AD6F3B"/>
    <w:rsid w:val="00AD7144"/>
    <w:rsid w:val="00AD73D5"/>
    <w:rsid w:val="00AD7408"/>
    <w:rsid w:val="00AD7435"/>
    <w:rsid w:val="00AD7444"/>
    <w:rsid w:val="00AD7520"/>
    <w:rsid w:val="00AD752C"/>
    <w:rsid w:val="00AD75A8"/>
    <w:rsid w:val="00AD774C"/>
    <w:rsid w:val="00AD77F4"/>
    <w:rsid w:val="00AD7840"/>
    <w:rsid w:val="00AD788D"/>
    <w:rsid w:val="00AD790B"/>
    <w:rsid w:val="00AD7A52"/>
    <w:rsid w:val="00AE01E8"/>
    <w:rsid w:val="00AE02BE"/>
    <w:rsid w:val="00AE034B"/>
    <w:rsid w:val="00AE0858"/>
    <w:rsid w:val="00AE0906"/>
    <w:rsid w:val="00AE092E"/>
    <w:rsid w:val="00AE099F"/>
    <w:rsid w:val="00AE09DA"/>
    <w:rsid w:val="00AE0D97"/>
    <w:rsid w:val="00AE1005"/>
    <w:rsid w:val="00AE1143"/>
    <w:rsid w:val="00AE1160"/>
    <w:rsid w:val="00AE145E"/>
    <w:rsid w:val="00AE1469"/>
    <w:rsid w:val="00AE14FD"/>
    <w:rsid w:val="00AE168D"/>
    <w:rsid w:val="00AE16F2"/>
    <w:rsid w:val="00AE17AD"/>
    <w:rsid w:val="00AE1889"/>
    <w:rsid w:val="00AE18C1"/>
    <w:rsid w:val="00AE1A4B"/>
    <w:rsid w:val="00AE1A6F"/>
    <w:rsid w:val="00AE1C4E"/>
    <w:rsid w:val="00AE1ED5"/>
    <w:rsid w:val="00AE22B7"/>
    <w:rsid w:val="00AE2330"/>
    <w:rsid w:val="00AE2406"/>
    <w:rsid w:val="00AE251F"/>
    <w:rsid w:val="00AE2568"/>
    <w:rsid w:val="00AE2BB6"/>
    <w:rsid w:val="00AE2D3D"/>
    <w:rsid w:val="00AE2DB2"/>
    <w:rsid w:val="00AE302D"/>
    <w:rsid w:val="00AE30E7"/>
    <w:rsid w:val="00AE369F"/>
    <w:rsid w:val="00AE37DB"/>
    <w:rsid w:val="00AE3806"/>
    <w:rsid w:val="00AE3968"/>
    <w:rsid w:val="00AE39DD"/>
    <w:rsid w:val="00AE3AC3"/>
    <w:rsid w:val="00AE3E6B"/>
    <w:rsid w:val="00AE407B"/>
    <w:rsid w:val="00AE40A5"/>
    <w:rsid w:val="00AE42FD"/>
    <w:rsid w:val="00AE4722"/>
    <w:rsid w:val="00AE47D6"/>
    <w:rsid w:val="00AE4917"/>
    <w:rsid w:val="00AE49A2"/>
    <w:rsid w:val="00AE4C18"/>
    <w:rsid w:val="00AE4E8B"/>
    <w:rsid w:val="00AE4EE5"/>
    <w:rsid w:val="00AE518E"/>
    <w:rsid w:val="00AE51E6"/>
    <w:rsid w:val="00AE52E9"/>
    <w:rsid w:val="00AE53EE"/>
    <w:rsid w:val="00AE5519"/>
    <w:rsid w:val="00AE5548"/>
    <w:rsid w:val="00AE565F"/>
    <w:rsid w:val="00AE5877"/>
    <w:rsid w:val="00AE58B7"/>
    <w:rsid w:val="00AE59A8"/>
    <w:rsid w:val="00AE59EB"/>
    <w:rsid w:val="00AE5B43"/>
    <w:rsid w:val="00AE5C22"/>
    <w:rsid w:val="00AE5C8D"/>
    <w:rsid w:val="00AE5C9A"/>
    <w:rsid w:val="00AE5E0D"/>
    <w:rsid w:val="00AE6216"/>
    <w:rsid w:val="00AE62A2"/>
    <w:rsid w:val="00AE63C3"/>
    <w:rsid w:val="00AE6417"/>
    <w:rsid w:val="00AE646E"/>
    <w:rsid w:val="00AE6854"/>
    <w:rsid w:val="00AE68EF"/>
    <w:rsid w:val="00AE6954"/>
    <w:rsid w:val="00AE69BF"/>
    <w:rsid w:val="00AE6A47"/>
    <w:rsid w:val="00AE6A5B"/>
    <w:rsid w:val="00AE6AD4"/>
    <w:rsid w:val="00AE6AF4"/>
    <w:rsid w:val="00AE6C50"/>
    <w:rsid w:val="00AE6DBF"/>
    <w:rsid w:val="00AE6E1A"/>
    <w:rsid w:val="00AE722F"/>
    <w:rsid w:val="00AE72B9"/>
    <w:rsid w:val="00AE73E1"/>
    <w:rsid w:val="00AE7404"/>
    <w:rsid w:val="00AE75A9"/>
    <w:rsid w:val="00AE7619"/>
    <w:rsid w:val="00AE7796"/>
    <w:rsid w:val="00AE7E21"/>
    <w:rsid w:val="00AE7E86"/>
    <w:rsid w:val="00AE7E8E"/>
    <w:rsid w:val="00AE7EBF"/>
    <w:rsid w:val="00AE7EC7"/>
    <w:rsid w:val="00AE7F86"/>
    <w:rsid w:val="00AF00B0"/>
    <w:rsid w:val="00AF0124"/>
    <w:rsid w:val="00AF0289"/>
    <w:rsid w:val="00AF02FB"/>
    <w:rsid w:val="00AF0605"/>
    <w:rsid w:val="00AF0774"/>
    <w:rsid w:val="00AF0913"/>
    <w:rsid w:val="00AF09AA"/>
    <w:rsid w:val="00AF0C55"/>
    <w:rsid w:val="00AF1078"/>
    <w:rsid w:val="00AF1146"/>
    <w:rsid w:val="00AF12B2"/>
    <w:rsid w:val="00AF1520"/>
    <w:rsid w:val="00AF1654"/>
    <w:rsid w:val="00AF16FC"/>
    <w:rsid w:val="00AF179B"/>
    <w:rsid w:val="00AF1977"/>
    <w:rsid w:val="00AF1C19"/>
    <w:rsid w:val="00AF1C35"/>
    <w:rsid w:val="00AF2108"/>
    <w:rsid w:val="00AF2196"/>
    <w:rsid w:val="00AF25E6"/>
    <w:rsid w:val="00AF2A50"/>
    <w:rsid w:val="00AF2A8D"/>
    <w:rsid w:val="00AF2B75"/>
    <w:rsid w:val="00AF2D60"/>
    <w:rsid w:val="00AF2D64"/>
    <w:rsid w:val="00AF2D75"/>
    <w:rsid w:val="00AF2D84"/>
    <w:rsid w:val="00AF2D9B"/>
    <w:rsid w:val="00AF2E2F"/>
    <w:rsid w:val="00AF2E9E"/>
    <w:rsid w:val="00AF2FC9"/>
    <w:rsid w:val="00AF3290"/>
    <w:rsid w:val="00AF33C9"/>
    <w:rsid w:val="00AF34FB"/>
    <w:rsid w:val="00AF3A58"/>
    <w:rsid w:val="00AF3B4E"/>
    <w:rsid w:val="00AF3CD4"/>
    <w:rsid w:val="00AF435B"/>
    <w:rsid w:val="00AF448B"/>
    <w:rsid w:val="00AF4724"/>
    <w:rsid w:val="00AF498A"/>
    <w:rsid w:val="00AF4A52"/>
    <w:rsid w:val="00AF4AF7"/>
    <w:rsid w:val="00AF4D6F"/>
    <w:rsid w:val="00AF4D7B"/>
    <w:rsid w:val="00AF4ED1"/>
    <w:rsid w:val="00AF52CA"/>
    <w:rsid w:val="00AF5568"/>
    <w:rsid w:val="00AF557D"/>
    <w:rsid w:val="00AF5609"/>
    <w:rsid w:val="00AF5785"/>
    <w:rsid w:val="00AF5843"/>
    <w:rsid w:val="00AF5998"/>
    <w:rsid w:val="00AF5AA7"/>
    <w:rsid w:val="00AF5DB2"/>
    <w:rsid w:val="00AF5E68"/>
    <w:rsid w:val="00AF5ECE"/>
    <w:rsid w:val="00AF60DD"/>
    <w:rsid w:val="00AF61C6"/>
    <w:rsid w:val="00AF61D2"/>
    <w:rsid w:val="00AF6254"/>
    <w:rsid w:val="00AF6342"/>
    <w:rsid w:val="00AF64DC"/>
    <w:rsid w:val="00AF676F"/>
    <w:rsid w:val="00AF6ADB"/>
    <w:rsid w:val="00AF6B2C"/>
    <w:rsid w:val="00AF6BE9"/>
    <w:rsid w:val="00AF6C07"/>
    <w:rsid w:val="00AF6D59"/>
    <w:rsid w:val="00AF6E56"/>
    <w:rsid w:val="00AF70C3"/>
    <w:rsid w:val="00AF73ED"/>
    <w:rsid w:val="00AF7608"/>
    <w:rsid w:val="00AF769D"/>
    <w:rsid w:val="00AF777A"/>
    <w:rsid w:val="00AF7882"/>
    <w:rsid w:val="00AF7A5D"/>
    <w:rsid w:val="00AF7B32"/>
    <w:rsid w:val="00AF7E5A"/>
    <w:rsid w:val="00AF7EC1"/>
    <w:rsid w:val="00AF7F6C"/>
    <w:rsid w:val="00B000BC"/>
    <w:rsid w:val="00B00177"/>
    <w:rsid w:val="00B00318"/>
    <w:rsid w:val="00B00393"/>
    <w:rsid w:val="00B0041D"/>
    <w:rsid w:val="00B0049F"/>
    <w:rsid w:val="00B00682"/>
    <w:rsid w:val="00B00689"/>
    <w:rsid w:val="00B008C6"/>
    <w:rsid w:val="00B0094D"/>
    <w:rsid w:val="00B00ADD"/>
    <w:rsid w:val="00B00AED"/>
    <w:rsid w:val="00B00F63"/>
    <w:rsid w:val="00B00FBC"/>
    <w:rsid w:val="00B0103D"/>
    <w:rsid w:val="00B0109F"/>
    <w:rsid w:val="00B010E8"/>
    <w:rsid w:val="00B012E1"/>
    <w:rsid w:val="00B012F9"/>
    <w:rsid w:val="00B01400"/>
    <w:rsid w:val="00B0153C"/>
    <w:rsid w:val="00B0167A"/>
    <w:rsid w:val="00B017AB"/>
    <w:rsid w:val="00B0186D"/>
    <w:rsid w:val="00B01870"/>
    <w:rsid w:val="00B01949"/>
    <w:rsid w:val="00B01A62"/>
    <w:rsid w:val="00B01A88"/>
    <w:rsid w:val="00B02096"/>
    <w:rsid w:val="00B022E0"/>
    <w:rsid w:val="00B02576"/>
    <w:rsid w:val="00B02580"/>
    <w:rsid w:val="00B028B7"/>
    <w:rsid w:val="00B02917"/>
    <w:rsid w:val="00B02966"/>
    <w:rsid w:val="00B0297B"/>
    <w:rsid w:val="00B029A7"/>
    <w:rsid w:val="00B02B24"/>
    <w:rsid w:val="00B02BC0"/>
    <w:rsid w:val="00B02E63"/>
    <w:rsid w:val="00B03095"/>
    <w:rsid w:val="00B030AA"/>
    <w:rsid w:val="00B0336A"/>
    <w:rsid w:val="00B035ED"/>
    <w:rsid w:val="00B03651"/>
    <w:rsid w:val="00B038CE"/>
    <w:rsid w:val="00B03C23"/>
    <w:rsid w:val="00B03CA4"/>
    <w:rsid w:val="00B04415"/>
    <w:rsid w:val="00B0459F"/>
    <w:rsid w:val="00B047E5"/>
    <w:rsid w:val="00B0485F"/>
    <w:rsid w:val="00B04A1D"/>
    <w:rsid w:val="00B04A3A"/>
    <w:rsid w:val="00B04E74"/>
    <w:rsid w:val="00B0548C"/>
    <w:rsid w:val="00B055A7"/>
    <w:rsid w:val="00B056F8"/>
    <w:rsid w:val="00B05A36"/>
    <w:rsid w:val="00B05B29"/>
    <w:rsid w:val="00B05B91"/>
    <w:rsid w:val="00B05C83"/>
    <w:rsid w:val="00B05D31"/>
    <w:rsid w:val="00B05E40"/>
    <w:rsid w:val="00B05FC6"/>
    <w:rsid w:val="00B061CE"/>
    <w:rsid w:val="00B06204"/>
    <w:rsid w:val="00B0626E"/>
    <w:rsid w:val="00B06345"/>
    <w:rsid w:val="00B0653F"/>
    <w:rsid w:val="00B06642"/>
    <w:rsid w:val="00B0666A"/>
    <w:rsid w:val="00B066CA"/>
    <w:rsid w:val="00B0676D"/>
    <w:rsid w:val="00B06984"/>
    <w:rsid w:val="00B069AA"/>
    <w:rsid w:val="00B06B1A"/>
    <w:rsid w:val="00B06B29"/>
    <w:rsid w:val="00B06BA4"/>
    <w:rsid w:val="00B06C85"/>
    <w:rsid w:val="00B06CC2"/>
    <w:rsid w:val="00B06ED7"/>
    <w:rsid w:val="00B06F4F"/>
    <w:rsid w:val="00B0715F"/>
    <w:rsid w:val="00B0726B"/>
    <w:rsid w:val="00B0744D"/>
    <w:rsid w:val="00B07466"/>
    <w:rsid w:val="00B074F5"/>
    <w:rsid w:val="00B077E3"/>
    <w:rsid w:val="00B078E2"/>
    <w:rsid w:val="00B07B1C"/>
    <w:rsid w:val="00B07BDE"/>
    <w:rsid w:val="00B07CE2"/>
    <w:rsid w:val="00B07CFD"/>
    <w:rsid w:val="00B07EC9"/>
    <w:rsid w:val="00B07F65"/>
    <w:rsid w:val="00B10176"/>
    <w:rsid w:val="00B101CB"/>
    <w:rsid w:val="00B1038B"/>
    <w:rsid w:val="00B1040A"/>
    <w:rsid w:val="00B10438"/>
    <w:rsid w:val="00B1047E"/>
    <w:rsid w:val="00B105BA"/>
    <w:rsid w:val="00B10607"/>
    <w:rsid w:val="00B10672"/>
    <w:rsid w:val="00B10689"/>
    <w:rsid w:val="00B1076E"/>
    <w:rsid w:val="00B10930"/>
    <w:rsid w:val="00B109E2"/>
    <w:rsid w:val="00B109E9"/>
    <w:rsid w:val="00B10B5B"/>
    <w:rsid w:val="00B10B63"/>
    <w:rsid w:val="00B10BC7"/>
    <w:rsid w:val="00B10C12"/>
    <w:rsid w:val="00B110E9"/>
    <w:rsid w:val="00B1112B"/>
    <w:rsid w:val="00B11144"/>
    <w:rsid w:val="00B111E7"/>
    <w:rsid w:val="00B11270"/>
    <w:rsid w:val="00B11439"/>
    <w:rsid w:val="00B11590"/>
    <w:rsid w:val="00B1167C"/>
    <w:rsid w:val="00B116AB"/>
    <w:rsid w:val="00B1197F"/>
    <w:rsid w:val="00B11D41"/>
    <w:rsid w:val="00B11EA4"/>
    <w:rsid w:val="00B11F51"/>
    <w:rsid w:val="00B11FDC"/>
    <w:rsid w:val="00B12194"/>
    <w:rsid w:val="00B12577"/>
    <w:rsid w:val="00B125EF"/>
    <w:rsid w:val="00B12741"/>
    <w:rsid w:val="00B127C9"/>
    <w:rsid w:val="00B12890"/>
    <w:rsid w:val="00B128E9"/>
    <w:rsid w:val="00B129B5"/>
    <w:rsid w:val="00B12AFD"/>
    <w:rsid w:val="00B12BBF"/>
    <w:rsid w:val="00B12CB1"/>
    <w:rsid w:val="00B12D60"/>
    <w:rsid w:val="00B12D76"/>
    <w:rsid w:val="00B12DBF"/>
    <w:rsid w:val="00B12F67"/>
    <w:rsid w:val="00B13189"/>
    <w:rsid w:val="00B131D2"/>
    <w:rsid w:val="00B133E7"/>
    <w:rsid w:val="00B134F8"/>
    <w:rsid w:val="00B1368A"/>
    <w:rsid w:val="00B1368E"/>
    <w:rsid w:val="00B13767"/>
    <w:rsid w:val="00B137C8"/>
    <w:rsid w:val="00B13BAD"/>
    <w:rsid w:val="00B13D85"/>
    <w:rsid w:val="00B1414A"/>
    <w:rsid w:val="00B141FA"/>
    <w:rsid w:val="00B142F6"/>
    <w:rsid w:val="00B14643"/>
    <w:rsid w:val="00B14FE4"/>
    <w:rsid w:val="00B14FEA"/>
    <w:rsid w:val="00B15079"/>
    <w:rsid w:val="00B15114"/>
    <w:rsid w:val="00B15119"/>
    <w:rsid w:val="00B15158"/>
    <w:rsid w:val="00B1515C"/>
    <w:rsid w:val="00B15204"/>
    <w:rsid w:val="00B15384"/>
    <w:rsid w:val="00B153DD"/>
    <w:rsid w:val="00B1572E"/>
    <w:rsid w:val="00B15AD8"/>
    <w:rsid w:val="00B15C1F"/>
    <w:rsid w:val="00B15C95"/>
    <w:rsid w:val="00B15CA1"/>
    <w:rsid w:val="00B15CC6"/>
    <w:rsid w:val="00B15D44"/>
    <w:rsid w:val="00B15ED3"/>
    <w:rsid w:val="00B1633E"/>
    <w:rsid w:val="00B1644F"/>
    <w:rsid w:val="00B16540"/>
    <w:rsid w:val="00B16C8D"/>
    <w:rsid w:val="00B16D6B"/>
    <w:rsid w:val="00B16F2A"/>
    <w:rsid w:val="00B17129"/>
    <w:rsid w:val="00B17214"/>
    <w:rsid w:val="00B1759A"/>
    <w:rsid w:val="00B175BC"/>
    <w:rsid w:val="00B17671"/>
    <w:rsid w:val="00B17777"/>
    <w:rsid w:val="00B17821"/>
    <w:rsid w:val="00B17868"/>
    <w:rsid w:val="00B17E8D"/>
    <w:rsid w:val="00B20168"/>
    <w:rsid w:val="00B20257"/>
    <w:rsid w:val="00B2058C"/>
    <w:rsid w:val="00B206EB"/>
    <w:rsid w:val="00B207A9"/>
    <w:rsid w:val="00B2088F"/>
    <w:rsid w:val="00B20989"/>
    <w:rsid w:val="00B20AC7"/>
    <w:rsid w:val="00B20BBC"/>
    <w:rsid w:val="00B20E19"/>
    <w:rsid w:val="00B21242"/>
    <w:rsid w:val="00B21337"/>
    <w:rsid w:val="00B214CD"/>
    <w:rsid w:val="00B21559"/>
    <w:rsid w:val="00B21594"/>
    <w:rsid w:val="00B217D0"/>
    <w:rsid w:val="00B21810"/>
    <w:rsid w:val="00B21B25"/>
    <w:rsid w:val="00B21B92"/>
    <w:rsid w:val="00B21EC3"/>
    <w:rsid w:val="00B21EE1"/>
    <w:rsid w:val="00B21EEC"/>
    <w:rsid w:val="00B22085"/>
    <w:rsid w:val="00B2216D"/>
    <w:rsid w:val="00B22467"/>
    <w:rsid w:val="00B22558"/>
    <w:rsid w:val="00B225F3"/>
    <w:rsid w:val="00B22783"/>
    <w:rsid w:val="00B22937"/>
    <w:rsid w:val="00B2299A"/>
    <w:rsid w:val="00B22B70"/>
    <w:rsid w:val="00B22D00"/>
    <w:rsid w:val="00B22F01"/>
    <w:rsid w:val="00B2311E"/>
    <w:rsid w:val="00B23163"/>
    <w:rsid w:val="00B2318C"/>
    <w:rsid w:val="00B23211"/>
    <w:rsid w:val="00B2381B"/>
    <w:rsid w:val="00B23AA9"/>
    <w:rsid w:val="00B23B5E"/>
    <w:rsid w:val="00B23B84"/>
    <w:rsid w:val="00B23F6E"/>
    <w:rsid w:val="00B23F8A"/>
    <w:rsid w:val="00B244E9"/>
    <w:rsid w:val="00B24585"/>
    <w:rsid w:val="00B2464A"/>
    <w:rsid w:val="00B24A07"/>
    <w:rsid w:val="00B24F4C"/>
    <w:rsid w:val="00B24F9B"/>
    <w:rsid w:val="00B2514A"/>
    <w:rsid w:val="00B2528A"/>
    <w:rsid w:val="00B25332"/>
    <w:rsid w:val="00B254B4"/>
    <w:rsid w:val="00B25733"/>
    <w:rsid w:val="00B257DF"/>
    <w:rsid w:val="00B259E7"/>
    <w:rsid w:val="00B25A0B"/>
    <w:rsid w:val="00B25A2A"/>
    <w:rsid w:val="00B25A8C"/>
    <w:rsid w:val="00B25AAB"/>
    <w:rsid w:val="00B25B45"/>
    <w:rsid w:val="00B25C42"/>
    <w:rsid w:val="00B25E7C"/>
    <w:rsid w:val="00B25F41"/>
    <w:rsid w:val="00B26457"/>
    <w:rsid w:val="00B264A9"/>
    <w:rsid w:val="00B264EC"/>
    <w:rsid w:val="00B265D1"/>
    <w:rsid w:val="00B26691"/>
    <w:rsid w:val="00B266AB"/>
    <w:rsid w:val="00B268BF"/>
    <w:rsid w:val="00B26932"/>
    <w:rsid w:val="00B26B8C"/>
    <w:rsid w:val="00B26D0F"/>
    <w:rsid w:val="00B26F6E"/>
    <w:rsid w:val="00B26F83"/>
    <w:rsid w:val="00B2713E"/>
    <w:rsid w:val="00B2723D"/>
    <w:rsid w:val="00B2727B"/>
    <w:rsid w:val="00B272D0"/>
    <w:rsid w:val="00B27482"/>
    <w:rsid w:val="00B274AE"/>
    <w:rsid w:val="00B2753B"/>
    <w:rsid w:val="00B27650"/>
    <w:rsid w:val="00B276EC"/>
    <w:rsid w:val="00B27DD7"/>
    <w:rsid w:val="00B303CD"/>
    <w:rsid w:val="00B3040F"/>
    <w:rsid w:val="00B30A30"/>
    <w:rsid w:val="00B30AE1"/>
    <w:rsid w:val="00B30BFB"/>
    <w:rsid w:val="00B30C97"/>
    <w:rsid w:val="00B30F1B"/>
    <w:rsid w:val="00B3113C"/>
    <w:rsid w:val="00B311F0"/>
    <w:rsid w:val="00B3120B"/>
    <w:rsid w:val="00B31361"/>
    <w:rsid w:val="00B313D2"/>
    <w:rsid w:val="00B31507"/>
    <w:rsid w:val="00B316C9"/>
    <w:rsid w:val="00B317C2"/>
    <w:rsid w:val="00B31981"/>
    <w:rsid w:val="00B31AB1"/>
    <w:rsid w:val="00B31BA7"/>
    <w:rsid w:val="00B31D94"/>
    <w:rsid w:val="00B31EB9"/>
    <w:rsid w:val="00B31EFD"/>
    <w:rsid w:val="00B31F46"/>
    <w:rsid w:val="00B3214C"/>
    <w:rsid w:val="00B324B4"/>
    <w:rsid w:val="00B32543"/>
    <w:rsid w:val="00B3271F"/>
    <w:rsid w:val="00B327E0"/>
    <w:rsid w:val="00B32A75"/>
    <w:rsid w:val="00B32AB5"/>
    <w:rsid w:val="00B32B65"/>
    <w:rsid w:val="00B32D0A"/>
    <w:rsid w:val="00B32E9B"/>
    <w:rsid w:val="00B3333D"/>
    <w:rsid w:val="00B337D1"/>
    <w:rsid w:val="00B33D4C"/>
    <w:rsid w:val="00B34005"/>
    <w:rsid w:val="00B3412B"/>
    <w:rsid w:val="00B34198"/>
    <w:rsid w:val="00B34255"/>
    <w:rsid w:val="00B343E9"/>
    <w:rsid w:val="00B34566"/>
    <w:rsid w:val="00B345A5"/>
    <w:rsid w:val="00B34729"/>
    <w:rsid w:val="00B34868"/>
    <w:rsid w:val="00B34939"/>
    <w:rsid w:val="00B34B86"/>
    <w:rsid w:val="00B34CF1"/>
    <w:rsid w:val="00B34D38"/>
    <w:rsid w:val="00B34D46"/>
    <w:rsid w:val="00B34DA7"/>
    <w:rsid w:val="00B34DAE"/>
    <w:rsid w:val="00B34DCB"/>
    <w:rsid w:val="00B34DFB"/>
    <w:rsid w:val="00B34DFC"/>
    <w:rsid w:val="00B35065"/>
    <w:rsid w:val="00B35115"/>
    <w:rsid w:val="00B3536B"/>
    <w:rsid w:val="00B353B9"/>
    <w:rsid w:val="00B35579"/>
    <w:rsid w:val="00B3579E"/>
    <w:rsid w:val="00B35C42"/>
    <w:rsid w:val="00B3608A"/>
    <w:rsid w:val="00B3616D"/>
    <w:rsid w:val="00B362EF"/>
    <w:rsid w:val="00B3638E"/>
    <w:rsid w:val="00B363E6"/>
    <w:rsid w:val="00B3673E"/>
    <w:rsid w:val="00B36981"/>
    <w:rsid w:val="00B36DA1"/>
    <w:rsid w:val="00B36DB0"/>
    <w:rsid w:val="00B36E86"/>
    <w:rsid w:val="00B36EB4"/>
    <w:rsid w:val="00B3706C"/>
    <w:rsid w:val="00B37194"/>
    <w:rsid w:val="00B371C8"/>
    <w:rsid w:val="00B37339"/>
    <w:rsid w:val="00B373A7"/>
    <w:rsid w:val="00B373DE"/>
    <w:rsid w:val="00B374CC"/>
    <w:rsid w:val="00B37669"/>
    <w:rsid w:val="00B377F3"/>
    <w:rsid w:val="00B37817"/>
    <w:rsid w:val="00B37B27"/>
    <w:rsid w:val="00B37DE4"/>
    <w:rsid w:val="00B37F58"/>
    <w:rsid w:val="00B37F5B"/>
    <w:rsid w:val="00B401E8"/>
    <w:rsid w:val="00B4051A"/>
    <w:rsid w:val="00B4057B"/>
    <w:rsid w:val="00B405B3"/>
    <w:rsid w:val="00B40674"/>
    <w:rsid w:val="00B40697"/>
    <w:rsid w:val="00B407B3"/>
    <w:rsid w:val="00B40874"/>
    <w:rsid w:val="00B40919"/>
    <w:rsid w:val="00B40CB6"/>
    <w:rsid w:val="00B40CDA"/>
    <w:rsid w:val="00B40F9F"/>
    <w:rsid w:val="00B40FB5"/>
    <w:rsid w:val="00B41076"/>
    <w:rsid w:val="00B41134"/>
    <w:rsid w:val="00B41225"/>
    <w:rsid w:val="00B41573"/>
    <w:rsid w:val="00B41689"/>
    <w:rsid w:val="00B416DA"/>
    <w:rsid w:val="00B4190B"/>
    <w:rsid w:val="00B41A2C"/>
    <w:rsid w:val="00B41C52"/>
    <w:rsid w:val="00B41CA6"/>
    <w:rsid w:val="00B4200F"/>
    <w:rsid w:val="00B42081"/>
    <w:rsid w:val="00B421F7"/>
    <w:rsid w:val="00B42415"/>
    <w:rsid w:val="00B42793"/>
    <w:rsid w:val="00B4287C"/>
    <w:rsid w:val="00B42893"/>
    <w:rsid w:val="00B4289C"/>
    <w:rsid w:val="00B42C42"/>
    <w:rsid w:val="00B42D96"/>
    <w:rsid w:val="00B42E08"/>
    <w:rsid w:val="00B42E8F"/>
    <w:rsid w:val="00B4300D"/>
    <w:rsid w:val="00B4316A"/>
    <w:rsid w:val="00B43293"/>
    <w:rsid w:val="00B433AD"/>
    <w:rsid w:val="00B4345C"/>
    <w:rsid w:val="00B43561"/>
    <w:rsid w:val="00B435CE"/>
    <w:rsid w:val="00B43675"/>
    <w:rsid w:val="00B43B7E"/>
    <w:rsid w:val="00B43D09"/>
    <w:rsid w:val="00B43ED6"/>
    <w:rsid w:val="00B44008"/>
    <w:rsid w:val="00B44098"/>
    <w:rsid w:val="00B440E5"/>
    <w:rsid w:val="00B440EF"/>
    <w:rsid w:val="00B444B9"/>
    <w:rsid w:val="00B44545"/>
    <w:rsid w:val="00B445DB"/>
    <w:rsid w:val="00B44633"/>
    <w:rsid w:val="00B446B4"/>
    <w:rsid w:val="00B446E1"/>
    <w:rsid w:val="00B4490C"/>
    <w:rsid w:val="00B4495B"/>
    <w:rsid w:val="00B44962"/>
    <w:rsid w:val="00B44A41"/>
    <w:rsid w:val="00B44B72"/>
    <w:rsid w:val="00B44C83"/>
    <w:rsid w:val="00B44DF6"/>
    <w:rsid w:val="00B44FA1"/>
    <w:rsid w:val="00B4529E"/>
    <w:rsid w:val="00B45307"/>
    <w:rsid w:val="00B45504"/>
    <w:rsid w:val="00B45509"/>
    <w:rsid w:val="00B4552D"/>
    <w:rsid w:val="00B45690"/>
    <w:rsid w:val="00B457F2"/>
    <w:rsid w:val="00B45988"/>
    <w:rsid w:val="00B459DA"/>
    <w:rsid w:val="00B45A74"/>
    <w:rsid w:val="00B45B8E"/>
    <w:rsid w:val="00B45EF1"/>
    <w:rsid w:val="00B461A6"/>
    <w:rsid w:val="00B46292"/>
    <w:rsid w:val="00B46294"/>
    <w:rsid w:val="00B462D7"/>
    <w:rsid w:val="00B46414"/>
    <w:rsid w:val="00B464AE"/>
    <w:rsid w:val="00B465AE"/>
    <w:rsid w:val="00B46694"/>
    <w:rsid w:val="00B46730"/>
    <w:rsid w:val="00B46756"/>
    <w:rsid w:val="00B4687E"/>
    <w:rsid w:val="00B468C7"/>
    <w:rsid w:val="00B46A59"/>
    <w:rsid w:val="00B46BA0"/>
    <w:rsid w:val="00B472DC"/>
    <w:rsid w:val="00B473B3"/>
    <w:rsid w:val="00B4777E"/>
    <w:rsid w:val="00B477A2"/>
    <w:rsid w:val="00B477E9"/>
    <w:rsid w:val="00B47836"/>
    <w:rsid w:val="00B478DB"/>
    <w:rsid w:val="00B47A3A"/>
    <w:rsid w:val="00B47AAB"/>
    <w:rsid w:val="00B47B7A"/>
    <w:rsid w:val="00B47BAD"/>
    <w:rsid w:val="00B47D61"/>
    <w:rsid w:val="00B47D7B"/>
    <w:rsid w:val="00B50008"/>
    <w:rsid w:val="00B5010B"/>
    <w:rsid w:val="00B5033E"/>
    <w:rsid w:val="00B50353"/>
    <w:rsid w:val="00B50366"/>
    <w:rsid w:val="00B50383"/>
    <w:rsid w:val="00B5042D"/>
    <w:rsid w:val="00B50447"/>
    <w:rsid w:val="00B50A3E"/>
    <w:rsid w:val="00B50B6A"/>
    <w:rsid w:val="00B50C1D"/>
    <w:rsid w:val="00B50C2A"/>
    <w:rsid w:val="00B50CA0"/>
    <w:rsid w:val="00B50CEA"/>
    <w:rsid w:val="00B50D6A"/>
    <w:rsid w:val="00B50EA6"/>
    <w:rsid w:val="00B50EBC"/>
    <w:rsid w:val="00B5100A"/>
    <w:rsid w:val="00B51136"/>
    <w:rsid w:val="00B51174"/>
    <w:rsid w:val="00B51495"/>
    <w:rsid w:val="00B514DB"/>
    <w:rsid w:val="00B5154C"/>
    <w:rsid w:val="00B51690"/>
    <w:rsid w:val="00B5175C"/>
    <w:rsid w:val="00B51806"/>
    <w:rsid w:val="00B518CC"/>
    <w:rsid w:val="00B51B7E"/>
    <w:rsid w:val="00B51E0D"/>
    <w:rsid w:val="00B51F64"/>
    <w:rsid w:val="00B523E1"/>
    <w:rsid w:val="00B5244B"/>
    <w:rsid w:val="00B52510"/>
    <w:rsid w:val="00B525A3"/>
    <w:rsid w:val="00B52704"/>
    <w:rsid w:val="00B52B20"/>
    <w:rsid w:val="00B52CAD"/>
    <w:rsid w:val="00B52F7F"/>
    <w:rsid w:val="00B52FC3"/>
    <w:rsid w:val="00B53160"/>
    <w:rsid w:val="00B534DC"/>
    <w:rsid w:val="00B535D8"/>
    <w:rsid w:val="00B53637"/>
    <w:rsid w:val="00B5364D"/>
    <w:rsid w:val="00B536C9"/>
    <w:rsid w:val="00B53750"/>
    <w:rsid w:val="00B53774"/>
    <w:rsid w:val="00B53EA3"/>
    <w:rsid w:val="00B53F85"/>
    <w:rsid w:val="00B53FFF"/>
    <w:rsid w:val="00B54360"/>
    <w:rsid w:val="00B543C4"/>
    <w:rsid w:val="00B543EC"/>
    <w:rsid w:val="00B5479F"/>
    <w:rsid w:val="00B548CB"/>
    <w:rsid w:val="00B548E5"/>
    <w:rsid w:val="00B54992"/>
    <w:rsid w:val="00B549BF"/>
    <w:rsid w:val="00B54AC2"/>
    <w:rsid w:val="00B54CAA"/>
    <w:rsid w:val="00B54DD5"/>
    <w:rsid w:val="00B54FE9"/>
    <w:rsid w:val="00B5547D"/>
    <w:rsid w:val="00B554FA"/>
    <w:rsid w:val="00B55610"/>
    <w:rsid w:val="00B557AB"/>
    <w:rsid w:val="00B55856"/>
    <w:rsid w:val="00B558C3"/>
    <w:rsid w:val="00B55916"/>
    <w:rsid w:val="00B5598E"/>
    <w:rsid w:val="00B55B0B"/>
    <w:rsid w:val="00B55F82"/>
    <w:rsid w:val="00B564F1"/>
    <w:rsid w:val="00B565B8"/>
    <w:rsid w:val="00B56656"/>
    <w:rsid w:val="00B56A32"/>
    <w:rsid w:val="00B56C29"/>
    <w:rsid w:val="00B56CC4"/>
    <w:rsid w:val="00B56ED6"/>
    <w:rsid w:val="00B5702D"/>
    <w:rsid w:val="00B5703F"/>
    <w:rsid w:val="00B571F1"/>
    <w:rsid w:val="00B575F0"/>
    <w:rsid w:val="00B5764A"/>
    <w:rsid w:val="00B577DB"/>
    <w:rsid w:val="00B57809"/>
    <w:rsid w:val="00B57842"/>
    <w:rsid w:val="00B5793E"/>
    <w:rsid w:val="00B57ABE"/>
    <w:rsid w:val="00B57BB5"/>
    <w:rsid w:val="00B57BCA"/>
    <w:rsid w:val="00B57C42"/>
    <w:rsid w:val="00B57CCF"/>
    <w:rsid w:val="00B57D4F"/>
    <w:rsid w:val="00B57F8E"/>
    <w:rsid w:val="00B57FFA"/>
    <w:rsid w:val="00B602DD"/>
    <w:rsid w:val="00B6084B"/>
    <w:rsid w:val="00B60AF9"/>
    <w:rsid w:val="00B60B19"/>
    <w:rsid w:val="00B60B32"/>
    <w:rsid w:val="00B612ED"/>
    <w:rsid w:val="00B6144A"/>
    <w:rsid w:val="00B61528"/>
    <w:rsid w:val="00B6157E"/>
    <w:rsid w:val="00B615A2"/>
    <w:rsid w:val="00B615C8"/>
    <w:rsid w:val="00B615D1"/>
    <w:rsid w:val="00B6170F"/>
    <w:rsid w:val="00B618EC"/>
    <w:rsid w:val="00B61ACB"/>
    <w:rsid w:val="00B61B30"/>
    <w:rsid w:val="00B61B6D"/>
    <w:rsid w:val="00B61C5C"/>
    <w:rsid w:val="00B61CCA"/>
    <w:rsid w:val="00B6200D"/>
    <w:rsid w:val="00B62049"/>
    <w:rsid w:val="00B62253"/>
    <w:rsid w:val="00B62274"/>
    <w:rsid w:val="00B62636"/>
    <w:rsid w:val="00B62640"/>
    <w:rsid w:val="00B62795"/>
    <w:rsid w:val="00B6280C"/>
    <w:rsid w:val="00B62ABA"/>
    <w:rsid w:val="00B62C84"/>
    <w:rsid w:val="00B62EC0"/>
    <w:rsid w:val="00B632F5"/>
    <w:rsid w:val="00B633C3"/>
    <w:rsid w:val="00B639BF"/>
    <w:rsid w:val="00B63A73"/>
    <w:rsid w:val="00B63BFE"/>
    <w:rsid w:val="00B63C28"/>
    <w:rsid w:val="00B63D9B"/>
    <w:rsid w:val="00B63F88"/>
    <w:rsid w:val="00B6427D"/>
    <w:rsid w:val="00B64375"/>
    <w:rsid w:val="00B64495"/>
    <w:rsid w:val="00B6451A"/>
    <w:rsid w:val="00B64552"/>
    <w:rsid w:val="00B64682"/>
    <w:rsid w:val="00B64688"/>
    <w:rsid w:val="00B646D6"/>
    <w:rsid w:val="00B6478C"/>
    <w:rsid w:val="00B6490F"/>
    <w:rsid w:val="00B64AF2"/>
    <w:rsid w:val="00B64D9A"/>
    <w:rsid w:val="00B64DB1"/>
    <w:rsid w:val="00B64E8E"/>
    <w:rsid w:val="00B65505"/>
    <w:rsid w:val="00B656DC"/>
    <w:rsid w:val="00B65732"/>
    <w:rsid w:val="00B657CE"/>
    <w:rsid w:val="00B65859"/>
    <w:rsid w:val="00B658E7"/>
    <w:rsid w:val="00B65AAF"/>
    <w:rsid w:val="00B65B01"/>
    <w:rsid w:val="00B65B6C"/>
    <w:rsid w:val="00B65BCC"/>
    <w:rsid w:val="00B65C1B"/>
    <w:rsid w:val="00B65C89"/>
    <w:rsid w:val="00B65CD1"/>
    <w:rsid w:val="00B65F2C"/>
    <w:rsid w:val="00B65F47"/>
    <w:rsid w:val="00B65FA9"/>
    <w:rsid w:val="00B65FCC"/>
    <w:rsid w:val="00B65FD0"/>
    <w:rsid w:val="00B660B2"/>
    <w:rsid w:val="00B66125"/>
    <w:rsid w:val="00B6612A"/>
    <w:rsid w:val="00B66323"/>
    <w:rsid w:val="00B667E7"/>
    <w:rsid w:val="00B669FF"/>
    <w:rsid w:val="00B66C01"/>
    <w:rsid w:val="00B66C34"/>
    <w:rsid w:val="00B66C73"/>
    <w:rsid w:val="00B66C82"/>
    <w:rsid w:val="00B66CF0"/>
    <w:rsid w:val="00B66DFC"/>
    <w:rsid w:val="00B66E74"/>
    <w:rsid w:val="00B66FED"/>
    <w:rsid w:val="00B670DB"/>
    <w:rsid w:val="00B672B3"/>
    <w:rsid w:val="00B6761C"/>
    <w:rsid w:val="00B676C8"/>
    <w:rsid w:val="00B67725"/>
    <w:rsid w:val="00B67746"/>
    <w:rsid w:val="00B677EE"/>
    <w:rsid w:val="00B67A7A"/>
    <w:rsid w:val="00B67AF0"/>
    <w:rsid w:val="00B67BC4"/>
    <w:rsid w:val="00B67BDD"/>
    <w:rsid w:val="00B67CD2"/>
    <w:rsid w:val="00B67CD3"/>
    <w:rsid w:val="00B67CDA"/>
    <w:rsid w:val="00B67E72"/>
    <w:rsid w:val="00B67E9D"/>
    <w:rsid w:val="00B67F86"/>
    <w:rsid w:val="00B701EB"/>
    <w:rsid w:val="00B7069C"/>
    <w:rsid w:val="00B707D1"/>
    <w:rsid w:val="00B707D7"/>
    <w:rsid w:val="00B7094E"/>
    <w:rsid w:val="00B70C93"/>
    <w:rsid w:val="00B70D69"/>
    <w:rsid w:val="00B70F2D"/>
    <w:rsid w:val="00B70F51"/>
    <w:rsid w:val="00B70F66"/>
    <w:rsid w:val="00B7101C"/>
    <w:rsid w:val="00B71594"/>
    <w:rsid w:val="00B715FF"/>
    <w:rsid w:val="00B7162D"/>
    <w:rsid w:val="00B716F7"/>
    <w:rsid w:val="00B71ABE"/>
    <w:rsid w:val="00B71C51"/>
    <w:rsid w:val="00B71CA1"/>
    <w:rsid w:val="00B71E02"/>
    <w:rsid w:val="00B72006"/>
    <w:rsid w:val="00B723C8"/>
    <w:rsid w:val="00B72842"/>
    <w:rsid w:val="00B72858"/>
    <w:rsid w:val="00B728EC"/>
    <w:rsid w:val="00B72BD9"/>
    <w:rsid w:val="00B72BF4"/>
    <w:rsid w:val="00B72D65"/>
    <w:rsid w:val="00B72E53"/>
    <w:rsid w:val="00B72EC3"/>
    <w:rsid w:val="00B72F3A"/>
    <w:rsid w:val="00B7302C"/>
    <w:rsid w:val="00B730CC"/>
    <w:rsid w:val="00B732D9"/>
    <w:rsid w:val="00B7333D"/>
    <w:rsid w:val="00B73419"/>
    <w:rsid w:val="00B734EC"/>
    <w:rsid w:val="00B73546"/>
    <w:rsid w:val="00B7362E"/>
    <w:rsid w:val="00B736DC"/>
    <w:rsid w:val="00B73829"/>
    <w:rsid w:val="00B739E0"/>
    <w:rsid w:val="00B73AC7"/>
    <w:rsid w:val="00B73B9D"/>
    <w:rsid w:val="00B73F93"/>
    <w:rsid w:val="00B74241"/>
    <w:rsid w:val="00B74300"/>
    <w:rsid w:val="00B74581"/>
    <w:rsid w:val="00B745C7"/>
    <w:rsid w:val="00B746B3"/>
    <w:rsid w:val="00B74700"/>
    <w:rsid w:val="00B74A1D"/>
    <w:rsid w:val="00B74A81"/>
    <w:rsid w:val="00B74B14"/>
    <w:rsid w:val="00B74EEA"/>
    <w:rsid w:val="00B75298"/>
    <w:rsid w:val="00B75491"/>
    <w:rsid w:val="00B758EC"/>
    <w:rsid w:val="00B76029"/>
    <w:rsid w:val="00B76590"/>
    <w:rsid w:val="00B76913"/>
    <w:rsid w:val="00B769EE"/>
    <w:rsid w:val="00B76B0C"/>
    <w:rsid w:val="00B76BFD"/>
    <w:rsid w:val="00B76CF7"/>
    <w:rsid w:val="00B76ED9"/>
    <w:rsid w:val="00B76F42"/>
    <w:rsid w:val="00B77370"/>
    <w:rsid w:val="00B77486"/>
    <w:rsid w:val="00B7760D"/>
    <w:rsid w:val="00B7785A"/>
    <w:rsid w:val="00B778B1"/>
    <w:rsid w:val="00B77BE4"/>
    <w:rsid w:val="00B77D3A"/>
    <w:rsid w:val="00B77FE3"/>
    <w:rsid w:val="00B800E0"/>
    <w:rsid w:val="00B80375"/>
    <w:rsid w:val="00B804F9"/>
    <w:rsid w:val="00B806B0"/>
    <w:rsid w:val="00B8090E"/>
    <w:rsid w:val="00B80976"/>
    <w:rsid w:val="00B80C4F"/>
    <w:rsid w:val="00B80D39"/>
    <w:rsid w:val="00B80F2B"/>
    <w:rsid w:val="00B81031"/>
    <w:rsid w:val="00B8106E"/>
    <w:rsid w:val="00B81094"/>
    <w:rsid w:val="00B811A7"/>
    <w:rsid w:val="00B812CC"/>
    <w:rsid w:val="00B81363"/>
    <w:rsid w:val="00B814AA"/>
    <w:rsid w:val="00B816AC"/>
    <w:rsid w:val="00B81922"/>
    <w:rsid w:val="00B81FAC"/>
    <w:rsid w:val="00B821E3"/>
    <w:rsid w:val="00B82386"/>
    <w:rsid w:val="00B8251A"/>
    <w:rsid w:val="00B8254C"/>
    <w:rsid w:val="00B82637"/>
    <w:rsid w:val="00B82661"/>
    <w:rsid w:val="00B82783"/>
    <w:rsid w:val="00B82A8C"/>
    <w:rsid w:val="00B82B1E"/>
    <w:rsid w:val="00B82E49"/>
    <w:rsid w:val="00B82F3A"/>
    <w:rsid w:val="00B82FF7"/>
    <w:rsid w:val="00B83063"/>
    <w:rsid w:val="00B8331A"/>
    <w:rsid w:val="00B83363"/>
    <w:rsid w:val="00B8338C"/>
    <w:rsid w:val="00B83533"/>
    <w:rsid w:val="00B835A3"/>
    <w:rsid w:val="00B835AD"/>
    <w:rsid w:val="00B8381B"/>
    <w:rsid w:val="00B839AB"/>
    <w:rsid w:val="00B83A42"/>
    <w:rsid w:val="00B83AEA"/>
    <w:rsid w:val="00B83DB7"/>
    <w:rsid w:val="00B8426D"/>
    <w:rsid w:val="00B84535"/>
    <w:rsid w:val="00B845C2"/>
    <w:rsid w:val="00B84661"/>
    <w:rsid w:val="00B848F5"/>
    <w:rsid w:val="00B84906"/>
    <w:rsid w:val="00B849A2"/>
    <w:rsid w:val="00B849F6"/>
    <w:rsid w:val="00B84BA1"/>
    <w:rsid w:val="00B84C39"/>
    <w:rsid w:val="00B84CCD"/>
    <w:rsid w:val="00B84F8C"/>
    <w:rsid w:val="00B8529E"/>
    <w:rsid w:val="00B852AB"/>
    <w:rsid w:val="00B852F9"/>
    <w:rsid w:val="00B8538E"/>
    <w:rsid w:val="00B854A5"/>
    <w:rsid w:val="00B857C1"/>
    <w:rsid w:val="00B8583D"/>
    <w:rsid w:val="00B858E0"/>
    <w:rsid w:val="00B859B3"/>
    <w:rsid w:val="00B85FE3"/>
    <w:rsid w:val="00B86005"/>
    <w:rsid w:val="00B8600A"/>
    <w:rsid w:val="00B86075"/>
    <w:rsid w:val="00B860B9"/>
    <w:rsid w:val="00B865C9"/>
    <w:rsid w:val="00B8679C"/>
    <w:rsid w:val="00B867C6"/>
    <w:rsid w:val="00B867FA"/>
    <w:rsid w:val="00B8685E"/>
    <w:rsid w:val="00B86881"/>
    <w:rsid w:val="00B86902"/>
    <w:rsid w:val="00B86981"/>
    <w:rsid w:val="00B86B2D"/>
    <w:rsid w:val="00B86E3E"/>
    <w:rsid w:val="00B870F0"/>
    <w:rsid w:val="00B87233"/>
    <w:rsid w:val="00B87375"/>
    <w:rsid w:val="00B877F1"/>
    <w:rsid w:val="00B87A35"/>
    <w:rsid w:val="00B87AE2"/>
    <w:rsid w:val="00B87BCB"/>
    <w:rsid w:val="00B87FE3"/>
    <w:rsid w:val="00B9004E"/>
    <w:rsid w:val="00B90271"/>
    <w:rsid w:val="00B909DF"/>
    <w:rsid w:val="00B90A81"/>
    <w:rsid w:val="00B90B84"/>
    <w:rsid w:val="00B90C96"/>
    <w:rsid w:val="00B90E6F"/>
    <w:rsid w:val="00B90F31"/>
    <w:rsid w:val="00B9109D"/>
    <w:rsid w:val="00B910E8"/>
    <w:rsid w:val="00B9116B"/>
    <w:rsid w:val="00B912B5"/>
    <w:rsid w:val="00B91479"/>
    <w:rsid w:val="00B918F8"/>
    <w:rsid w:val="00B91907"/>
    <w:rsid w:val="00B91933"/>
    <w:rsid w:val="00B919D2"/>
    <w:rsid w:val="00B919DC"/>
    <w:rsid w:val="00B91A3D"/>
    <w:rsid w:val="00B91BEF"/>
    <w:rsid w:val="00B91E1F"/>
    <w:rsid w:val="00B920E0"/>
    <w:rsid w:val="00B922EF"/>
    <w:rsid w:val="00B92340"/>
    <w:rsid w:val="00B92702"/>
    <w:rsid w:val="00B92B43"/>
    <w:rsid w:val="00B92B4A"/>
    <w:rsid w:val="00B933D0"/>
    <w:rsid w:val="00B937CD"/>
    <w:rsid w:val="00B9391B"/>
    <w:rsid w:val="00B93AED"/>
    <w:rsid w:val="00B93C20"/>
    <w:rsid w:val="00B93C69"/>
    <w:rsid w:val="00B93D02"/>
    <w:rsid w:val="00B93F2F"/>
    <w:rsid w:val="00B9409D"/>
    <w:rsid w:val="00B942F1"/>
    <w:rsid w:val="00B94492"/>
    <w:rsid w:val="00B946D4"/>
    <w:rsid w:val="00B94732"/>
    <w:rsid w:val="00B94951"/>
    <w:rsid w:val="00B94A3C"/>
    <w:rsid w:val="00B94C0E"/>
    <w:rsid w:val="00B94CF0"/>
    <w:rsid w:val="00B94DDE"/>
    <w:rsid w:val="00B9500C"/>
    <w:rsid w:val="00B950BA"/>
    <w:rsid w:val="00B95142"/>
    <w:rsid w:val="00B95342"/>
    <w:rsid w:val="00B9537C"/>
    <w:rsid w:val="00B95418"/>
    <w:rsid w:val="00B95497"/>
    <w:rsid w:val="00B957EA"/>
    <w:rsid w:val="00B95915"/>
    <w:rsid w:val="00B9596B"/>
    <w:rsid w:val="00B95981"/>
    <w:rsid w:val="00B95BB8"/>
    <w:rsid w:val="00B95BC5"/>
    <w:rsid w:val="00B95C40"/>
    <w:rsid w:val="00B95C5B"/>
    <w:rsid w:val="00B95F2A"/>
    <w:rsid w:val="00B95FE4"/>
    <w:rsid w:val="00B9612B"/>
    <w:rsid w:val="00B96502"/>
    <w:rsid w:val="00B9657C"/>
    <w:rsid w:val="00B9658B"/>
    <w:rsid w:val="00B9660A"/>
    <w:rsid w:val="00B967A8"/>
    <w:rsid w:val="00B96856"/>
    <w:rsid w:val="00B968F0"/>
    <w:rsid w:val="00B96D52"/>
    <w:rsid w:val="00B96E31"/>
    <w:rsid w:val="00B96EB3"/>
    <w:rsid w:val="00B96F91"/>
    <w:rsid w:val="00B97014"/>
    <w:rsid w:val="00B97135"/>
    <w:rsid w:val="00B9749E"/>
    <w:rsid w:val="00B975CB"/>
    <w:rsid w:val="00B97718"/>
    <w:rsid w:val="00B9778D"/>
    <w:rsid w:val="00B9788B"/>
    <w:rsid w:val="00B978A7"/>
    <w:rsid w:val="00B979D1"/>
    <w:rsid w:val="00B97A34"/>
    <w:rsid w:val="00B97A67"/>
    <w:rsid w:val="00B97C63"/>
    <w:rsid w:val="00B97CDD"/>
    <w:rsid w:val="00B97D12"/>
    <w:rsid w:val="00B97D5F"/>
    <w:rsid w:val="00B97D7A"/>
    <w:rsid w:val="00B97D91"/>
    <w:rsid w:val="00BA003E"/>
    <w:rsid w:val="00BA0081"/>
    <w:rsid w:val="00BA03C7"/>
    <w:rsid w:val="00BA0431"/>
    <w:rsid w:val="00BA0598"/>
    <w:rsid w:val="00BA0B20"/>
    <w:rsid w:val="00BA0C65"/>
    <w:rsid w:val="00BA0C8E"/>
    <w:rsid w:val="00BA0CAA"/>
    <w:rsid w:val="00BA0CF6"/>
    <w:rsid w:val="00BA0D59"/>
    <w:rsid w:val="00BA1024"/>
    <w:rsid w:val="00BA106D"/>
    <w:rsid w:val="00BA11AD"/>
    <w:rsid w:val="00BA1463"/>
    <w:rsid w:val="00BA17ED"/>
    <w:rsid w:val="00BA1882"/>
    <w:rsid w:val="00BA18F3"/>
    <w:rsid w:val="00BA1995"/>
    <w:rsid w:val="00BA1AF5"/>
    <w:rsid w:val="00BA1B39"/>
    <w:rsid w:val="00BA1C32"/>
    <w:rsid w:val="00BA1E3C"/>
    <w:rsid w:val="00BA1F17"/>
    <w:rsid w:val="00BA1FCB"/>
    <w:rsid w:val="00BA2488"/>
    <w:rsid w:val="00BA2758"/>
    <w:rsid w:val="00BA2787"/>
    <w:rsid w:val="00BA2859"/>
    <w:rsid w:val="00BA2B19"/>
    <w:rsid w:val="00BA2DE0"/>
    <w:rsid w:val="00BA2F64"/>
    <w:rsid w:val="00BA2F89"/>
    <w:rsid w:val="00BA3024"/>
    <w:rsid w:val="00BA30A5"/>
    <w:rsid w:val="00BA30CB"/>
    <w:rsid w:val="00BA3350"/>
    <w:rsid w:val="00BA341E"/>
    <w:rsid w:val="00BA36BB"/>
    <w:rsid w:val="00BA36EE"/>
    <w:rsid w:val="00BA38A9"/>
    <w:rsid w:val="00BA38E4"/>
    <w:rsid w:val="00BA3A39"/>
    <w:rsid w:val="00BA3A60"/>
    <w:rsid w:val="00BA3AFC"/>
    <w:rsid w:val="00BA3BD3"/>
    <w:rsid w:val="00BA3CE2"/>
    <w:rsid w:val="00BA3E2B"/>
    <w:rsid w:val="00BA3EEB"/>
    <w:rsid w:val="00BA3F1C"/>
    <w:rsid w:val="00BA3F98"/>
    <w:rsid w:val="00BA40FD"/>
    <w:rsid w:val="00BA4128"/>
    <w:rsid w:val="00BA43B2"/>
    <w:rsid w:val="00BA44A9"/>
    <w:rsid w:val="00BA454A"/>
    <w:rsid w:val="00BA47B9"/>
    <w:rsid w:val="00BA4979"/>
    <w:rsid w:val="00BA4CFD"/>
    <w:rsid w:val="00BA4D43"/>
    <w:rsid w:val="00BA4D9A"/>
    <w:rsid w:val="00BA4DC3"/>
    <w:rsid w:val="00BA4EF4"/>
    <w:rsid w:val="00BA4F00"/>
    <w:rsid w:val="00BA4FFE"/>
    <w:rsid w:val="00BA509D"/>
    <w:rsid w:val="00BA5117"/>
    <w:rsid w:val="00BA5199"/>
    <w:rsid w:val="00BA5258"/>
    <w:rsid w:val="00BA53C5"/>
    <w:rsid w:val="00BA53E7"/>
    <w:rsid w:val="00BA544B"/>
    <w:rsid w:val="00BA5770"/>
    <w:rsid w:val="00BA5778"/>
    <w:rsid w:val="00BA5798"/>
    <w:rsid w:val="00BA58FC"/>
    <w:rsid w:val="00BA5972"/>
    <w:rsid w:val="00BA59C1"/>
    <w:rsid w:val="00BA5A2C"/>
    <w:rsid w:val="00BA5A4A"/>
    <w:rsid w:val="00BA5BAC"/>
    <w:rsid w:val="00BA5C8A"/>
    <w:rsid w:val="00BA5CCD"/>
    <w:rsid w:val="00BA5D83"/>
    <w:rsid w:val="00BA5E6E"/>
    <w:rsid w:val="00BA5F49"/>
    <w:rsid w:val="00BA5FDB"/>
    <w:rsid w:val="00BA60FB"/>
    <w:rsid w:val="00BA617D"/>
    <w:rsid w:val="00BA6337"/>
    <w:rsid w:val="00BA63F1"/>
    <w:rsid w:val="00BA67D3"/>
    <w:rsid w:val="00BA68BB"/>
    <w:rsid w:val="00BA68F8"/>
    <w:rsid w:val="00BA693C"/>
    <w:rsid w:val="00BA6AE4"/>
    <w:rsid w:val="00BA6C50"/>
    <w:rsid w:val="00BA6D72"/>
    <w:rsid w:val="00BA6DFD"/>
    <w:rsid w:val="00BA6E87"/>
    <w:rsid w:val="00BA6E91"/>
    <w:rsid w:val="00BA6F0D"/>
    <w:rsid w:val="00BA6F36"/>
    <w:rsid w:val="00BA6FE2"/>
    <w:rsid w:val="00BA73D6"/>
    <w:rsid w:val="00BA7407"/>
    <w:rsid w:val="00BA74DF"/>
    <w:rsid w:val="00BA75B6"/>
    <w:rsid w:val="00BA76F4"/>
    <w:rsid w:val="00BA7842"/>
    <w:rsid w:val="00BA7867"/>
    <w:rsid w:val="00BA7884"/>
    <w:rsid w:val="00BA78EC"/>
    <w:rsid w:val="00BA792D"/>
    <w:rsid w:val="00BA79F6"/>
    <w:rsid w:val="00BA7A2A"/>
    <w:rsid w:val="00BA7BD9"/>
    <w:rsid w:val="00BA7CE8"/>
    <w:rsid w:val="00BA7E27"/>
    <w:rsid w:val="00BB001D"/>
    <w:rsid w:val="00BB0114"/>
    <w:rsid w:val="00BB0281"/>
    <w:rsid w:val="00BB0296"/>
    <w:rsid w:val="00BB072B"/>
    <w:rsid w:val="00BB09D4"/>
    <w:rsid w:val="00BB0AC5"/>
    <w:rsid w:val="00BB0C6E"/>
    <w:rsid w:val="00BB0CEF"/>
    <w:rsid w:val="00BB0CFC"/>
    <w:rsid w:val="00BB0D10"/>
    <w:rsid w:val="00BB0FEE"/>
    <w:rsid w:val="00BB1224"/>
    <w:rsid w:val="00BB134F"/>
    <w:rsid w:val="00BB1452"/>
    <w:rsid w:val="00BB14EC"/>
    <w:rsid w:val="00BB165E"/>
    <w:rsid w:val="00BB19BD"/>
    <w:rsid w:val="00BB19EB"/>
    <w:rsid w:val="00BB1B1C"/>
    <w:rsid w:val="00BB1BCF"/>
    <w:rsid w:val="00BB1C2B"/>
    <w:rsid w:val="00BB1D94"/>
    <w:rsid w:val="00BB1E83"/>
    <w:rsid w:val="00BB200B"/>
    <w:rsid w:val="00BB2346"/>
    <w:rsid w:val="00BB2411"/>
    <w:rsid w:val="00BB2529"/>
    <w:rsid w:val="00BB259B"/>
    <w:rsid w:val="00BB2852"/>
    <w:rsid w:val="00BB2AB3"/>
    <w:rsid w:val="00BB2BE8"/>
    <w:rsid w:val="00BB2D2E"/>
    <w:rsid w:val="00BB2D77"/>
    <w:rsid w:val="00BB2E8B"/>
    <w:rsid w:val="00BB2F4C"/>
    <w:rsid w:val="00BB3023"/>
    <w:rsid w:val="00BB3175"/>
    <w:rsid w:val="00BB3464"/>
    <w:rsid w:val="00BB3644"/>
    <w:rsid w:val="00BB373B"/>
    <w:rsid w:val="00BB37D0"/>
    <w:rsid w:val="00BB394C"/>
    <w:rsid w:val="00BB3FA1"/>
    <w:rsid w:val="00BB3FD5"/>
    <w:rsid w:val="00BB4235"/>
    <w:rsid w:val="00BB429B"/>
    <w:rsid w:val="00BB459D"/>
    <w:rsid w:val="00BB4796"/>
    <w:rsid w:val="00BB489E"/>
    <w:rsid w:val="00BB493B"/>
    <w:rsid w:val="00BB4B53"/>
    <w:rsid w:val="00BB4B97"/>
    <w:rsid w:val="00BB4D62"/>
    <w:rsid w:val="00BB51C8"/>
    <w:rsid w:val="00BB531F"/>
    <w:rsid w:val="00BB53C1"/>
    <w:rsid w:val="00BB53C2"/>
    <w:rsid w:val="00BB5769"/>
    <w:rsid w:val="00BB5975"/>
    <w:rsid w:val="00BB59EC"/>
    <w:rsid w:val="00BB5BCF"/>
    <w:rsid w:val="00BB5C50"/>
    <w:rsid w:val="00BB6054"/>
    <w:rsid w:val="00BB6188"/>
    <w:rsid w:val="00BB644B"/>
    <w:rsid w:val="00BB675A"/>
    <w:rsid w:val="00BB678F"/>
    <w:rsid w:val="00BB6A68"/>
    <w:rsid w:val="00BB6B45"/>
    <w:rsid w:val="00BB6B8E"/>
    <w:rsid w:val="00BB6D1E"/>
    <w:rsid w:val="00BB6E0A"/>
    <w:rsid w:val="00BB6FD5"/>
    <w:rsid w:val="00BB6FE6"/>
    <w:rsid w:val="00BB7086"/>
    <w:rsid w:val="00BB70D8"/>
    <w:rsid w:val="00BB7282"/>
    <w:rsid w:val="00BB73A3"/>
    <w:rsid w:val="00BB74EC"/>
    <w:rsid w:val="00BB7581"/>
    <w:rsid w:val="00BB788B"/>
    <w:rsid w:val="00BB7D82"/>
    <w:rsid w:val="00BB7DEF"/>
    <w:rsid w:val="00BB7E78"/>
    <w:rsid w:val="00BB7EE1"/>
    <w:rsid w:val="00BB7F28"/>
    <w:rsid w:val="00BC01DA"/>
    <w:rsid w:val="00BC0306"/>
    <w:rsid w:val="00BC091B"/>
    <w:rsid w:val="00BC0950"/>
    <w:rsid w:val="00BC0997"/>
    <w:rsid w:val="00BC09C7"/>
    <w:rsid w:val="00BC0B09"/>
    <w:rsid w:val="00BC0C60"/>
    <w:rsid w:val="00BC0E25"/>
    <w:rsid w:val="00BC0F25"/>
    <w:rsid w:val="00BC100C"/>
    <w:rsid w:val="00BC10E0"/>
    <w:rsid w:val="00BC12AB"/>
    <w:rsid w:val="00BC1486"/>
    <w:rsid w:val="00BC154A"/>
    <w:rsid w:val="00BC158D"/>
    <w:rsid w:val="00BC1607"/>
    <w:rsid w:val="00BC176E"/>
    <w:rsid w:val="00BC18E8"/>
    <w:rsid w:val="00BC1907"/>
    <w:rsid w:val="00BC196D"/>
    <w:rsid w:val="00BC1ABC"/>
    <w:rsid w:val="00BC1D01"/>
    <w:rsid w:val="00BC1E6A"/>
    <w:rsid w:val="00BC1EE5"/>
    <w:rsid w:val="00BC210D"/>
    <w:rsid w:val="00BC2365"/>
    <w:rsid w:val="00BC2472"/>
    <w:rsid w:val="00BC2644"/>
    <w:rsid w:val="00BC2776"/>
    <w:rsid w:val="00BC27E5"/>
    <w:rsid w:val="00BC28CA"/>
    <w:rsid w:val="00BC2943"/>
    <w:rsid w:val="00BC2A37"/>
    <w:rsid w:val="00BC2A5B"/>
    <w:rsid w:val="00BC2A5F"/>
    <w:rsid w:val="00BC2B54"/>
    <w:rsid w:val="00BC2C7A"/>
    <w:rsid w:val="00BC2DCF"/>
    <w:rsid w:val="00BC2E02"/>
    <w:rsid w:val="00BC2E6A"/>
    <w:rsid w:val="00BC2EF6"/>
    <w:rsid w:val="00BC30E8"/>
    <w:rsid w:val="00BC32DF"/>
    <w:rsid w:val="00BC32E9"/>
    <w:rsid w:val="00BC3325"/>
    <w:rsid w:val="00BC33BD"/>
    <w:rsid w:val="00BC35F9"/>
    <w:rsid w:val="00BC3670"/>
    <w:rsid w:val="00BC3695"/>
    <w:rsid w:val="00BC36D7"/>
    <w:rsid w:val="00BC3903"/>
    <w:rsid w:val="00BC3A1D"/>
    <w:rsid w:val="00BC3A8F"/>
    <w:rsid w:val="00BC3AE9"/>
    <w:rsid w:val="00BC3B08"/>
    <w:rsid w:val="00BC3B71"/>
    <w:rsid w:val="00BC3F31"/>
    <w:rsid w:val="00BC3F50"/>
    <w:rsid w:val="00BC3FA2"/>
    <w:rsid w:val="00BC4180"/>
    <w:rsid w:val="00BC4442"/>
    <w:rsid w:val="00BC44B2"/>
    <w:rsid w:val="00BC451E"/>
    <w:rsid w:val="00BC4571"/>
    <w:rsid w:val="00BC476D"/>
    <w:rsid w:val="00BC494E"/>
    <w:rsid w:val="00BC495C"/>
    <w:rsid w:val="00BC4B25"/>
    <w:rsid w:val="00BC4B2A"/>
    <w:rsid w:val="00BC4E62"/>
    <w:rsid w:val="00BC5099"/>
    <w:rsid w:val="00BC51E2"/>
    <w:rsid w:val="00BC522F"/>
    <w:rsid w:val="00BC52E0"/>
    <w:rsid w:val="00BC5320"/>
    <w:rsid w:val="00BC53A7"/>
    <w:rsid w:val="00BC53DE"/>
    <w:rsid w:val="00BC56CD"/>
    <w:rsid w:val="00BC572F"/>
    <w:rsid w:val="00BC590D"/>
    <w:rsid w:val="00BC5A70"/>
    <w:rsid w:val="00BC5B16"/>
    <w:rsid w:val="00BC5B20"/>
    <w:rsid w:val="00BC5D4F"/>
    <w:rsid w:val="00BC5DA4"/>
    <w:rsid w:val="00BC5EC4"/>
    <w:rsid w:val="00BC6135"/>
    <w:rsid w:val="00BC61A5"/>
    <w:rsid w:val="00BC6379"/>
    <w:rsid w:val="00BC6550"/>
    <w:rsid w:val="00BC6672"/>
    <w:rsid w:val="00BC67B0"/>
    <w:rsid w:val="00BC68CC"/>
    <w:rsid w:val="00BC6939"/>
    <w:rsid w:val="00BC7079"/>
    <w:rsid w:val="00BC72AD"/>
    <w:rsid w:val="00BC7368"/>
    <w:rsid w:val="00BC7612"/>
    <w:rsid w:val="00BC7656"/>
    <w:rsid w:val="00BC7765"/>
    <w:rsid w:val="00BC77B5"/>
    <w:rsid w:val="00BC79CF"/>
    <w:rsid w:val="00BC7B70"/>
    <w:rsid w:val="00BC7CDF"/>
    <w:rsid w:val="00BC7E7C"/>
    <w:rsid w:val="00BD0123"/>
    <w:rsid w:val="00BD017C"/>
    <w:rsid w:val="00BD0200"/>
    <w:rsid w:val="00BD0217"/>
    <w:rsid w:val="00BD035C"/>
    <w:rsid w:val="00BD0426"/>
    <w:rsid w:val="00BD0523"/>
    <w:rsid w:val="00BD075C"/>
    <w:rsid w:val="00BD0801"/>
    <w:rsid w:val="00BD081A"/>
    <w:rsid w:val="00BD0A12"/>
    <w:rsid w:val="00BD0B2D"/>
    <w:rsid w:val="00BD0CFC"/>
    <w:rsid w:val="00BD0D33"/>
    <w:rsid w:val="00BD0D68"/>
    <w:rsid w:val="00BD13C3"/>
    <w:rsid w:val="00BD142A"/>
    <w:rsid w:val="00BD1568"/>
    <w:rsid w:val="00BD17C0"/>
    <w:rsid w:val="00BD18AA"/>
    <w:rsid w:val="00BD1A6F"/>
    <w:rsid w:val="00BD1A96"/>
    <w:rsid w:val="00BD1B31"/>
    <w:rsid w:val="00BD1CB0"/>
    <w:rsid w:val="00BD1D1F"/>
    <w:rsid w:val="00BD22B2"/>
    <w:rsid w:val="00BD2431"/>
    <w:rsid w:val="00BD24A8"/>
    <w:rsid w:val="00BD2504"/>
    <w:rsid w:val="00BD2507"/>
    <w:rsid w:val="00BD29DC"/>
    <w:rsid w:val="00BD2B47"/>
    <w:rsid w:val="00BD2B59"/>
    <w:rsid w:val="00BD2D45"/>
    <w:rsid w:val="00BD2D5E"/>
    <w:rsid w:val="00BD2E0A"/>
    <w:rsid w:val="00BD2F13"/>
    <w:rsid w:val="00BD3218"/>
    <w:rsid w:val="00BD34B3"/>
    <w:rsid w:val="00BD3594"/>
    <w:rsid w:val="00BD36BC"/>
    <w:rsid w:val="00BD3793"/>
    <w:rsid w:val="00BD382B"/>
    <w:rsid w:val="00BD3877"/>
    <w:rsid w:val="00BD3B05"/>
    <w:rsid w:val="00BD3C64"/>
    <w:rsid w:val="00BD3ED6"/>
    <w:rsid w:val="00BD3FA7"/>
    <w:rsid w:val="00BD3FF5"/>
    <w:rsid w:val="00BD3FF7"/>
    <w:rsid w:val="00BD4219"/>
    <w:rsid w:val="00BD429F"/>
    <w:rsid w:val="00BD42CE"/>
    <w:rsid w:val="00BD4380"/>
    <w:rsid w:val="00BD442C"/>
    <w:rsid w:val="00BD44A4"/>
    <w:rsid w:val="00BD44E3"/>
    <w:rsid w:val="00BD44FC"/>
    <w:rsid w:val="00BD477A"/>
    <w:rsid w:val="00BD47F8"/>
    <w:rsid w:val="00BD4A19"/>
    <w:rsid w:val="00BD4B76"/>
    <w:rsid w:val="00BD4BF6"/>
    <w:rsid w:val="00BD4D32"/>
    <w:rsid w:val="00BD4FD4"/>
    <w:rsid w:val="00BD5246"/>
    <w:rsid w:val="00BD52ED"/>
    <w:rsid w:val="00BD551A"/>
    <w:rsid w:val="00BD55B3"/>
    <w:rsid w:val="00BD5609"/>
    <w:rsid w:val="00BD562F"/>
    <w:rsid w:val="00BD568A"/>
    <w:rsid w:val="00BD57AF"/>
    <w:rsid w:val="00BD58DB"/>
    <w:rsid w:val="00BD5A5F"/>
    <w:rsid w:val="00BD5A60"/>
    <w:rsid w:val="00BD5B34"/>
    <w:rsid w:val="00BD5C94"/>
    <w:rsid w:val="00BD5D67"/>
    <w:rsid w:val="00BD5D98"/>
    <w:rsid w:val="00BD5DF2"/>
    <w:rsid w:val="00BD5E1A"/>
    <w:rsid w:val="00BD618F"/>
    <w:rsid w:val="00BD61BB"/>
    <w:rsid w:val="00BD6337"/>
    <w:rsid w:val="00BD6439"/>
    <w:rsid w:val="00BD64C5"/>
    <w:rsid w:val="00BD66EF"/>
    <w:rsid w:val="00BD6717"/>
    <w:rsid w:val="00BD6865"/>
    <w:rsid w:val="00BD68AE"/>
    <w:rsid w:val="00BD69AE"/>
    <w:rsid w:val="00BD69BF"/>
    <w:rsid w:val="00BD6C42"/>
    <w:rsid w:val="00BD6D5A"/>
    <w:rsid w:val="00BD6D99"/>
    <w:rsid w:val="00BD6DC3"/>
    <w:rsid w:val="00BD6EAF"/>
    <w:rsid w:val="00BD716A"/>
    <w:rsid w:val="00BD748B"/>
    <w:rsid w:val="00BD7527"/>
    <w:rsid w:val="00BD7578"/>
    <w:rsid w:val="00BD7817"/>
    <w:rsid w:val="00BD7E75"/>
    <w:rsid w:val="00BE00FE"/>
    <w:rsid w:val="00BE01CA"/>
    <w:rsid w:val="00BE038C"/>
    <w:rsid w:val="00BE0504"/>
    <w:rsid w:val="00BE051E"/>
    <w:rsid w:val="00BE055E"/>
    <w:rsid w:val="00BE05D7"/>
    <w:rsid w:val="00BE05DC"/>
    <w:rsid w:val="00BE0929"/>
    <w:rsid w:val="00BE0988"/>
    <w:rsid w:val="00BE0A70"/>
    <w:rsid w:val="00BE0AB6"/>
    <w:rsid w:val="00BE0B51"/>
    <w:rsid w:val="00BE0BCA"/>
    <w:rsid w:val="00BE0D4A"/>
    <w:rsid w:val="00BE0D4F"/>
    <w:rsid w:val="00BE0E3F"/>
    <w:rsid w:val="00BE0EC8"/>
    <w:rsid w:val="00BE0F31"/>
    <w:rsid w:val="00BE1006"/>
    <w:rsid w:val="00BE13E4"/>
    <w:rsid w:val="00BE1464"/>
    <w:rsid w:val="00BE15ED"/>
    <w:rsid w:val="00BE16A8"/>
    <w:rsid w:val="00BE16B6"/>
    <w:rsid w:val="00BE180E"/>
    <w:rsid w:val="00BE1D47"/>
    <w:rsid w:val="00BE1DEE"/>
    <w:rsid w:val="00BE20CB"/>
    <w:rsid w:val="00BE273C"/>
    <w:rsid w:val="00BE283B"/>
    <w:rsid w:val="00BE2967"/>
    <w:rsid w:val="00BE2D17"/>
    <w:rsid w:val="00BE2D8F"/>
    <w:rsid w:val="00BE2DDF"/>
    <w:rsid w:val="00BE3284"/>
    <w:rsid w:val="00BE3298"/>
    <w:rsid w:val="00BE390A"/>
    <w:rsid w:val="00BE3A68"/>
    <w:rsid w:val="00BE3A71"/>
    <w:rsid w:val="00BE3CBE"/>
    <w:rsid w:val="00BE3DC3"/>
    <w:rsid w:val="00BE3ECB"/>
    <w:rsid w:val="00BE401B"/>
    <w:rsid w:val="00BE40EC"/>
    <w:rsid w:val="00BE410B"/>
    <w:rsid w:val="00BE4360"/>
    <w:rsid w:val="00BE43CE"/>
    <w:rsid w:val="00BE43D5"/>
    <w:rsid w:val="00BE4539"/>
    <w:rsid w:val="00BE4979"/>
    <w:rsid w:val="00BE49B4"/>
    <w:rsid w:val="00BE4C7F"/>
    <w:rsid w:val="00BE4E28"/>
    <w:rsid w:val="00BE4E5E"/>
    <w:rsid w:val="00BE507E"/>
    <w:rsid w:val="00BE508D"/>
    <w:rsid w:val="00BE5197"/>
    <w:rsid w:val="00BE5366"/>
    <w:rsid w:val="00BE53B7"/>
    <w:rsid w:val="00BE5523"/>
    <w:rsid w:val="00BE5AF3"/>
    <w:rsid w:val="00BE5D3A"/>
    <w:rsid w:val="00BE5DFF"/>
    <w:rsid w:val="00BE5E49"/>
    <w:rsid w:val="00BE5F92"/>
    <w:rsid w:val="00BE5FB9"/>
    <w:rsid w:val="00BE604D"/>
    <w:rsid w:val="00BE60FA"/>
    <w:rsid w:val="00BE6371"/>
    <w:rsid w:val="00BE65AC"/>
    <w:rsid w:val="00BE65C6"/>
    <w:rsid w:val="00BE65D5"/>
    <w:rsid w:val="00BE68A7"/>
    <w:rsid w:val="00BE69BA"/>
    <w:rsid w:val="00BE6B51"/>
    <w:rsid w:val="00BE6C65"/>
    <w:rsid w:val="00BE6CC2"/>
    <w:rsid w:val="00BE6EAF"/>
    <w:rsid w:val="00BE6F8B"/>
    <w:rsid w:val="00BE716B"/>
    <w:rsid w:val="00BE7247"/>
    <w:rsid w:val="00BE7261"/>
    <w:rsid w:val="00BE73E5"/>
    <w:rsid w:val="00BE7464"/>
    <w:rsid w:val="00BE74F3"/>
    <w:rsid w:val="00BE7522"/>
    <w:rsid w:val="00BE75D6"/>
    <w:rsid w:val="00BE7690"/>
    <w:rsid w:val="00BE76AA"/>
    <w:rsid w:val="00BE774F"/>
    <w:rsid w:val="00BE7F8B"/>
    <w:rsid w:val="00BE7FA4"/>
    <w:rsid w:val="00BF0312"/>
    <w:rsid w:val="00BF043F"/>
    <w:rsid w:val="00BF0554"/>
    <w:rsid w:val="00BF09BE"/>
    <w:rsid w:val="00BF0BE2"/>
    <w:rsid w:val="00BF0D8A"/>
    <w:rsid w:val="00BF0F14"/>
    <w:rsid w:val="00BF0FB5"/>
    <w:rsid w:val="00BF130B"/>
    <w:rsid w:val="00BF15DF"/>
    <w:rsid w:val="00BF16A7"/>
    <w:rsid w:val="00BF16AA"/>
    <w:rsid w:val="00BF19E7"/>
    <w:rsid w:val="00BF1A0D"/>
    <w:rsid w:val="00BF1AD7"/>
    <w:rsid w:val="00BF1B4E"/>
    <w:rsid w:val="00BF1DAD"/>
    <w:rsid w:val="00BF1E5F"/>
    <w:rsid w:val="00BF2122"/>
    <w:rsid w:val="00BF21D2"/>
    <w:rsid w:val="00BF249D"/>
    <w:rsid w:val="00BF2900"/>
    <w:rsid w:val="00BF2C88"/>
    <w:rsid w:val="00BF2D0D"/>
    <w:rsid w:val="00BF2DC2"/>
    <w:rsid w:val="00BF312C"/>
    <w:rsid w:val="00BF314C"/>
    <w:rsid w:val="00BF3316"/>
    <w:rsid w:val="00BF33E5"/>
    <w:rsid w:val="00BF3544"/>
    <w:rsid w:val="00BF3816"/>
    <w:rsid w:val="00BF39EA"/>
    <w:rsid w:val="00BF3E5B"/>
    <w:rsid w:val="00BF4026"/>
    <w:rsid w:val="00BF4106"/>
    <w:rsid w:val="00BF411B"/>
    <w:rsid w:val="00BF420B"/>
    <w:rsid w:val="00BF43B9"/>
    <w:rsid w:val="00BF4574"/>
    <w:rsid w:val="00BF4746"/>
    <w:rsid w:val="00BF4889"/>
    <w:rsid w:val="00BF490C"/>
    <w:rsid w:val="00BF49B6"/>
    <w:rsid w:val="00BF4A81"/>
    <w:rsid w:val="00BF4B53"/>
    <w:rsid w:val="00BF4CAE"/>
    <w:rsid w:val="00BF4CDF"/>
    <w:rsid w:val="00BF4DCA"/>
    <w:rsid w:val="00BF4E3D"/>
    <w:rsid w:val="00BF4F4C"/>
    <w:rsid w:val="00BF506D"/>
    <w:rsid w:val="00BF5138"/>
    <w:rsid w:val="00BF5166"/>
    <w:rsid w:val="00BF51FB"/>
    <w:rsid w:val="00BF529B"/>
    <w:rsid w:val="00BF5C85"/>
    <w:rsid w:val="00BF5D59"/>
    <w:rsid w:val="00BF5D7B"/>
    <w:rsid w:val="00BF6116"/>
    <w:rsid w:val="00BF645E"/>
    <w:rsid w:val="00BF659E"/>
    <w:rsid w:val="00BF67B4"/>
    <w:rsid w:val="00BF67FD"/>
    <w:rsid w:val="00BF687D"/>
    <w:rsid w:val="00BF6938"/>
    <w:rsid w:val="00BF69E0"/>
    <w:rsid w:val="00BF6A2A"/>
    <w:rsid w:val="00BF6B5D"/>
    <w:rsid w:val="00BF6BC9"/>
    <w:rsid w:val="00BF6E0A"/>
    <w:rsid w:val="00BF6E91"/>
    <w:rsid w:val="00BF72D6"/>
    <w:rsid w:val="00BF7535"/>
    <w:rsid w:val="00BF75F9"/>
    <w:rsid w:val="00BF7823"/>
    <w:rsid w:val="00BF7C8A"/>
    <w:rsid w:val="00BF7DB3"/>
    <w:rsid w:val="00BF7F36"/>
    <w:rsid w:val="00C001FA"/>
    <w:rsid w:val="00C0033C"/>
    <w:rsid w:val="00C00552"/>
    <w:rsid w:val="00C00579"/>
    <w:rsid w:val="00C00597"/>
    <w:rsid w:val="00C00C0B"/>
    <w:rsid w:val="00C00D28"/>
    <w:rsid w:val="00C01216"/>
    <w:rsid w:val="00C01227"/>
    <w:rsid w:val="00C012A4"/>
    <w:rsid w:val="00C012D1"/>
    <w:rsid w:val="00C0144F"/>
    <w:rsid w:val="00C01811"/>
    <w:rsid w:val="00C018B4"/>
    <w:rsid w:val="00C018E1"/>
    <w:rsid w:val="00C0194C"/>
    <w:rsid w:val="00C01AD4"/>
    <w:rsid w:val="00C01CBB"/>
    <w:rsid w:val="00C01D0B"/>
    <w:rsid w:val="00C01DDA"/>
    <w:rsid w:val="00C01FBA"/>
    <w:rsid w:val="00C02018"/>
    <w:rsid w:val="00C02088"/>
    <w:rsid w:val="00C02242"/>
    <w:rsid w:val="00C02352"/>
    <w:rsid w:val="00C0235B"/>
    <w:rsid w:val="00C02716"/>
    <w:rsid w:val="00C02718"/>
    <w:rsid w:val="00C02BB8"/>
    <w:rsid w:val="00C02BFC"/>
    <w:rsid w:val="00C03454"/>
    <w:rsid w:val="00C035AB"/>
    <w:rsid w:val="00C0369B"/>
    <w:rsid w:val="00C03721"/>
    <w:rsid w:val="00C037B6"/>
    <w:rsid w:val="00C03859"/>
    <w:rsid w:val="00C039A6"/>
    <w:rsid w:val="00C03B57"/>
    <w:rsid w:val="00C03B5A"/>
    <w:rsid w:val="00C03C19"/>
    <w:rsid w:val="00C03F84"/>
    <w:rsid w:val="00C04005"/>
    <w:rsid w:val="00C04139"/>
    <w:rsid w:val="00C042AE"/>
    <w:rsid w:val="00C043FD"/>
    <w:rsid w:val="00C044A3"/>
    <w:rsid w:val="00C044CE"/>
    <w:rsid w:val="00C0452F"/>
    <w:rsid w:val="00C04535"/>
    <w:rsid w:val="00C04570"/>
    <w:rsid w:val="00C045F5"/>
    <w:rsid w:val="00C0479A"/>
    <w:rsid w:val="00C0482C"/>
    <w:rsid w:val="00C04925"/>
    <w:rsid w:val="00C04E09"/>
    <w:rsid w:val="00C04E25"/>
    <w:rsid w:val="00C04EC7"/>
    <w:rsid w:val="00C05138"/>
    <w:rsid w:val="00C05294"/>
    <w:rsid w:val="00C052BE"/>
    <w:rsid w:val="00C056ED"/>
    <w:rsid w:val="00C0570B"/>
    <w:rsid w:val="00C05720"/>
    <w:rsid w:val="00C05749"/>
    <w:rsid w:val="00C0577A"/>
    <w:rsid w:val="00C057CF"/>
    <w:rsid w:val="00C059F8"/>
    <w:rsid w:val="00C05B0A"/>
    <w:rsid w:val="00C05B98"/>
    <w:rsid w:val="00C05BCA"/>
    <w:rsid w:val="00C05D76"/>
    <w:rsid w:val="00C05E63"/>
    <w:rsid w:val="00C05F25"/>
    <w:rsid w:val="00C0608F"/>
    <w:rsid w:val="00C061CD"/>
    <w:rsid w:val="00C06289"/>
    <w:rsid w:val="00C0639F"/>
    <w:rsid w:val="00C064B1"/>
    <w:rsid w:val="00C06517"/>
    <w:rsid w:val="00C0661B"/>
    <w:rsid w:val="00C067C9"/>
    <w:rsid w:val="00C06853"/>
    <w:rsid w:val="00C06A79"/>
    <w:rsid w:val="00C06AFA"/>
    <w:rsid w:val="00C06E53"/>
    <w:rsid w:val="00C07173"/>
    <w:rsid w:val="00C071C9"/>
    <w:rsid w:val="00C071D2"/>
    <w:rsid w:val="00C07207"/>
    <w:rsid w:val="00C073CF"/>
    <w:rsid w:val="00C0744B"/>
    <w:rsid w:val="00C07579"/>
    <w:rsid w:val="00C078BE"/>
    <w:rsid w:val="00C07DFE"/>
    <w:rsid w:val="00C07E7F"/>
    <w:rsid w:val="00C10037"/>
    <w:rsid w:val="00C1029C"/>
    <w:rsid w:val="00C10408"/>
    <w:rsid w:val="00C107AF"/>
    <w:rsid w:val="00C10ACC"/>
    <w:rsid w:val="00C10B57"/>
    <w:rsid w:val="00C10E81"/>
    <w:rsid w:val="00C10F94"/>
    <w:rsid w:val="00C10F9B"/>
    <w:rsid w:val="00C11127"/>
    <w:rsid w:val="00C1135E"/>
    <w:rsid w:val="00C113F2"/>
    <w:rsid w:val="00C11488"/>
    <w:rsid w:val="00C114C9"/>
    <w:rsid w:val="00C11696"/>
    <w:rsid w:val="00C116BE"/>
    <w:rsid w:val="00C11877"/>
    <w:rsid w:val="00C118D3"/>
    <w:rsid w:val="00C119BA"/>
    <w:rsid w:val="00C119CC"/>
    <w:rsid w:val="00C11A99"/>
    <w:rsid w:val="00C11B7C"/>
    <w:rsid w:val="00C11FB5"/>
    <w:rsid w:val="00C12061"/>
    <w:rsid w:val="00C1209C"/>
    <w:rsid w:val="00C12255"/>
    <w:rsid w:val="00C12323"/>
    <w:rsid w:val="00C12343"/>
    <w:rsid w:val="00C127BF"/>
    <w:rsid w:val="00C1295A"/>
    <w:rsid w:val="00C129E2"/>
    <w:rsid w:val="00C12AA9"/>
    <w:rsid w:val="00C12CF4"/>
    <w:rsid w:val="00C12D0A"/>
    <w:rsid w:val="00C12E8F"/>
    <w:rsid w:val="00C12F87"/>
    <w:rsid w:val="00C130FB"/>
    <w:rsid w:val="00C136B7"/>
    <w:rsid w:val="00C13708"/>
    <w:rsid w:val="00C13767"/>
    <w:rsid w:val="00C1380C"/>
    <w:rsid w:val="00C13831"/>
    <w:rsid w:val="00C13BB0"/>
    <w:rsid w:val="00C13CB0"/>
    <w:rsid w:val="00C13D5D"/>
    <w:rsid w:val="00C13E28"/>
    <w:rsid w:val="00C13E3F"/>
    <w:rsid w:val="00C13FA8"/>
    <w:rsid w:val="00C140BC"/>
    <w:rsid w:val="00C14157"/>
    <w:rsid w:val="00C141D2"/>
    <w:rsid w:val="00C14569"/>
    <w:rsid w:val="00C14774"/>
    <w:rsid w:val="00C147CC"/>
    <w:rsid w:val="00C148D4"/>
    <w:rsid w:val="00C14913"/>
    <w:rsid w:val="00C150AF"/>
    <w:rsid w:val="00C15186"/>
    <w:rsid w:val="00C15328"/>
    <w:rsid w:val="00C1562D"/>
    <w:rsid w:val="00C156CD"/>
    <w:rsid w:val="00C15837"/>
    <w:rsid w:val="00C1594B"/>
    <w:rsid w:val="00C15ABA"/>
    <w:rsid w:val="00C15AC8"/>
    <w:rsid w:val="00C15B39"/>
    <w:rsid w:val="00C15DB8"/>
    <w:rsid w:val="00C15E2B"/>
    <w:rsid w:val="00C15E39"/>
    <w:rsid w:val="00C16056"/>
    <w:rsid w:val="00C160A8"/>
    <w:rsid w:val="00C1611C"/>
    <w:rsid w:val="00C16171"/>
    <w:rsid w:val="00C163FE"/>
    <w:rsid w:val="00C164B6"/>
    <w:rsid w:val="00C164F2"/>
    <w:rsid w:val="00C1659E"/>
    <w:rsid w:val="00C165FF"/>
    <w:rsid w:val="00C167BC"/>
    <w:rsid w:val="00C1680D"/>
    <w:rsid w:val="00C16814"/>
    <w:rsid w:val="00C1683B"/>
    <w:rsid w:val="00C169ED"/>
    <w:rsid w:val="00C16A9D"/>
    <w:rsid w:val="00C16C01"/>
    <w:rsid w:val="00C16D78"/>
    <w:rsid w:val="00C17060"/>
    <w:rsid w:val="00C173B1"/>
    <w:rsid w:val="00C17439"/>
    <w:rsid w:val="00C174E1"/>
    <w:rsid w:val="00C17504"/>
    <w:rsid w:val="00C17650"/>
    <w:rsid w:val="00C17731"/>
    <w:rsid w:val="00C177F6"/>
    <w:rsid w:val="00C1780A"/>
    <w:rsid w:val="00C1783A"/>
    <w:rsid w:val="00C17BF3"/>
    <w:rsid w:val="00C17C5B"/>
    <w:rsid w:val="00C17DEC"/>
    <w:rsid w:val="00C17E36"/>
    <w:rsid w:val="00C17F14"/>
    <w:rsid w:val="00C20035"/>
    <w:rsid w:val="00C202A4"/>
    <w:rsid w:val="00C20382"/>
    <w:rsid w:val="00C2049D"/>
    <w:rsid w:val="00C2072D"/>
    <w:rsid w:val="00C20787"/>
    <w:rsid w:val="00C208A4"/>
    <w:rsid w:val="00C20B6A"/>
    <w:rsid w:val="00C20E3B"/>
    <w:rsid w:val="00C210A2"/>
    <w:rsid w:val="00C21291"/>
    <w:rsid w:val="00C212B0"/>
    <w:rsid w:val="00C213EF"/>
    <w:rsid w:val="00C2143C"/>
    <w:rsid w:val="00C21600"/>
    <w:rsid w:val="00C2186F"/>
    <w:rsid w:val="00C21DD1"/>
    <w:rsid w:val="00C22134"/>
    <w:rsid w:val="00C2218F"/>
    <w:rsid w:val="00C221C3"/>
    <w:rsid w:val="00C223BA"/>
    <w:rsid w:val="00C22426"/>
    <w:rsid w:val="00C2250F"/>
    <w:rsid w:val="00C22779"/>
    <w:rsid w:val="00C2282F"/>
    <w:rsid w:val="00C22BD0"/>
    <w:rsid w:val="00C22D9E"/>
    <w:rsid w:val="00C22DA8"/>
    <w:rsid w:val="00C22EF4"/>
    <w:rsid w:val="00C230E1"/>
    <w:rsid w:val="00C2342F"/>
    <w:rsid w:val="00C2345B"/>
    <w:rsid w:val="00C23792"/>
    <w:rsid w:val="00C2382B"/>
    <w:rsid w:val="00C2389B"/>
    <w:rsid w:val="00C23959"/>
    <w:rsid w:val="00C2397C"/>
    <w:rsid w:val="00C239A9"/>
    <w:rsid w:val="00C23A20"/>
    <w:rsid w:val="00C23C06"/>
    <w:rsid w:val="00C23DCF"/>
    <w:rsid w:val="00C23ECE"/>
    <w:rsid w:val="00C2400C"/>
    <w:rsid w:val="00C24169"/>
    <w:rsid w:val="00C2416A"/>
    <w:rsid w:val="00C241FD"/>
    <w:rsid w:val="00C242E0"/>
    <w:rsid w:val="00C24488"/>
    <w:rsid w:val="00C244CF"/>
    <w:rsid w:val="00C244F8"/>
    <w:rsid w:val="00C24533"/>
    <w:rsid w:val="00C2465F"/>
    <w:rsid w:val="00C24980"/>
    <w:rsid w:val="00C249E0"/>
    <w:rsid w:val="00C249ED"/>
    <w:rsid w:val="00C24AB7"/>
    <w:rsid w:val="00C24B5A"/>
    <w:rsid w:val="00C24C03"/>
    <w:rsid w:val="00C24C49"/>
    <w:rsid w:val="00C24FA7"/>
    <w:rsid w:val="00C250B2"/>
    <w:rsid w:val="00C250DC"/>
    <w:rsid w:val="00C2538F"/>
    <w:rsid w:val="00C25513"/>
    <w:rsid w:val="00C256F0"/>
    <w:rsid w:val="00C2571B"/>
    <w:rsid w:val="00C257D8"/>
    <w:rsid w:val="00C25886"/>
    <w:rsid w:val="00C25D30"/>
    <w:rsid w:val="00C26040"/>
    <w:rsid w:val="00C262A4"/>
    <w:rsid w:val="00C263C9"/>
    <w:rsid w:val="00C26815"/>
    <w:rsid w:val="00C2685C"/>
    <w:rsid w:val="00C269B2"/>
    <w:rsid w:val="00C271C4"/>
    <w:rsid w:val="00C27276"/>
    <w:rsid w:val="00C275A1"/>
    <w:rsid w:val="00C275C2"/>
    <w:rsid w:val="00C27638"/>
    <w:rsid w:val="00C27685"/>
    <w:rsid w:val="00C27A25"/>
    <w:rsid w:val="00C27BCC"/>
    <w:rsid w:val="00C27C01"/>
    <w:rsid w:val="00C27C75"/>
    <w:rsid w:val="00C3018C"/>
    <w:rsid w:val="00C3028C"/>
    <w:rsid w:val="00C307F8"/>
    <w:rsid w:val="00C30867"/>
    <w:rsid w:val="00C30B90"/>
    <w:rsid w:val="00C30C4B"/>
    <w:rsid w:val="00C31142"/>
    <w:rsid w:val="00C31207"/>
    <w:rsid w:val="00C317D0"/>
    <w:rsid w:val="00C31A8B"/>
    <w:rsid w:val="00C31AF9"/>
    <w:rsid w:val="00C31BD7"/>
    <w:rsid w:val="00C31D68"/>
    <w:rsid w:val="00C31DDA"/>
    <w:rsid w:val="00C321BD"/>
    <w:rsid w:val="00C3227F"/>
    <w:rsid w:val="00C3243B"/>
    <w:rsid w:val="00C324AA"/>
    <w:rsid w:val="00C32A5F"/>
    <w:rsid w:val="00C32B9C"/>
    <w:rsid w:val="00C32DFA"/>
    <w:rsid w:val="00C330F0"/>
    <w:rsid w:val="00C33330"/>
    <w:rsid w:val="00C334DE"/>
    <w:rsid w:val="00C33627"/>
    <w:rsid w:val="00C3365D"/>
    <w:rsid w:val="00C33794"/>
    <w:rsid w:val="00C338A5"/>
    <w:rsid w:val="00C33B2F"/>
    <w:rsid w:val="00C33BBC"/>
    <w:rsid w:val="00C343F9"/>
    <w:rsid w:val="00C344A3"/>
    <w:rsid w:val="00C34618"/>
    <w:rsid w:val="00C3476D"/>
    <w:rsid w:val="00C34791"/>
    <w:rsid w:val="00C34AC3"/>
    <w:rsid w:val="00C34B61"/>
    <w:rsid w:val="00C34D6C"/>
    <w:rsid w:val="00C34F49"/>
    <w:rsid w:val="00C35236"/>
    <w:rsid w:val="00C352E3"/>
    <w:rsid w:val="00C35301"/>
    <w:rsid w:val="00C35320"/>
    <w:rsid w:val="00C35341"/>
    <w:rsid w:val="00C3546C"/>
    <w:rsid w:val="00C35651"/>
    <w:rsid w:val="00C35886"/>
    <w:rsid w:val="00C358B3"/>
    <w:rsid w:val="00C35AE0"/>
    <w:rsid w:val="00C35C47"/>
    <w:rsid w:val="00C35DCC"/>
    <w:rsid w:val="00C35EA2"/>
    <w:rsid w:val="00C36031"/>
    <w:rsid w:val="00C361F4"/>
    <w:rsid w:val="00C36231"/>
    <w:rsid w:val="00C36232"/>
    <w:rsid w:val="00C362E9"/>
    <w:rsid w:val="00C36490"/>
    <w:rsid w:val="00C36527"/>
    <w:rsid w:val="00C36552"/>
    <w:rsid w:val="00C367A1"/>
    <w:rsid w:val="00C3687A"/>
    <w:rsid w:val="00C3696D"/>
    <w:rsid w:val="00C36986"/>
    <w:rsid w:val="00C36A51"/>
    <w:rsid w:val="00C37133"/>
    <w:rsid w:val="00C374F4"/>
    <w:rsid w:val="00C37577"/>
    <w:rsid w:val="00C3758E"/>
    <w:rsid w:val="00C37905"/>
    <w:rsid w:val="00C379B8"/>
    <w:rsid w:val="00C37A3D"/>
    <w:rsid w:val="00C37C78"/>
    <w:rsid w:val="00C37D98"/>
    <w:rsid w:val="00C40230"/>
    <w:rsid w:val="00C405D5"/>
    <w:rsid w:val="00C4092D"/>
    <w:rsid w:val="00C40931"/>
    <w:rsid w:val="00C409E5"/>
    <w:rsid w:val="00C40BE5"/>
    <w:rsid w:val="00C40E81"/>
    <w:rsid w:val="00C410C9"/>
    <w:rsid w:val="00C412FA"/>
    <w:rsid w:val="00C41382"/>
    <w:rsid w:val="00C414EE"/>
    <w:rsid w:val="00C415CC"/>
    <w:rsid w:val="00C415FE"/>
    <w:rsid w:val="00C41944"/>
    <w:rsid w:val="00C419CE"/>
    <w:rsid w:val="00C42027"/>
    <w:rsid w:val="00C42066"/>
    <w:rsid w:val="00C420BB"/>
    <w:rsid w:val="00C4219A"/>
    <w:rsid w:val="00C42332"/>
    <w:rsid w:val="00C4233C"/>
    <w:rsid w:val="00C42352"/>
    <w:rsid w:val="00C42375"/>
    <w:rsid w:val="00C423B5"/>
    <w:rsid w:val="00C42530"/>
    <w:rsid w:val="00C425AB"/>
    <w:rsid w:val="00C426D7"/>
    <w:rsid w:val="00C429A3"/>
    <w:rsid w:val="00C429B2"/>
    <w:rsid w:val="00C429B6"/>
    <w:rsid w:val="00C42B08"/>
    <w:rsid w:val="00C43247"/>
    <w:rsid w:val="00C43253"/>
    <w:rsid w:val="00C43275"/>
    <w:rsid w:val="00C43289"/>
    <w:rsid w:val="00C432B9"/>
    <w:rsid w:val="00C432CA"/>
    <w:rsid w:val="00C43422"/>
    <w:rsid w:val="00C4348B"/>
    <w:rsid w:val="00C434F5"/>
    <w:rsid w:val="00C43812"/>
    <w:rsid w:val="00C43884"/>
    <w:rsid w:val="00C438A3"/>
    <w:rsid w:val="00C439A7"/>
    <w:rsid w:val="00C43CC1"/>
    <w:rsid w:val="00C43EBA"/>
    <w:rsid w:val="00C43ED3"/>
    <w:rsid w:val="00C43EEE"/>
    <w:rsid w:val="00C44034"/>
    <w:rsid w:val="00C44171"/>
    <w:rsid w:val="00C441AC"/>
    <w:rsid w:val="00C443E3"/>
    <w:rsid w:val="00C444E1"/>
    <w:rsid w:val="00C44722"/>
    <w:rsid w:val="00C44C37"/>
    <w:rsid w:val="00C44C8A"/>
    <w:rsid w:val="00C44E0A"/>
    <w:rsid w:val="00C44EBB"/>
    <w:rsid w:val="00C44F1F"/>
    <w:rsid w:val="00C450D8"/>
    <w:rsid w:val="00C450FA"/>
    <w:rsid w:val="00C453E9"/>
    <w:rsid w:val="00C45479"/>
    <w:rsid w:val="00C4548E"/>
    <w:rsid w:val="00C456F8"/>
    <w:rsid w:val="00C456FC"/>
    <w:rsid w:val="00C4571E"/>
    <w:rsid w:val="00C457E6"/>
    <w:rsid w:val="00C45B15"/>
    <w:rsid w:val="00C45C26"/>
    <w:rsid w:val="00C45C30"/>
    <w:rsid w:val="00C45D37"/>
    <w:rsid w:val="00C4650D"/>
    <w:rsid w:val="00C4652B"/>
    <w:rsid w:val="00C467D7"/>
    <w:rsid w:val="00C468A7"/>
    <w:rsid w:val="00C468EB"/>
    <w:rsid w:val="00C46937"/>
    <w:rsid w:val="00C46B3E"/>
    <w:rsid w:val="00C46BE7"/>
    <w:rsid w:val="00C46C14"/>
    <w:rsid w:val="00C46E1E"/>
    <w:rsid w:val="00C46FFF"/>
    <w:rsid w:val="00C47015"/>
    <w:rsid w:val="00C471CC"/>
    <w:rsid w:val="00C4736E"/>
    <w:rsid w:val="00C47905"/>
    <w:rsid w:val="00C479D3"/>
    <w:rsid w:val="00C47A08"/>
    <w:rsid w:val="00C47AC5"/>
    <w:rsid w:val="00C47BBE"/>
    <w:rsid w:val="00C47C78"/>
    <w:rsid w:val="00C47CDE"/>
    <w:rsid w:val="00C47E75"/>
    <w:rsid w:val="00C50100"/>
    <w:rsid w:val="00C502F5"/>
    <w:rsid w:val="00C504AB"/>
    <w:rsid w:val="00C5060C"/>
    <w:rsid w:val="00C506DB"/>
    <w:rsid w:val="00C5079A"/>
    <w:rsid w:val="00C507DD"/>
    <w:rsid w:val="00C508ED"/>
    <w:rsid w:val="00C5092F"/>
    <w:rsid w:val="00C50AA5"/>
    <w:rsid w:val="00C50BF9"/>
    <w:rsid w:val="00C50C17"/>
    <w:rsid w:val="00C50C21"/>
    <w:rsid w:val="00C50CF6"/>
    <w:rsid w:val="00C50E86"/>
    <w:rsid w:val="00C50FD8"/>
    <w:rsid w:val="00C5102C"/>
    <w:rsid w:val="00C510A1"/>
    <w:rsid w:val="00C5111F"/>
    <w:rsid w:val="00C5141C"/>
    <w:rsid w:val="00C51761"/>
    <w:rsid w:val="00C5199F"/>
    <w:rsid w:val="00C51ACD"/>
    <w:rsid w:val="00C51CA1"/>
    <w:rsid w:val="00C51CCC"/>
    <w:rsid w:val="00C51E28"/>
    <w:rsid w:val="00C51F89"/>
    <w:rsid w:val="00C51FFE"/>
    <w:rsid w:val="00C520B1"/>
    <w:rsid w:val="00C527A8"/>
    <w:rsid w:val="00C5290C"/>
    <w:rsid w:val="00C5296E"/>
    <w:rsid w:val="00C52A2C"/>
    <w:rsid w:val="00C52A37"/>
    <w:rsid w:val="00C52CA3"/>
    <w:rsid w:val="00C530FC"/>
    <w:rsid w:val="00C5313F"/>
    <w:rsid w:val="00C535AC"/>
    <w:rsid w:val="00C535EE"/>
    <w:rsid w:val="00C536AF"/>
    <w:rsid w:val="00C536B0"/>
    <w:rsid w:val="00C53766"/>
    <w:rsid w:val="00C53876"/>
    <w:rsid w:val="00C539AE"/>
    <w:rsid w:val="00C539FF"/>
    <w:rsid w:val="00C53A1A"/>
    <w:rsid w:val="00C53AFD"/>
    <w:rsid w:val="00C53B76"/>
    <w:rsid w:val="00C53E8A"/>
    <w:rsid w:val="00C54083"/>
    <w:rsid w:val="00C54084"/>
    <w:rsid w:val="00C54725"/>
    <w:rsid w:val="00C547CB"/>
    <w:rsid w:val="00C548C5"/>
    <w:rsid w:val="00C54B1F"/>
    <w:rsid w:val="00C54BFC"/>
    <w:rsid w:val="00C54C44"/>
    <w:rsid w:val="00C5509D"/>
    <w:rsid w:val="00C550B1"/>
    <w:rsid w:val="00C550F4"/>
    <w:rsid w:val="00C55180"/>
    <w:rsid w:val="00C5550E"/>
    <w:rsid w:val="00C555D5"/>
    <w:rsid w:val="00C5567E"/>
    <w:rsid w:val="00C55739"/>
    <w:rsid w:val="00C558C0"/>
    <w:rsid w:val="00C559F1"/>
    <w:rsid w:val="00C55B46"/>
    <w:rsid w:val="00C55BDA"/>
    <w:rsid w:val="00C55C14"/>
    <w:rsid w:val="00C55CA3"/>
    <w:rsid w:val="00C55CC7"/>
    <w:rsid w:val="00C55DA8"/>
    <w:rsid w:val="00C55F29"/>
    <w:rsid w:val="00C561FB"/>
    <w:rsid w:val="00C56459"/>
    <w:rsid w:val="00C56BD4"/>
    <w:rsid w:val="00C56C44"/>
    <w:rsid w:val="00C56C4E"/>
    <w:rsid w:val="00C56D35"/>
    <w:rsid w:val="00C56DBC"/>
    <w:rsid w:val="00C56FD5"/>
    <w:rsid w:val="00C575EF"/>
    <w:rsid w:val="00C5768C"/>
    <w:rsid w:val="00C57770"/>
    <w:rsid w:val="00C5777C"/>
    <w:rsid w:val="00C57B21"/>
    <w:rsid w:val="00C57CA2"/>
    <w:rsid w:val="00C57D05"/>
    <w:rsid w:val="00C57D89"/>
    <w:rsid w:val="00C57F1E"/>
    <w:rsid w:val="00C600A2"/>
    <w:rsid w:val="00C6024B"/>
    <w:rsid w:val="00C60332"/>
    <w:rsid w:val="00C6048D"/>
    <w:rsid w:val="00C60A46"/>
    <w:rsid w:val="00C60A98"/>
    <w:rsid w:val="00C60CED"/>
    <w:rsid w:val="00C60E68"/>
    <w:rsid w:val="00C60EF8"/>
    <w:rsid w:val="00C611BE"/>
    <w:rsid w:val="00C613AC"/>
    <w:rsid w:val="00C614D2"/>
    <w:rsid w:val="00C61635"/>
    <w:rsid w:val="00C6168F"/>
    <w:rsid w:val="00C618C6"/>
    <w:rsid w:val="00C61A8F"/>
    <w:rsid w:val="00C61AFE"/>
    <w:rsid w:val="00C61BBB"/>
    <w:rsid w:val="00C61C7B"/>
    <w:rsid w:val="00C61E94"/>
    <w:rsid w:val="00C61EA7"/>
    <w:rsid w:val="00C61ED3"/>
    <w:rsid w:val="00C620A3"/>
    <w:rsid w:val="00C620CF"/>
    <w:rsid w:val="00C621EA"/>
    <w:rsid w:val="00C622A7"/>
    <w:rsid w:val="00C62335"/>
    <w:rsid w:val="00C6242F"/>
    <w:rsid w:val="00C6259E"/>
    <w:rsid w:val="00C6266C"/>
    <w:rsid w:val="00C6274A"/>
    <w:rsid w:val="00C6293B"/>
    <w:rsid w:val="00C62975"/>
    <w:rsid w:val="00C62A70"/>
    <w:rsid w:val="00C62AC4"/>
    <w:rsid w:val="00C62B71"/>
    <w:rsid w:val="00C62C36"/>
    <w:rsid w:val="00C62DC2"/>
    <w:rsid w:val="00C62F2C"/>
    <w:rsid w:val="00C62F3A"/>
    <w:rsid w:val="00C62F74"/>
    <w:rsid w:val="00C631D6"/>
    <w:rsid w:val="00C63323"/>
    <w:rsid w:val="00C63340"/>
    <w:rsid w:val="00C633F5"/>
    <w:rsid w:val="00C634BE"/>
    <w:rsid w:val="00C63A25"/>
    <w:rsid w:val="00C63A96"/>
    <w:rsid w:val="00C63D71"/>
    <w:rsid w:val="00C63E19"/>
    <w:rsid w:val="00C63F99"/>
    <w:rsid w:val="00C6404C"/>
    <w:rsid w:val="00C6418E"/>
    <w:rsid w:val="00C641B7"/>
    <w:rsid w:val="00C643EB"/>
    <w:rsid w:val="00C6457B"/>
    <w:rsid w:val="00C647F7"/>
    <w:rsid w:val="00C6485E"/>
    <w:rsid w:val="00C64A13"/>
    <w:rsid w:val="00C64E8A"/>
    <w:rsid w:val="00C650D5"/>
    <w:rsid w:val="00C65129"/>
    <w:rsid w:val="00C65250"/>
    <w:rsid w:val="00C652A8"/>
    <w:rsid w:val="00C652C8"/>
    <w:rsid w:val="00C65439"/>
    <w:rsid w:val="00C654A7"/>
    <w:rsid w:val="00C654AC"/>
    <w:rsid w:val="00C656EA"/>
    <w:rsid w:val="00C658D4"/>
    <w:rsid w:val="00C65D93"/>
    <w:rsid w:val="00C65EA1"/>
    <w:rsid w:val="00C65F9B"/>
    <w:rsid w:val="00C66083"/>
    <w:rsid w:val="00C66352"/>
    <w:rsid w:val="00C6637E"/>
    <w:rsid w:val="00C6658F"/>
    <w:rsid w:val="00C665A0"/>
    <w:rsid w:val="00C665C9"/>
    <w:rsid w:val="00C667FB"/>
    <w:rsid w:val="00C66CFD"/>
    <w:rsid w:val="00C66D0A"/>
    <w:rsid w:val="00C66DB3"/>
    <w:rsid w:val="00C6733F"/>
    <w:rsid w:val="00C67419"/>
    <w:rsid w:val="00C67728"/>
    <w:rsid w:val="00C6779B"/>
    <w:rsid w:val="00C67901"/>
    <w:rsid w:val="00C67944"/>
    <w:rsid w:val="00C67A56"/>
    <w:rsid w:val="00C67AB7"/>
    <w:rsid w:val="00C67C85"/>
    <w:rsid w:val="00C67D60"/>
    <w:rsid w:val="00C67DC7"/>
    <w:rsid w:val="00C67E4B"/>
    <w:rsid w:val="00C67E79"/>
    <w:rsid w:val="00C70082"/>
    <w:rsid w:val="00C7014C"/>
    <w:rsid w:val="00C70646"/>
    <w:rsid w:val="00C7073F"/>
    <w:rsid w:val="00C707D5"/>
    <w:rsid w:val="00C707EF"/>
    <w:rsid w:val="00C7080F"/>
    <w:rsid w:val="00C70935"/>
    <w:rsid w:val="00C70D9E"/>
    <w:rsid w:val="00C70E69"/>
    <w:rsid w:val="00C71299"/>
    <w:rsid w:val="00C713A1"/>
    <w:rsid w:val="00C71445"/>
    <w:rsid w:val="00C714DE"/>
    <w:rsid w:val="00C717AA"/>
    <w:rsid w:val="00C7186B"/>
    <w:rsid w:val="00C718BF"/>
    <w:rsid w:val="00C71A62"/>
    <w:rsid w:val="00C71AD1"/>
    <w:rsid w:val="00C71F8C"/>
    <w:rsid w:val="00C72154"/>
    <w:rsid w:val="00C721EB"/>
    <w:rsid w:val="00C72205"/>
    <w:rsid w:val="00C72608"/>
    <w:rsid w:val="00C727E9"/>
    <w:rsid w:val="00C728CC"/>
    <w:rsid w:val="00C7292A"/>
    <w:rsid w:val="00C72B1C"/>
    <w:rsid w:val="00C72CA9"/>
    <w:rsid w:val="00C72DA0"/>
    <w:rsid w:val="00C72E9F"/>
    <w:rsid w:val="00C72FFA"/>
    <w:rsid w:val="00C73028"/>
    <w:rsid w:val="00C730A3"/>
    <w:rsid w:val="00C730BB"/>
    <w:rsid w:val="00C7314A"/>
    <w:rsid w:val="00C73210"/>
    <w:rsid w:val="00C73225"/>
    <w:rsid w:val="00C73378"/>
    <w:rsid w:val="00C733A1"/>
    <w:rsid w:val="00C73407"/>
    <w:rsid w:val="00C73498"/>
    <w:rsid w:val="00C734B0"/>
    <w:rsid w:val="00C735CF"/>
    <w:rsid w:val="00C73611"/>
    <w:rsid w:val="00C736FF"/>
    <w:rsid w:val="00C737B3"/>
    <w:rsid w:val="00C737D8"/>
    <w:rsid w:val="00C7388C"/>
    <w:rsid w:val="00C739D6"/>
    <w:rsid w:val="00C73B06"/>
    <w:rsid w:val="00C73D61"/>
    <w:rsid w:val="00C73E7D"/>
    <w:rsid w:val="00C73F3F"/>
    <w:rsid w:val="00C73FE9"/>
    <w:rsid w:val="00C74166"/>
    <w:rsid w:val="00C74194"/>
    <w:rsid w:val="00C7419F"/>
    <w:rsid w:val="00C741EC"/>
    <w:rsid w:val="00C74229"/>
    <w:rsid w:val="00C74266"/>
    <w:rsid w:val="00C743E6"/>
    <w:rsid w:val="00C74720"/>
    <w:rsid w:val="00C74805"/>
    <w:rsid w:val="00C74818"/>
    <w:rsid w:val="00C74897"/>
    <w:rsid w:val="00C7490B"/>
    <w:rsid w:val="00C749B2"/>
    <w:rsid w:val="00C74AF5"/>
    <w:rsid w:val="00C74E44"/>
    <w:rsid w:val="00C74F0F"/>
    <w:rsid w:val="00C74FE3"/>
    <w:rsid w:val="00C75242"/>
    <w:rsid w:val="00C753FB"/>
    <w:rsid w:val="00C75661"/>
    <w:rsid w:val="00C75918"/>
    <w:rsid w:val="00C75978"/>
    <w:rsid w:val="00C75A0E"/>
    <w:rsid w:val="00C75A24"/>
    <w:rsid w:val="00C75A42"/>
    <w:rsid w:val="00C75B74"/>
    <w:rsid w:val="00C75C8F"/>
    <w:rsid w:val="00C75CC0"/>
    <w:rsid w:val="00C75CFB"/>
    <w:rsid w:val="00C75D41"/>
    <w:rsid w:val="00C7604F"/>
    <w:rsid w:val="00C760B1"/>
    <w:rsid w:val="00C760D8"/>
    <w:rsid w:val="00C7611B"/>
    <w:rsid w:val="00C761B4"/>
    <w:rsid w:val="00C762EE"/>
    <w:rsid w:val="00C763D5"/>
    <w:rsid w:val="00C765F2"/>
    <w:rsid w:val="00C7680E"/>
    <w:rsid w:val="00C76A0F"/>
    <w:rsid w:val="00C76BFC"/>
    <w:rsid w:val="00C76E37"/>
    <w:rsid w:val="00C76F0E"/>
    <w:rsid w:val="00C77067"/>
    <w:rsid w:val="00C77364"/>
    <w:rsid w:val="00C77403"/>
    <w:rsid w:val="00C775AC"/>
    <w:rsid w:val="00C776CD"/>
    <w:rsid w:val="00C776E4"/>
    <w:rsid w:val="00C77C27"/>
    <w:rsid w:val="00C77CC1"/>
    <w:rsid w:val="00C77EBE"/>
    <w:rsid w:val="00C77ED6"/>
    <w:rsid w:val="00C800C2"/>
    <w:rsid w:val="00C80251"/>
    <w:rsid w:val="00C80288"/>
    <w:rsid w:val="00C80311"/>
    <w:rsid w:val="00C8036E"/>
    <w:rsid w:val="00C805E3"/>
    <w:rsid w:val="00C8065C"/>
    <w:rsid w:val="00C80787"/>
    <w:rsid w:val="00C80AF9"/>
    <w:rsid w:val="00C80CB4"/>
    <w:rsid w:val="00C81144"/>
    <w:rsid w:val="00C8122B"/>
    <w:rsid w:val="00C812B1"/>
    <w:rsid w:val="00C81326"/>
    <w:rsid w:val="00C8151F"/>
    <w:rsid w:val="00C81562"/>
    <w:rsid w:val="00C8168A"/>
    <w:rsid w:val="00C81841"/>
    <w:rsid w:val="00C81D67"/>
    <w:rsid w:val="00C81DAF"/>
    <w:rsid w:val="00C81E27"/>
    <w:rsid w:val="00C81F90"/>
    <w:rsid w:val="00C82033"/>
    <w:rsid w:val="00C82340"/>
    <w:rsid w:val="00C824D8"/>
    <w:rsid w:val="00C82685"/>
    <w:rsid w:val="00C8296B"/>
    <w:rsid w:val="00C82974"/>
    <w:rsid w:val="00C82AD5"/>
    <w:rsid w:val="00C82AD7"/>
    <w:rsid w:val="00C82BD1"/>
    <w:rsid w:val="00C83000"/>
    <w:rsid w:val="00C830D1"/>
    <w:rsid w:val="00C83220"/>
    <w:rsid w:val="00C833D6"/>
    <w:rsid w:val="00C83420"/>
    <w:rsid w:val="00C83470"/>
    <w:rsid w:val="00C834D8"/>
    <w:rsid w:val="00C8397D"/>
    <w:rsid w:val="00C839D1"/>
    <w:rsid w:val="00C83B91"/>
    <w:rsid w:val="00C83BFB"/>
    <w:rsid w:val="00C83DA6"/>
    <w:rsid w:val="00C83DC4"/>
    <w:rsid w:val="00C83DC6"/>
    <w:rsid w:val="00C83E43"/>
    <w:rsid w:val="00C84041"/>
    <w:rsid w:val="00C840B9"/>
    <w:rsid w:val="00C840F3"/>
    <w:rsid w:val="00C8414B"/>
    <w:rsid w:val="00C84161"/>
    <w:rsid w:val="00C84578"/>
    <w:rsid w:val="00C845EF"/>
    <w:rsid w:val="00C84B59"/>
    <w:rsid w:val="00C84C2C"/>
    <w:rsid w:val="00C84D39"/>
    <w:rsid w:val="00C84ECD"/>
    <w:rsid w:val="00C84ED9"/>
    <w:rsid w:val="00C84F05"/>
    <w:rsid w:val="00C84FB3"/>
    <w:rsid w:val="00C85194"/>
    <w:rsid w:val="00C851BA"/>
    <w:rsid w:val="00C8531D"/>
    <w:rsid w:val="00C85377"/>
    <w:rsid w:val="00C853EA"/>
    <w:rsid w:val="00C854DC"/>
    <w:rsid w:val="00C85818"/>
    <w:rsid w:val="00C85967"/>
    <w:rsid w:val="00C85973"/>
    <w:rsid w:val="00C85B76"/>
    <w:rsid w:val="00C85B8F"/>
    <w:rsid w:val="00C85BB4"/>
    <w:rsid w:val="00C85C78"/>
    <w:rsid w:val="00C85C96"/>
    <w:rsid w:val="00C85CC9"/>
    <w:rsid w:val="00C85F92"/>
    <w:rsid w:val="00C8605D"/>
    <w:rsid w:val="00C8611F"/>
    <w:rsid w:val="00C86210"/>
    <w:rsid w:val="00C863B1"/>
    <w:rsid w:val="00C863D5"/>
    <w:rsid w:val="00C86639"/>
    <w:rsid w:val="00C86762"/>
    <w:rsid w:val="00C86810"/>
    <w:rsid w:val="00C86B21"/>
    <w:rsid w:val="00C86C62"/>
    <w:rsid w:val="00C86D03"/>
    <w:rsid w:val="00C86D82"/>
    <w:rsid w:val="00C86DD6"/>
    <w:rsid w:val="00C86F2B"/>
    <w:rsid w:val="00C8713B"/>
    <w:rsid w:val="00C871EB"/>
    <w:rsid w:val="00C872E0"/>
    <w:rsid w:val="00C87499"/>
    <w:rsid w:val="00C8751D"/>
    <w:rsid w:val="00C87629"/>
    <w:rsid w:val="00C8766B"/>
    <w:rsid w:val="00C877AC"/>
    <w:rsid w:val="00C8781E"/>
    <w:rsid w:val="00C87840"/>
    <w:rsid w:val="00C87890"/>
    <w:rsid w:val="00C8790C"/>
    <w:rsid w:val="00C87CF9"/>
    <w:rsid w:val="00C87DD2"/>
    <w:rsid w:val="00C87E69"/>
    <w:rsid w:val="00C87E79"/>
    <w:rsid w:val="00C87EFA"/>
    <w:rsid w:val="00C9003C"/>
    <w:rsid w:val="00C901B8"/>
    <w:rsid w:val="00C9023E"/>
    <w:rsid w:val="00C90465"/>
    <w:rsid w:val="00C90498"/>
    <w:rsid w:val="00C9060A"/>
    <w:rsid w:val="00C90789"/>
    <w:rsid w:val="00C908B9"/>
    <w:rsid w:val="00C90B4F"/>
    <w:rsid w:val="00C90C73"/>
    <w:rsid w:val="00C90D8F"/>
    <w:rsid w:val="00C90EC7"/>
    <w:rsid w:val="00C9101A"/>
    <w:rsid w:val="00C911F6"/>
    <w:rsid w:val="00C9152D"/>
    <w:rsid w:val="00C917AA"/>
    <w:rsid w:val="00C91C9B"/>
    <w:rsid w:val="00C91E67"/>
    <w:rsid w:val="00C9200B"/>
    <w:rsid w:val="00C92022"/>
    <w:rsid w:val="00C9202B"/>
    <w:rsid w:val="00C9205A"/>
    <w:rsid w:val="00C922DB"/>
    <w:rsid w:val="00C924BC"/>
    <w:rsid w:val="00C92EB6"/>
    <w:rsid w:val="00C92F54"/>
    <w:rsid w:val="00C93069"/>
    <w:rsid w:val="00C930DD"/>
    <w:rsid w:val="00C93179"/>
    <w:rsid w:val="00C932C2"/>
    <w:rsid w:val="00C935AD"/>
    <w:rsid w:val="00C93674"/>
    <w:rsid w:val="00C936DD"/>
    <w:rsid w:val="00C9374E"/>
    <w:rsid w:val="00C93E7F"/>
    <w:rsid w:val="00C94075"/>
    <w:rsid w:val="00C94101"/>
    <w:rsid w:val="00C941E5"/>
    <w:rsid w:val="00C9424A"/>
    <w:rsid w:val="00C94359"/>
    <w:rsid w:val="00C94492"/>
    <w:rsid w:val="00C946D0"/>
    <w:rsid w:val="00C9474A"/>
    <w:rsid w:val="00C94759"/>
    <w:rsid w:val="00C9479D"/>
    <w:rsid w:val="00C947C7"/>
    <w:rsid w:val="00C94911"/>
    <w:rsid w:val="00C949AD"/>
    <w:rsid w:val="00C94A78"/>
    <w:rsid w:val="00C94A7D"/>
    <w:rsid w:val="00C94B8A"/>
    <w:rsid w:val="00C94BCB"/>
    <w:rsid w:val="00C94D42"/>
    <w:rsid w:val="00C94E6A"/>
    <w:rsid w:val="00C9500E"/>
    <w:rsid w:val="00C95152"/>
    <w:rsid w:val="00C95214"/>
    <w:rsid w:val="00C9534D"/>
    <w:rsid w:val="00C953F8"/>
    <w:rsid w:val="00C95406"/>
    <w:rsid w:val="00C957E6"/>
    <w:rsid w:val="00C95935"/>
    <w:rsid w:val="00C959F2"/>
    <w:rsid w:val="00C95ADA"/>
    <w:rsid w:val="00C95B06"/>
    <w:rsid w:val="00C95E76"/>
    <w:rsid w:val="00C95F1B"/>
    <w:rsid w:val="00C96035"/>
    <w:rsid w:val="00C96428"/>
    <w:rsid w:val="00C96528"/>
    <w:rsid w:val="00C96967"/>
    <w:rsid w:val="00C969C2"/>
    <w:rsid w:val="00C96BD3"/>
    <w:rsid w:val="00C96CB0"/>
    <w:rsid w:val="00C96D3E"/>
    <w:rsid w:val="00C96D90"/>
    <w:rsid w:val="00C96DA4"/>
    <w:rsid w:val="00C96E63"/>
    <w:rsid w:val="00C96EAE"/>
    <w:rsid w:val="00C9701A"/>
    <w:rsid w:val="00C972AE"/>
    <w:rsid w:val="00C972B7"/>
    <w:rsid w:val="00C97316"/>
    <w:rsid w:val="00C973E4"/>
    <w:rsid w:val="00C97429"/>
    <w:rsid w:val="00C97453"/>
    <w:rsid w:val="00C97454"/>
    <w:rsid w:val="00C9759B"/>
    <w:rsid w:val="00C975A4"/>
    <w:rsid w:val="00C97684"/>
    <w:rsid w:val="00C9772A"/>
    <w:rsid w:val="00C9777E"/>
    <w:rsid w:val="00C9787D"/>
    <w:rsid w:val="00C9799E"/>
    <w:rsid w:val="00C97A53"/>
    <w:rsid w:val="00C97F70"/>
    <w:rsid w:val="00CA02F9"/>
    <w:rsid w:val="00CA05D6"/>
    <w:rsid w:val="00CA07C3"/>
    <w:rsid w:val="00CA0879"/>
    <w:rsid w:val="00CA0941"/>
    <w:rsid w:val="00CA0D1D"/>
    <w:rsid w:val="00CA0EF7"/>
    <w:rsid w:val="00CA0F49"/>
    <w:rsid w:val="00CA1057"/>
    <w:rsid w:val="00CA1170"/>
    <w:rsid w:val="00CA14F0"/>
    <w:rsid w:val="00CA17D3"/>
    <w:rsid w:val="00CA1B18"/>
    <w:rsid w:val="00CA1BC3"/>
    <w:rsid w:val="00CA1BD4"/>
    <w:rsid w:val="00CA1C7C"/>
    <w:rsid w:val="00CA1CD9"/>
    <w:rsid w:val="00CA1EC8"/>
    <w:rsid w:val="00CA1FA0"/>
    <w:rsid w:val="00CA2166"/>
    <w:rsid w:val="00CA223A"/>
    <w:rsid w:val="00CA2331"/>
    <w:rsid w:val="00CA23D9"/>
    <w:rsid w:val="00CA25EB"/>
    <w:rsid w:val="00CA28D1"/>
    <w:rsid w:val="00CA2BD8"/>
    <w:rsid w:val="00CA2C1C"/>
    <w:rsid w:val="00CA2C54"/>
    <w:rsid w:val="00CA2E32"/>
    <w:rsid w:val="00CA2FC3"/>
    <w:rsid w:val="00CA3328"/>
    <w:rsid w:val="00CA3583"/>
    <w:rsid w:val="00CA366B"/>
    <w:rsid w:val="00CA3705"/>
    <w:rsid w:val="00CA374D"/>
    <w:rsid w:val="00CA3783"/>
    <w:rsid w:val="00CA3787"/>
    <w:rsid w:val="00CA37BF"/>
    <w:rsid w:val="00CA381D"/>
    <w:rsid w:val="00CA3884"/>
    <w:rsid w:val="00CA38A1"/>
    <w:rsid w:val="00CA3ABA"/>
    <w:rsid w:val="00CA3AF2"/>
    <w:rsid w:val="00CA3BCC"/>
    <w:rsid w:val="00CA3C55"/>
    <w:rsid w:val="00CA3F04"/>
    <w:rsid w:val="00CA411A"/>
    <w:rsid w:val="00CA412D"/>
    <w:rsid w:val="00CA449A"/>
    <w:rsid w:val="00CA44BA"/>
    <w:rsid w:val="00CA478C"/>
    <w:rsid w:val="00CA4B76"/>
    <w:rsid w:val="00CA4CDA"/>
    <w:rsid w:val="00CA4EB7"/>
    <w:rsid w:val="00CA4F92"/>
    <w:rsid w:val="00CA513D"/>
    <w:rsid w:val="00CA545A"/>
    <w:rsid w:val="00CA5504"/>
    <w:rsid w:val="00CA55CD"/>
    <w:rsid w:val="00CA56B2"/>
    <w:rsid w:val="00CA5856"/>
    <w:rsid w:val="00CA58FE"/>
    <w:rsid w:val="00CA59A6"/>
    <w:rsid w:val="00CA59AE"/>
    <w:rsid w:val="00CA5BD9"/>
    <w:rsid w:val="00CA5C5F"/>
    <w:rsid w:val="00CA5C7A"/>
    <w:rsid w:val="00CA5DC2"/>
    <w:rsid w:val="00CA5FCF"/>
    <w:rsid w:val="00CA61E3"/>
    <w:rsid w:val="00CA61ED"/>
    <w:rsid w:val="00CA6428"/>
    <w:rsid w:val="00CA6437"/>
    <w:rsid w:val="00CA64C2"/>
    <w:rsid w:val="00CA65C9"/>
    <w:rsid w:val="00CA6633"/>
    <w:rsid w:val="00CA6676"/>
    <w:rsid w:val="00CA6705"/>
    <w:rsid w:val="00CA6711"/>
    <w:rsid w:val="00CA68D0"/>
    <w:rsid w:val="00CA6911"/>
    <w:rsid w:val="00CA6A43"/>
    <w:rsid w:val="00CA6B50"/>
    <w:rsid w:val="00CA6BA0"/>
    <w:rsid w:val="00CA6C07"/>
    <w:rsid w:val="00CA6CE8"/>
    <w:rsid w:val="00CA6D64"/>
    <w:rsid w:val="00CA6F56"/>
    <w:rsid w:val="00CA6FE5"/>
    <w:rsid w:val="00CA702D"/>
    <w:rsid w:val="00CA7117"/>
    <w:rsid w:val="00CA72BF"/>
    <w:rsid w:val="00CA7394"/>
    <w:rsid w:val="00CA74AE"/>
    <w:rsid w:val="00CA78BB"/>
    <w:rsid w:val="00CA7EBF"/>
    <w:rsid w:val="00CB0155"/>
    <w:rsid w:val="00CB0258"/>
    <w:rsid w:val="00CB02CE"/>
    <w:rsid w:val="00CB0364"/>
    <w:rsid w:val="00CB03A9"/>
    <w:rsid w:val="00CB0579"/>
    <w:rsid w:val="00CB0683"/>
    <w:rsid w:val="00CB07E4"/>
    <w:rsid w:val="00CB07FC"/>
    <w:rsid w:val="00CB084F"/>
    <w:rsid w:val="00CB0931"/>
    <w:rsid w:val="00CB0B4A"/>
    <w:rsid w:val="00CB0E5F"/>
    <w:rsid w:val="00CB0FF1"/>
    <w:rsid w:val="00CB1118"/>
    <w:rsid w:val="00CB1291"/>
    <w:rsid w:val="00CB149D"/>
    <w:rsid w:val="00CB15E7"/>
    <w:rsid w:val="00CB18CA"/>
    <w:rsid w:val="00CB18D3"/>
    <w:rsid w:val="00CB1B89"/>
    <w:rsid w:val="00CB1C9D"/>
    <w:rsid w:val="00CB1F3F"/>
    <w:rsid w:val="00CB1F71"/>
    <w:rsid w:val="00CB1F7A"/>
    <w:rsid w:val="00CB23F9"/>
    <w:rsid w:val="00CB24A0"/>
    <w:rsid w:val="00CB2746"/>
    <w:rsid w:val="00CB2A40"/>
    <w:rsid w:val="00CB2B10"/>
    <w:rsid w:val="00CB2D56"/>
    <w:rsid w:val="00CB2D71"/>
    <w:rsid w:val="00CB32E6"/>
    <w:rsid w:val="00CB339E"/>
    <w:rsid w:val="00CB33FD"/>
    <w:rsid w:val="00CB34C7"/>
    <w:rsid w:val="00CB353B"/>
    <w:rsid w:val="00CB35C4"/>
    <w:rsid w:val="00CB3828"/>
    <w:rsid w:val="00CB3A09"/>
    <w:rsid w:val="00CB3F48"/>
    <w:rsid w:val="00CB4052"/>
    <w:rsid w:val="00CB4155"/>
    <w:rsid w:val="00CB4157"/>
    <w:rsid w:val="00CB41F1"/>
    <w:rsid w:val="00CB436C"/>
    <w:rsid w:val="00CB458E"/>
    <w:rsid w:val="00CB45B5"/>
    <w:rsid w:val="00CB45D7"/>
    <w:rsid w:val="00CB45DB"/>
    <w:rsid w:val="00CB466A"/>
    <w:rsid w:val="00CB4719"/>
    <w:rsid w:val="00CB4862"/>
    <w:rsid w:val="00CB49FD"/>
    <w:rsid w:val="00CB4CFF"/>
    <w:rsid w:val="00CB4E2A"/>
    <w:rsid w:val="00CB4EFA"/>
    <w:rsid w:val="00CB4F13"/>
    <w:rsid w:val="00CB512A"/>
    <w:rsid w:val="00CB514C"/>
    <w:rsid w:val="00CB51CE"/>
    <w:rsid w:val="00CB51FC"/>
    <w:rsid w:val="00CB5266"/>
    <w:rsid w:val="00CB528A"/>
    <w:rsid w:val="00CB52F8"/>
    <w:rsid w:val="00CB53C2"/>
    <w:rsid w:val="00CB5475"/>
    <w:rsid w:val="00CB55D0"/>
    <w:rsid w:val="00CB5624"/>
    <w:rsid w:val="00CB5690"/>
    <w:rsid w:val="00CB585F"/>
    <w:rsid w:val="00CB5B1F"/>
    <w:rsid w:val="00CB5B5A"/>
    <w:rsid w:val="00CB5CB0"/>
    <w:rsid w:val="00CB5D86"/>
    <w:rsid w:val="00CB5EDC"/>
    <w:rsid w:val="00CB5F55"/>
    <w:rsid w:val="00CB5F62"/>
    <w:rsid w:val="00CB6130"/>
    <w:rsid w:val="00CB6177"/>
    <w:rsid w:val="00CB6180"/>
    <w:rsid w:val="00CB624A"/>
    <w:rsid w:val="00CB6582"/>
    <w:rsid w:val="00CB663F"/>
    <w:rsid w:val="00CB66E6"/>
    <w:rsid w:val="00CB69B3"/>
    <w:rsid w:val="00CB6D93"/>
    <w:rsid w:val="00CB6ED2"/>
    <w:rsid w:val="00CB6F45"/>
    <w:rsid w:val="00CB6F74"/>
    <w:rsid w:val="00CB7004"/>
    <w:rsid w:val="00CB723E"/>
    <w:rsid w:val="00CB72F3"/>
    <w:rsid w:val="00CB7370"/>
    <w:rsid w:val="00CB744D"/>
    <w:rsid w:val="00CB75AA"/>
    <w:rsid w:val="00CB75F7"/>
    <w:rsid w:val="00CB761B"/>
    <w:rsid w:val="00CB76A2"/>
    <w:rsid w:val="00CB779E"/>
    <w:rsid w:val="00CB77B9"/>
    <w:rsid w:val="00CB7A44"/>
    <w:rsid w:val="00CB7C70"/>
    <w:rsid w:val="00CB7DB2"/>
    <w:rsid w:val="00CB7DD0"/>
    <w:rsid w:val="00CB7FF1"/>
    <w:rsid w:val="00CC01B3"/>
    <w:rsid w:val="00CC04D6"/>
    <w:rsid w:val="00CC058A"/>
    <w:rsid w:val="00CC05C3"/>
    <w:rsid w:val="00CC05CF"/>
    <w:rsid w:val="00CC05EF"/>
    <w:rsid w:val="00CC0610"/>
    <w:rsid w:val="00CC071F"/>
    <w:rsid w:val="00CC078E"/>
    <w:rsid w:val="00CC0AFB"/>
    <w:rsid w:val="00CC0D4D"/>
    <w:rsid w:val="00CC0E0B"/>
    <w:rsid w:val="00CC1004"/>
    <w:rsid w:val="00CC111E"/>
    <w:rsid w:val="00CC1349"/>
    <w:rsid w:val="00CC13EA"/>
    <w:rsid w:val="00CC1516"/>
    <w:rsid w:val="00CC1762"/>
    <w:rsid w:val="00CC1803"/>
    <w:rsid w:val="00CC1840"/>
    <w:rsid w:val="00CC1A1D"/>
    <w:rsid w:val="00CC1AA1"/>
    <w:rsid w:val="00CC1CB1"/>
    <w:rsid w:val="00CC2023"/>
    <w:rsid w:val="00CC224E"/>
    <w:rsid w:val="00CC24A3"/>
    <w:rsid w:val="00CC24DC"/>
    <w:rsid w:val="00CC2564"/>
    <w:rsid w:val="00CC257D"/>
    <w:rsid w:val="00CC2591"/>
    <w:rsid w:val="00CC25AB"/>
    <w:rsid w:val="00CC2645"/>
    <w:rsid w:val="00CC269D"/>
    <w:rsid w:val="00CC279D"/>
    <w:rsid w:val="00CC2913"/>
    <w:rsid w:val="00CC2A12"/>
    <w:rsid w:val="00CC2BD1"/>
    <w:rsid w:val="00CC2D55"/>
    <w:rsid w:val="00CC2DAD"/>
    <w:rsid w:val="00CC2EC5"/>
    <w:rsid w:val="00CC300D"/>
    <w:rsid w:val="00CC30F3"/>
    <w:rsid w:val="00CC30F6"/>
    <w:rsid w:val="00CC31C1"/>
    <w:rsid w:val="00CC330C"/>
    <w:rsid w:val="00CC3407"/>
    <w:rsid w:val="00CC369D"/>
    <w:rsid w:val="00CC36C6"/>
    <w:rsid w:val="00CC38E7"/>
    <w:rsid w:val="00CC3C41"/>
    <w:rsid w:val="00CC3D13"/>
    <w:rsid w:val="00CC3D2E"/>
    <w:rsid w:val="00CC4151"/>
    <w:rsid w:val="00CC42B1"/>
    <w:rsid w:val="00CC43AA"/>
    <w:rsid w:val="00CC4490"/>
    <w:rsid w:val="00CC454C"/>
    <w:rsid w:val="00CC45A4"/>
    <w:rsid w:val="00CC4682"/>
    <w:rsid w:val="00CC48DF"/>
    <w:rsid w:val="00CC4B04"/>
    <w:rsid w:val="00CC4C79"/>
    <w:rsid w:val="00CC4DE6"/>
    <w:rsid w:val="00CC4F04"/>
    <w:rsid w:val="00CC5024"/>
    <w:rsid w:val="00CC5121"/>
    <w:rsid w:val="00CC5132"/>
    <w:rsid w:val="00CC5264"/>
    <w:rsid w:val="00CC5270"/>
    <w:rsid w:val="00CC535D"/>
    <w:rsid w:val="00CC53AC"/>
    <w:rsid w:val="00CC54F7"/>
    <w:rsid w:val="00CC5791"/>
    <w:rsid w:val="00CC5901"/>
    <w:rsid w:val="00CC59EE"/>
    <w:rsid w:val="00CC5A53"/>
    <w:rsid w:val="00CC5DA5"/>
    <w:rsid w:val="00CC5FE9"/>
    <w:rsid w:val="00CC60F8"/>
    <w:rsid w:val="00CC6372"/>
    <w:rsid w:val="00CC64BB"/>
    <w:rsid w:val="00CC6519"/>
    <w:rsid w:val="00CC652E"/>
    <w:rsid w:val="00CC6561"/>
    <w:rsid w:val="00CC68B7"/>
    <w:rsid w:val="00CC698E"/>
    <w:rsid w:val="00CC699E"/>
    <w:rsid w:val="00CC69A0"/>
    <w:rsid w:val="00CC6A4B"/>
    <w:rsid w:val="00CC6B34"/>
    <w:rsid w:val="00CC6B85"/>
    <w:rsid w:val="00CC7063"/>
    <w:rsid w:val="00CC72B1"/>
    <w:rsid w:val="00CC74A1"/>
    <w:rsid w:val="00CC7793"/>
    <w:rsid w:val="00CC7B56"/>
    <w:rsid w:val="00CC7C5D"/>
    <w:rsid w:val="00CC7C8C"/>
    <w:rsid w:val="00CC7FD1"/>
    <w:rsid w:val="00CD0364"/>
    <w:rsid w:val="00CD0523"/>
    <w:rsid w:val="00CD06E4"/>
    <w:rsid w:val="00CD06F7"/>
    <w:rsid w:val="00CD082E"/>
    <w:rsid w:val="00CD0ABE"/>
    <w:rsid w:val="00CD0B63"/>
    <w:rsid w:val="00CD0C55"/>
    <w:rsid w:val="00CD0CB5"/>
    <w:rsid w:val="00CD0F39"/>
    <w:rsid w:val="00CD141F"/>
    <w:rsid w:val="00CD14B6"/>
    <w:rsid w:val="00CD158D"/>
    <w:rsid w:val="00CD173A"/>
    <w:rsid w:val="00CD178E"/>
    <w:rsid w:val="00CD1994"/>
    <w:rsid w:val="00CD1A87"/>
    <w:rsid w:val="00CD1ED8"/>
    <w:rsid w:val="00CD1ED9"/>
    <w:rsid w:val="00CD205E"/>
    <w:rsid w:val="00CD20F6"/>
    <w:rsid w:val="00CD2175"/>
    <w:rsid w:val="00CD2213"/>
    <w:rsid w:val="00CD24B4"/>
    <w:rsid w:val="00CD2582"/>
    <w:rsid w:val="00CD2583"/>
    <w:rsid w:val="00CD2688"/>
    <w:rsid w:val="00CD283F"/>
    <w:rsid w:val="00CD2D02"/>
    <w:rsid w:val="00CD2EFD"/>
    <w:rsid w:val="00CD30A6"/>
    <w:rsid w:val="00CD310E"/>
    <w:rsid w:val="00CD32FF"/>
    <w:rsid w:val="00CD338B"/>
    <w:rsid w:val="00CD33D6"/>
    <w:rsid w:val="00CD3770"/>
    <w:rsid w:val="00CD3A9E"/>
    <w:rsid w:val="00CD3B5D"/>
    <w:rsid w:val="00CD3C43"/>
    <w:rsid w:val="00CD3DC0"/>
    <w:rsid w:val="00CD4425"/>
    <w:rsid w:val="00CD4C78"/>
    <w:rsid w:val="00CD4D38"/>
    <w:rsid w:val="00CD4DC5"/>
    <w:rsid w:val="00CD4F92"/>
    <w:rsid w:val="00CD4FEA"/>
    <w:rsid w:val="00CD531A"/>
    <w:rsid w:val="00CD544F"/>
    <w:rsid w:val="00CD55B3"/>
    <w:rsid w:val="00CD57FB"/>
    <w:rsid w:val="00CD5881"/>
    <w:rsid w:val="00CD59D8"/>
    <w:rsid w:val="00CD62AD"/>
    <w:rsid w:val="00CD6320"/>
    <w:rsid w:val="00CD6363"/>
    <w:rsid w:val="00CD6405"/>
    <w:rsid w:val="00CD69D1"/>
    <w:rsid w:val="00CD6C5B"/>
    <w:rsid w:val="00CD6CC9"/>
    <w:rsid w:val="00CD6F15"/>
    <w:rsid w:val="00CD6F38"/>
    <w:rsid w:val="00CD6F77"/>
    <w:rsid w:val="00CD6F85"/>
    <w:rsid w:val="00CD710B"/>
    <w:rsid w:val="00CD734D"/>
    <w:rsid w:val="00CD74A3"/>
    <w:rsid w:val="00CD74BA"/>
    <w:rsid w:val="00CD7527"/>
    <w:rsid w:val="00CD7791"/>
    <w:rsid w:val="00CD79A8"/>
    <w:rsid w:val="00CD7AE6"/>
    <w:rsid w:val="00CD7B11"/>
    <w:rsid w:val="00CD7FC0"/>
    <w:rsid w:val="00CE0119"/>
    <w:rsid w:val="00CE0184"/>
    <w:rsid w:val="00CE01EF"/>
    <w:rsid w:val="00CE0292"/>
    <w:rsid w:val="00CE058D"/>
    <w:rsid w:val="00CE05C0"/>
    <w:rsid w:val="00CE0837"/>
    <w:rsid w:val="00CE0BB4"/>
    <w:rsid w:val="00CE0C80"/>
    <w:rsid w:val="00CE0D17"/>
    <w:rsid w:val="00CE0DA7"/>
    <w:rsid w:val="00CE0FDD"/>
    <w:rsid w:val="00CE1439"/>
    <w:rsid w:val="00CE1561"/>
    <w:rsid w:val="00CE1583"/>
    <w:rsid w:val="00CE165F"/>
    <w:rsid w:val="00CE1A5D"/>
    <w:rsid w:val="00CE1B10"/>
    <w:rsid w:val="00CE1DEB"/>
    <w:rsid w:val="00CE20E8"/>
    <w:rsid w:val="00CE22B1"/>
    <w:rsid w:val="00CE2407"/>
    <w:rsid w:val="00CE24F7"/>
    <w:rsid w:val="00CE2579"/>
    <w:rsid w:val="00CE2649"/>
    <w:rsid w:val="00CE27F8"/>
    <w:rsid w:val="00CE2B33"/>
    <w:rsid w:val="00CE2B35"/>
    <w:rsid w:val="00CE2C55"/>
    <w:rsid w:val="00CE2D8E"/>
    <w:rsid w:val="00CE2DF3"/>
    <w:rsid w:val="00CE2F4A"/>
    <w:rsid w:val="00CE2F57"/>
    <w:rsid w:val="00CE3104"/>
    <w:rsid w:val="00CE3105"/>
    <w:rsid w:val="00CE340D"/>
    <w:rsid w:val="00CE34C9"/>
    <w:rsid w:val="00CE357C"/>
    <w:rsid w:val="00CE3B6B"/>
    <w:rsid w:val="00CE3C7E"/>
    <w:rsid w:val="00CE3E4B"/>
    <w:rsid w:val="00CE3EA4"/>
    <w:rsid w:val="00CE3FA1"/>
    <w:rsid w:val="00CE41A4"/>
    <w:rsid w:val="00CE433F"/>
    <w:rsid w:val="00CE43EB"/>
    <w:rsid w:val="00CE455C"/>
    <w:rsid w:val="00CE45AF"/>
    <w:rsid w:val="00CE45D0"/>
    <w:rsid w:val="00CE498D"/>
    <w:rsid w:val="00CE4A2D"/>
    <w:rsid w:val="00CE4B67"/>
    <w:rsid w:val="00CE4BD7"/>
    <w:rsid w:val="00CE4C0B"/>
    <w:rsid w:val="00CE4C24"/>
    <w:rsid w:val="00CE501B"/>
    <w:rsid w:val="00CE5333"/>
    <w:rsid w:val="00CE57C0"/>
    <w:rsid w:val="00CE5810"/>
    <w:rsid w:val="00CE5888"/>
    <w:rsid w:val="00CE5A36"/>
    <w:rsid w:val="00CE5C22"/>
    <w:rsid w:val="00CE5CCD"/>
    <w:rsid w:val="00CE5DAB"/>
    <w:rsid w:val="00CE5F67"/>
    <w:rsid w:val="00CE6070"/>
    <w:rsid w:val="00CE6681"/>
    <w:rsid w:val="00CE66EE"/>
    <w:rsid w:val="00CE6748"/>
    <w:rsid w:val="00CE67AC"/>
    <w:rsid w:val="00CE697E"/>
    <w:rsid w:val="00CE6995"/>
    <w:rsid w:val="00CE6A87"/>
    <w:rsid w:val="00CE6AB2"/>
    <w:rsid w:val="00CE6B4E"/>
    <w:rsid w:val="00CE6C79"/>
    <w:rsid w:val="00CE6CDE"/>
    <w:rsid w:val="00CE6CFB"/>
    <w:rsid w:val="00CE6D01"/>
    <w:rsid w:val="00CE6D77"/>
    <w:rsid w:val="00CE6DE5"/>
    <w:rsid w:val="00CE6FA3"/>
    <w:rsid w:val="00CE7120"/>
    <w:rsid w:val="00CE730B"/>
    <w:rsid w:val="00CE731B"/>
    <w:rsid w:val="00CE7465"/>
    <w:rsid w:val="00CE771B"/>
    <w:rsid w:val="00CE7728"/>
    <w:rsid w:val="00CE77FA"/>
    <w:rsid w:val="00CE7B6E"/>
    <w:rsid w:val="00CE7BBA"/>
    <w:rsid w:val="00CE7C08"/>
    <w:rsid w:val="00CE7C2C"/>
    <w:rsid w:val="00CE7D64"/>
    <w:rsid w:val="00CF00F6"/>
    <w:rsid w:val="00CF01BB"/>
    <w:rsid w:val="00CF0379"/>
    <w:rsid w:val="00CF088E"/>
    <w:rsid w:val="00CF094E"/>
    <w:rsid w:val="00CF0A04"/>
    <w:rsid w:val="00CF0B0C"/>
    <w:rsid w:val="00CF0B2F"/>
    <w:rsid w:val="00CF0B97"/>
    <w:rsid w:val="00CF0BA4"/>
    <w:rsid w:val="00CF0D7A"/>
    <w:rsid w:val="00CF0E51"/>
    <w:rsid w:val="00CF0FBF"/>
    <w:rsid w:val="00CF0FF7"/>
    <w:rsid w:val="00CF1096"/>
    <w:rsid w:val="00CF10D3"/>
    <w:rsid w:val="00CF12DA"/>
    <w:rsid w:val="00CF1342"/>
    <w:rsid w:val="00CF165F"/>
    <w:rsid w:val="00CF191A"/>
    <w:rsid w:val="00CF1AD6"/>
    <w:rsid w:val="00CF1B2A"/>
    <w:rsid w:val="00CF1B5A"/>
    <w:rsid w:val="00CF1CA8"/>
    <w:rsid w:val="00CF1EA5"/>
    <w:rsid w:val="00CF1F3D"/>
    <w:rsid w:val="00CF1FCC"/>
    <w:rsid w:val="00CF2003"/>
    <w:rsid w:val="00CF2190"/>
    <w:rsid w:val="00CF2286"/>
    <w:rsid w:val="00CF242C"/>
    <w:rsid w:val="00CF245D"/>
    <w:rsid w:val="00CF2599"/>
    <w:rsid w:val="00CF26E9"/>
    <w:rsid w:val="00CF26FC"/>
    <w:rsid w:val="00CF278F"/>
    <w:rsid w:val="00CF28B4"/>
    <w:rsid w:val="00CF2A42"/>
    <w:rsid w:val="00CF2ACE"/>
    <w:rsid w:val="00CF2E7D"/>
    <w:rsid w:val="00CF31FB"/>
    <w:rsid w:val="00CF32C9"/>
    <w:rsid w:val="00CF3386"/>
    <w:rsid w:val="00CF3413"/>
    <w:rsid w:val="00CF354D"/>
    <w:rsid w:val="00CF376D"/>
    <w:rsid w:val="00CF37B7"/>
    <w:rsid w:val="00CF3A2C"/>
    <w:rsid w:val="00CF3ACF"/>
    <w:rsid w:val="00CF3B28"/>
    <w:rsid w:val="00CF3CB3"/>
    <w:rsid w:val="00CF3CCB"/>
    <w:rsid w:val="00CF40EF"/>
    <w:rsid w:val="00CF4265"/>
    <w:rsid w:val="00CF4402"/>
    <w:rsid w:val="00CF4504"/>
    <w:rsid w:val="00CF4547"/>
    <w:rsid w:val="00CF4556"/>
    <w:rsid w:val="00CF45D3"/>
    <w:rsid w:val="00CF492D"/>
    <w:rsid w:val="00CF4937"/>
    <w:rsid w:val="00CF4951"/>
    <w:rsid w:val="00CF49A1"/>
    <w:rsid w:val="00CF4A36"/>
    <w:rsid w:val="00CF4BBE"/>
    <w:rsid w:val="00CF4C7D"/>
    <w:rsid w:val="00CF4CDD"/>
    <w:rsid w:val="00CF4D6E"/>
    <w:rsid w:val="00CF4EA7"/>
    <w:rsid w:val="00CF4F42"/>
    <w:rsid w:val="00CF5040"/>
    <w:rsid w:val="00CF50B4"/>
    <w:rsid w:val="00CF50BA"/>
    <w:rsid w:val="00CF512E"/>
    <w:rsid w:val="00CF51AB"/>
    <w:rsid w:val="00CF5214"/>
    <w:rsid w:val="00CF5269"/>
    <w:rsid w:val="00CF545E"/>
    <w:rsid w:val="00CF553A"/>
    <w:rsid w:val="00CF5547"/>
    <w:rsid w:val="00CF55B3"/>
    <w:rsid w:val="00CF5CDB"/>
    <w:rsid w:val="00CF5E90"/>
    <w:rsid w:val="00CF5F67"/>
    <w:rsid w:val="00CF6196"/>
    <w:rsid w:val="00CF627C"/>
    <w:rsid w:val="00CF62E1"/>
    <w:rsid w:val="00CF6397"/>
    <w:rsid w:val="00CF64CB"/>
    <w:rsid w:val="00CF6768"/>
    <w:rsid w:val="00CF695F"/>
    <w:rsid w:val="00CF6D74"/>
    <w:rsid w:val="00CF6DC1"/>
    <w:rsid w:val="00CF6E64"/>
    <w:rsid w:val="00CF6F47"/>
    <w:rsid w:val="00CF72FE"/>
    <w:rsid w:val="00CF731C"/>
    <w:rsid w:val="00CF7453"/>
    <w:rsid w:val="00CF7528"/>
    <w:rsid w:val="00CF783C"/>
    <w:rsid w:val="00CF78E8"/>
    <w:rsid w:val="00CF7A2B"/>
    <w:rsid w:val="00CF7AC2"/>
    <w:rsid w:val="00CF7C87"/>
    <w:rsid w:val="00CF7CDE"/>
    <w:rsid w:val="00CF7DCF"/>
    <w:rsid w:val="00CF7E0A"/>
    <w:rsid w:val="00D00430"/>
    <w:rsid w:val="00D0052A"/>
    <w:rsid w:val="00D006BB"/>
    <w:rsid w:val="00D006DE"/>
    <w:rsid w:val="00D0074B"/>
    <w:rsid w:val="00D00B4D"/>
    <w:rsid w:val="00D00CA2"/>
    <w:rsid w:val="00D00E19"/>
    <w:rsid w:val="00D00E34"/>
    <w:rsid w:val="00D00F1C"/>
    <w:rsid w:val="00D012FD"/>
    <w:rsid w:val="00D01C27"/>
    <w:rsid w:val="00D01E06"/>
    <w:rsid w:val="00D01FF0"/>
    <w:rsid w:val="00D0207D"/>
    <w:rsid w:val="00D02366"/>
    <w:rsid w:val="00D024A8"/>
    <w:rsid w:val="00D0258A"/>
    <w:rsid w:val="00D025E7"/>
    <w:rsid w:val="00D026B9"/>
    <w:rsid w:val="00D02888"/>
    <w:rsid w:val="00D029AB"/>
    <w:rsid w:val="00D029D1"/>
    <w:rsid w:val="00D02BE2"/>
    <w:rsid w:val="00D02C28"/>
    <w:rsid w:val="00D02C5A"/>
    <w:rsid w:val="00D02C6A"/>
    <w:rsid w:val="00D03760"/>
    <w:rsid w:val="00D0393D"/>
    <w:rsid w:val="00D039D3"/>
    <w:rsid w:val="00D03AE4"/>
    <w:rsid w:val="00D03BD3"/>
    <w:rsid w:val="00D03E20"/>
    <w:rsid w:val="00D03EAC"/>
    <w:rsid w:val="00D03F20"/>
    <w:rsid w:val="00D03F50"/>
    <w:rsid w:val="00D04096"/>
    <w:rsid w:val="00D040AA"/>
    <w:rsid w:val="00D04198"/>
    <w:rsid w:val="00D042AD"/>
    <w:rsid w:val="00D042E7"/>
    <w:rsid w:val="00D0432D"/>
    <w:rsid w:val="00D043ED"/>
    <w:rsid w:val="00D0440F"/>
    <w:rsid w:val="00D046BA"/>
    <w:rsid w:val="00D046EE"/>
    <w:rsid w:val="00D04747"/>
    <w:rsid w:val="00D04837"/>
    <w:rsid w:val="00D04916"/>
    <w:rsid w:val="00D04AD9"/>
    <w:rsid w:val="00D04DA7"/>
    <w:rsid w:val="00D050B1"/>
    <w:rsid w:val="00D05168"/>
    <w:rsid w:val="00D05304"/>
    <w:rsid w:val="00D053F5"/>
    <w:rsid w:val="00D0551B"/>
    <w:rsid w:val="00D05758"/>
    <w:rsid w:val="00D058BC"/>
    <w:rsid w:val="00D058DC"/>
    <w:rsid w:val="00D05950"/>
    <w:rsid w:val="00D05A1B"/>
    <w:rsid w:val="00D05D88"/>
    <w:rsid w:val="00D05E08"/>
    <w:rsid w:val="00D06055"/>
    <w:rsid w:val="00D0617F"/>
    <w:rsid w:val="00D0618A"/>
    <w:rsid w:val="00D062B6"/>
    <w:rsid w:val="00D06468"/>
    <w:rsid w:val="00D0689F"/>
    <w:rsid w:val="00D06973"/>
    <w:rsid w:val="00D069FC"/>
    <w:rsid w:val="00D06AD2"/>
    <w:rsid w:val="00D06AD4"/>
    <w:rsid w:val="00D06C82"/>
    <w:rsid w:val="00D06CCB"/>
    <w:rsid w:val="00D06D38"/>
    <w:rsid w:val="00D06E04"/>
    <w:rsid w:val="00D06EF8"/>
    <w:rsid w:val="00D07109"/>
    <w:rsid w:val="00D072E1"/>
    <w:rsid w:val="00D072FD"/>
    <w:rsid w:val="00D074F6"/>
    <w:rsid w:val="00D0788F"/>
    <w:rsid w:val="00D0798D"/>
    <w:rsid w:val="00D07BAB"/>
    <w:rsid w:val="00D10037"/>
    <w:rsid w:val="00D10128"/>
    <w:rsid w:val="00D1025D"/>
    <w:rsid w:val="00D10312"/>
    <w:rsid w:val="00D103C9"/>
    <w:rsid w:val="00D1048B"/>
    <w:rsid w:val="00D104FB"/>
    <w:rsid w:val="00D105D8"/>
    <w:rsid w:val="00D10645"/>
    <w:rsid w:val="00D1078E"/>
    <w:rsid w:val="00D107AD"/>
    <w:rsid w:val="00D10846"/>
    <w:rsid w:val="00D109C0"/>
    <w:rsid w:val="00D10FB0"/>
    <w:rsid w:val="00D10FCA"/>
    <w:rsid w:val="00D110A3"/>
    <w:rsid w:val="00D111A9"/>
    <w:rsid w:val="00D115CF"/>
    <w:rsid w:val="00D116F2"/>
    <w:rsid w:val="00D1171D"/>
    <w:rsid w:val="00D11AAD"/>
    <w:rsid w:val="00D11ADB"/>
    <w:rsid w:val="00D11E82"/>
    <w:rsid w:val="00D12128"/>
    <w:rsid w:val="00D121E2"/>
    <w:rsid w:val="00D1245B"/>
    <w:rsid w:val="00D1274E"/>
    <w:rsid w:val="00D12790"/>
    <w:rsid w:val="00D127D7"/>
    <w:rsid w:val="00D1281E"/>
    <w:rsid w:val="00D12AC0"/>
    <w:rsid w:val="00D12DC7"/>
    <w:rsid w:val="00D12DED"/>
    <w:rsid w:val="00D12E9D"/>
    <w:rsid w:val="00D12ED8"/>
    <w:rsid w:val="00D12FA8"/>
    <w:rsid w:val="00D133CE"/>
    <w:rsid w:val="00D1341E"/>
    <w:rsid w:val="00D1373B"/>
    <w:rsid w:val="00D13979"/>
    <w:rsid w:val="00D139C2"/>
    <w:rsid w:val="00D13B3A"/>
    <w:rsid w:val="00D13C05"/>
    <w:rsid w:val="00D13D76"/>
    <w:rsid w:val="00D13DC0"/>
    <w:rsid w:val="00D13FFF"/>
    <w:rsid w:val="00D14123"/>
    <w:rsid w:val="00D1431B"/>
    <w:rsid w:val="00D143A9"/>
    <w:rsid w:val="00D147C9"/>
    <w:rsid w:val="00D14977"/>
    <w:rsid w:val="00D14B1E"/>
    <w:rsid w:val="00D14BCC"/>
    <w:rsid w:val="00D14D38"/>
    <w:rsid w:val="00D15010"/>
    <w:rsid w:val="00D1505B"/>
    <w:rsid w:val="00D1509F"/>
    <w:rsid w:val="00D15378"/>
    <w:rsid w:val="00D156B3"/>
    <w:rsid w:val="00D15955"/>
    <w:rsid w:val="00D15B23"/>
    <w:rsid w:val="00D15B70"/>
    <w:rsid w:val="00D15BB9"/>
    <w:rsid w:val="00D15D15"/>
    <w:rsid w:val="00D15D20"/>
    <w:rsid w:val="00D15E69"/>
    <w:rsid w:val="00D160F8"/>
    <w:rsid w:val="00D16112"/>
    <w:rsid w:val="00D163AF"/>
    <w:rsid w:val="00D163D8"/>
    <w:rsid w:val="00D167D3"/>
    <w:rsid w:val="00D16996"/>
    <w:rsid w:val="00D169E4"/>
    <w:rsid w:val="00D16B6E"/>
    <w:rsid w:val="00D16C01"/>
    <w:rsid w:val="00D16E23"/>
    <w:rsid w:val="00D16E43"/>
    <w:rsid w:val="00D16FE8"/>
    <w:rsid w:val="00D17021"/>
    <w:rsid w:val="00D1728F"/>
    <w:rsid w:val="00D1732B"/>
    <w:rsid w:val="00D173CF"/>
    <w:rsid w:val="00D17516"/>
    <w:rsid w:val="00D17746"/>
    <w:rsid w:val="00D177EE"/>
    <w:rsid w:val="00D17A53"/>
    <w:rsid w:val="00D17A58"/>
    <w:rsid w:val="00D17A73"/>
    <w:rsid w:val="00D17E86"/>
    <w:rsid w:val="00D2003E"/>
    <w:rsid w:val="00D203F9"/>
    <w:rsid w:val="00D204C6"/>
    <w:rsid w:val="00D20728"/>
    <w:rsid w:val="00D2092C"/>
    <w:rsid w:val="00D209B7"/>
    <w:rsid w:val="00D20A01"/>
    <w:rsid w:val="00D20ADB"/>
    <w:rsid w:val="00D20B16"/>
    <w:rsid w:val="00D20E54"/>
    <w:rsid w:val="00D2100B"/>
    <w:rsid w:val="00D21118"/>
    <w:rsid w:val="00D2161D"/>
    <w:rsid w:val="00D21768"/>
    <w:rsid w:val="00D21B01"/>
    <w:rsid w:val="00D21B02"/>
    <w:rsid w:val="00D21D1F"/>
    <w:rsid w:val="00D21DEC"/>
    <w:rsid w:val="00D21F5F"/>
    <w:rsid w:val="00D2205D"/>
    <w:rsid w:val="00D2206D"/>
    <w:rsid w:val="00D22087"/>
    <w:rsid w:val="00D223AA"/>
    <w:rsid w:val="00D223CA"/>
    <w:rsid w:val="00D226F9"/>
    <w:rsid w:val="00D226FF"/>
    <w:rsid w:val="00D22A14"/>
    <w:rsid w:val="00D22EC4"/>
    <w:rsid w:val="00D22FE9"/>
    <w:rsid w:val="00D2300F"/>
    <w:rsid w:val="00D2317B"/>
    <w:rsid w:val="00D23202"/>
    <w:rsid w:val="00D23292"/>
    <w:rsid w:val="00D232AF"/>
    <w:rsid w:val="00D23361"/>
    <w:rsid w:val="00D234FE"/>
    <w:rsid w:val="00D235A6"/>
    <w:rsid w:val="00D235DE"/>
    <w:rsid w:val="00D239EC"/>
    <w:rsid w:val="00D23F19"/>
    <w:rsid w:val="00D242F4"/>
    <w:rsid w:val="00D2430F"/>
    <w:rsid w:val="00D24451"/>
    <w:rsid w:val="00D24466"/>
    <w:rsid w:val="00D24522"/>
    <w:rsid w:val="00D2461D"/>
    <w:rsid w:val="00D2497E"/>
    <w:rsid w:val="00D250EE"/>
    <w:rsid w:val="00D25201"/>
    <w:rsid w:val="00D25373"/>
    <w:rsid w:val="00D253B5"/>
    <w:rsid w:val="00D2552E"/>
    <w:rsid w:val="00D2560C"/>
    <w:rsid w:val="00D259E3"/>
    <w:rsid w:val="00D25D1C"/>
    <w:rsid w:val="00D25FEA"/>
    <w:rsid w:val="00D2612B"/>
    <w:rsid w:val="00D264FF"/>
    <w:rsid w:val="00D26AC8"/>
    <w:rsid w:val="00D26C3C"/>
    <w:rsid w:val="00D26C6A"/>
    <w:rsid w:val="00D26CA2"/>
    <w:rsid w:val="00D26DFF"/>
    <w:rsid w:val="00D26EA4"/>
    <w:rsid w:val="00D26EFF"/>
    <w:rsid w:val="00D26F8F"/>
    <w:rsid w:val="00D2706A"/>
    <w:rsid w:val="00D27473"/>
    <w:rsid w:val="00D274EA"/>
    <w:rsid w:val="00D2772D"/>
    <w:rsid w:val="00D27890"/>
    <w:rsid w:val="00D27EC3"/>
    <w:rsid w:val="00D27ECC"/>
    <w:rsid w:val="00D301D5"/>
    <w:rsid w:val="00D30362"/>
    <w:rsid w:val="00D303A5"/>
    <w:rsid w:val="00D30467"/>
    <w:rsid w:val="00D304A3"/>
    <w:rsid w:val="00D30503"/>
    <w:rsid w:val="00D30527"/>
    <w:rsid w:val="00D3085D"/>
    <w:rsid w:val="00D30912"/>
    <w:rsid w:val="00D3096D"/>
    <w:rsid w:val="00D30B6D"/>
    <w:rsid w:val="00D30C99"/>
    <w:rsid w:val="00D30D11"/>
    <w:rsid w:val="00D30D55"/>
    <w:rsid w:val="00D30D8A"/>
    <w:rsid w:val="00D30D98"/>
    <w:rsid w:val="00D30E9A"/>
    <w:rsid w:val="00D31047"/>
    <w:rsid w:val="00D31105"/>
    <w:rsid w:val="00D315D4"/>
    <w:rsid w:val="00D315FC"/>
    <w:rsid w:val="00D3179B"/>
    <w:rsid w:val="00D31A52"/>
    <w:rsid w:val="00D31A72"/>
    <w:rsid w:val="00D31AB4"/>
    <w:rsid w:val="00D31DBE"/>
    <w:rsid w:val="00D31F97"/>
    <w:rsid w:val="00D32086"/>
    <w:rsid w:val="00D32156"/>
    <w:rsid w:val="00D32203"/>
    <w:rsid w:val="00D32227"/>
    <w:rsid w:val="00D322DC"/>
    <w:rsid w:val="00D323A1"/>
    <w:rsid w:val="00D323BE"/>
    <w:rsid w:val="00D327AA"/>
    <w:rsid w:val="00D32874"/>
    <w:rsid w:val="00D32A3E"/>
    <w:rsid w:val="00D32AC9"/>
    <w:rsid w:val="00D32AEA"/>
    <w:rsid w:val="00D32B97"/>
    <w:rsid w:val="00D32BED"/>
    <w:rsid w:val="00D32CA4"/>
    <w:rsid w:val="00D33259"/>
    <w:rsid w:val="00D333CD"/>
    <w:rsid w:val="00D334E0"/>
    <w:rsid w:val="00D337CA"/>
    <w:rsid w:val="00D3380C"/>
    <w:rsid w:val="00D33931"/>
    <w:rsid w:val="00D33971"/>
    <w:rsid w:val="00D33A0B"/>
    <w:rsid w:val="00D33D38"/>
    <w:rsid w:val="00D33F07"/>
    <w:rsid w:val="00D33FAC"/>
    <w:rsid w:val="00D33FFD"/>
    <w:rsid w:val="00D34013"/>
    <w:rsid w:val="00D341E4"/>
    <w:rsid w:val="00D34258"/>
    <w:rsid w:val="00D34333"/>
    <w:rsid w:val="00D345C8"/>
    <w:rsid w:val="00D346B4"/>
    <w:rsid w:val="00D34B21"/>
    <w:rsid w:val="00D34B49"/>
    <w:rsid w:val="00D34CF7"/>
    <w:rsid w:val="00D35062"/>
    <w:rsid w:val="00D3519C"/>
    <w:rsid w:val="00D35371"/>
    <w:rsid w:val="00D3544B"/>
    <w:rsid w:val="00D354C0"/>
    <w:rsid w:val="00D3573B"/>
    <w:rsid w:val="00D3578E"/>
    <w:rsid w:val="00D358DD"/>
    <w:rsid w:val="00D35A65"/>
    <w:rsid w:val="00D35BF5"/>
    <w:rsid w:val="00D35CCA"/>
    <w:rsid w:val="00D35DC4"/>
    <w:rsid w:val="00D35FD5"/>
    <w:rsid w:val="00D36062"/>
    <w:rsid w:val="00D36146"/>
    <w:rsid w:val="00D36344"/>
    <w:rsid w:val="00D363C0"/>
    <w:rsid w:val="00D363E9"/>
    <w:rsid w:val="00D36626"/>
    <w:rsid w:val="00D36673"/>
    <w:rsid w:val="00D36843"/>
    <w:rsid w:val="00D36987"/>
    <w:rsid w:val="00D369EF"/>
    <w:rsid w:val="00D36B29"/>
    <w:rsid w:val="00D36C75"/>
    <w:rsid w:val="00D36C94"/>
    <w:rsid w:val="00D36DD3"/>
    <w:rsid w:val="00D37074"/>
    <w:rsid w:val="00D3719F"/>
    <w:rsid w:val="00D371CB"/>
    <w:rsid w:val="00D37445"/>
    <w:rsid w:val="00D3792E"/>
    <w:rsid w:val="00D40074"/>
    <w:rsid w:val="00D40244"/>
    <w:rsid w:val="00D40330"/>
    <w:rsid w:val="00D403A2"/>
    <w:rsid w:val="00D404B3"/>
    <w:rsid w:val="00D40697"/>
    <w:rsid w:val="00D40735"/>
    <w:rsid w:val="00D407C0"/>
    <w:rsid w:val="00D409BD"/>
    <w:rsid w:val="00D40AAA"/>
    <w:rsid w:val="00D40AD2"/>
    <w:rsid w:val="00D40C55"/>
    <w:rsid w:val="00D40DE8"/>
    <w:rsid w:val="00D40E61"/>
    <w:rsid w:val="00D40FB9"/>
    <w:rsid w:val="00D4103A"/>
    <w:rsid w:val="00D41159"/>
    <w:rsid w:val="00D41160"/>
    <w:rsid w:val="00D411A5"/>
    <w:rsid w:val="00D417C4"/>
    <w:rsid w:val="00D419EB"/>
    <w:rsid w:val="00D41A73"/>
    <w:rsid w:val="00D41C08"/>
    <w:rsid w:val="00D41C53"/>
    <w:rsid w:val="00D41C63"/>
    <w:rsid w:val="00D41D14"/>
    <w:rsid w:val="00D41D4E"/>
    <w:rsid w:val="00D41D89"/>
    <w:rsid w:val="00D41E9F"/>
    <w:rsid w:val="00D423DE"/>
    <w:rsid w:val="00D424A8"/>
    <w:rsid w:val="00D424DA"/>
    <w:rsid w:val="00D424F5"/>
    <w:rsid w:val="00D42652"/>
    <w:rsid w:val="00D42683"/>
    <w:rsid w:val="00D426BD"/>
    <w:rsid w:val="00D42728"/>
    <w:rsid w:val="00D4275D"/>
    <w:rsid w:val="00D4292E"/>
    <w:rsid w:val="00D42A0A"/>
    <w:rsid w:val="00D42CD2"/>
    <w:rsid w:val="00D42D6B"/>
    <w:rsid w:val="00D42E68"/>
    <w:rsid w:val="00D42E82"/>
    <w:rsid w:val="00D42EAC"/>
    <w:rsid w:val="00D4342E"/>
    <w:rsid w:val="00D43508"/>
    <w:rsid w:val="00D4372D"/>
    <w:rsid w:val="00D437DC"/>
    <w:rsid w:val="00D43856"/>
    <w:rsid w:val="00D43A07"/>
    <w:rsid w:val="00D43A87"/>
    <w:rsid w:val="00D43BF1"/>
    <w:rsid w:val="00D43D1B"/>
    <w:rsid w:val="00D43F37"/>
    <w:rsid w:val="00D43F92"/>
    <w:rsid w:val="00D441E6"/>
    <w:rsid w:val="00D44219"/>
    <w:rsid w:val="00D442D1"/>
    <w:rsid w:val="00D4436E"/>
    <w:rsid w:val="00D44AD8"/>
    <w:rsid w:val="00D44AE3"/>
    <w:rsid w:val="00D44B9C"/>
    <w:rsid w:val="00D44C59"/>
    <w:rsid w:val="00D44E41"/>
    <w:rsid w:val="00D457FA"/>
    <w:rsid w:val="00D45C0F"/>
    <w:rsid w:val="00D45CEE"/>
    <w:rsid w:val="00D45CFF"/>
    <w:rsid w:val="00D461C2"/>
    <w:rsid w:val="00D4626B"/>
    <w:rsid w:val="00D463C2"/>
    <w:rsid w:val="00D46422"/>
    <w:rsid w:val="00D46448"/>
    <w:rsid w:val="00D469D5"/>
    <w:rsid w:val="00D46B1E"/>
    <w:rsid w:val="00D46B7C"/>
    <w:rsid w:val="00D46C76"/>
    <w:rsid w:val="00D46E1A"/>
    <w:rsid w:val="00D46E40"/>
    <w:rsid w:val="00D46EC9"/>
    <w:rsid w:val="00D4704A"/>
    <w:rsid w:val="00D470AB"/>
    <w:rsid w:val="00D4716B"/>
    <w:rsid w:val="00D47361"/>
    <w:rsid w:val="00D4736C"/>
    <w:rsid w:val="00D4736E"/>
    <w:rsid w:val="00D47576"/>
    <w:rsid w:val="00D478D7"/>
    <w:rsid w:val="00D479DB"/>
    <w:rsid w:val="00D47DB3"/>
    <w:rsid w:val="00D47F04"/>
    <w:rsid w:val="00D47F09"/>
    <w:rsid w:val="00D5005E"/>
    <w:rsid w:val="00D50140"/>
    <w:rsid w:val="00D501F5"/>
    <w:rsid w:val="00D5026F"/>
    <w:rsid w:val="00D5092B"/>
    <w:rsid w:val="00D50B92"/>
    <w:rsid w:val="00D50BE4"/>
    <w:rsid w:val="00D51167"/>
    <w:rsid w:val="00D51247"/>
    <w:rsid w:val="00D512CF"/>
    <w:rsid w:val="00D51606"/>
    <w:rsid w:val="00D51636"/>
    <w:rsid w:val="00D5197A"/>
    <w:rsid w:val="00D519A7"/>
    <w:rsid w:val="00D519D1"/>
    <w:rsid w:val="00D51A1F"/>
    <w:rsid w:val="00D51C25"/>
    <w:rsid w:val="00D51E0B"/>
    <w:rsid w:val="00D51F8D"/>
    <w:rsid w:val="00D5208F"/>
    <w:rsid w:val="00D52373"/>
    <w:rsid w:val="00D5256A"/>
    <w:rsid w:val="00D52585"/>
    <w:rsid w:val="00D52842"/>
    <w:rsid w:val="00D5286E"/>
    <w:rsid w:val="00D52B0D"/>
    <w:rsid w:val="00D52D6B"/>
    <w:rsid w:val="00D52EDB"/>
    <w:rsid w:val="00D52F2A"/>
    <w:rsid w:val="00D530B1"/>
    <w:rsid w:val="00D53209"/>
    <w:rsid w:val="00D53666"/>
    <w:rsid w:val="00D537AD"/>
    <w:rsid w:val="00D537D5"/>
    <w:rsid w:val="00D53A8B"/>
    <w:rsid w:val="00D53BD9"/>
    <w:rsid w:val="00D53C01"/>
    <w:rsid w:val="00D53C14"/>
    <w:rsid w:val="00D53CF1"/>
    <w:rsid w:val="00D53EFA"/>
    <w:rsid w:val="00D53F11"/>
    <w:rsid w:val="00D54134"/>
    <w:rsid w:val="00D54515"/>
    <w:rsid w:val="00D5456F"/>
    <w:rsid w:val="00D54901"/>
    <w:rsid w:val="00D54CA9"/>
    <w:rsid w:val="00D54E93"/>
    <w:rsid w:val="00D54EA4"/>
    <w:rsid w:val="00D54FEC"/>
    <w:rsid w:val="00D550BD"/>
    <w:rsid w:val="00D5537A"/>
    <w:rsid w:val="00D5540A"/>
    <w:rsid w:val="00D5542E"/>
    <w:rsid w:val="00D55438"/>
    <w:rsid w:val="00D5564A"/>
    <w:rsid w:val="00D556E4"/>
    <w:rsid w:val="00D558B1"/>
    <w:rsid w:val="00D558F8"/>
    <w:rsid w:val="00D55953"/>
    <w:rsid w:val="00D55A6E"/>
    <w:rsid w:val="00D55C53"/>
    <w:rsid w:val="00D56185"/>
    <w:rsid w:val="00D56274"/>
    <w:rsid w:val="00D5631E"/>
    <w:rsid w:val="00D5659B"/>
    <w:rsid w:val="00D5673E"/>
    <w:rsid w:val="00D567DB"/>
    <w:rsid w:val="00D56973"/>
    <w:rsid w:val="00D56A67"/>
    <w:rsid w:val="00D56CA9"/>
    <w:rsid w:val="00D56E72"/>
    <w:rsid w:val="00D56F46"/>
    <w:rsid w:val="00D5701B"/>
    <w:rsid w:val="00D5702B"/>
    <w:rsid w:val="00D5712D"/>
    <w:rsid w:val="00D57316"/>
    <w:rsid w:val="00D573B1"/>
    <w:rsid w:val="00D5742F"/>
    <w:rsid w:val="00D574B6"/>
    <w:rsid w:val="00D5763E"/>
    <w:rsid w:val="00D57909"/>
    <w:rsid w:val="00D579A6"/>
    <w:rsid w:val="00D57AD7"/>
    <w:rsid w:val="00D57BAC"/>
    <w:rsid w:val="00D57BCA"/>
    <w:rsid w:val="00D57BDD"/>
    <w:rsid w:val="00D57F0B"/>
    <w:rsid w:val="00D57FBE"/>
    <w:rsid w:val="00D60300"/>
    <w:rsid w:val="00D60330"/>
    <w:rsid w:val="00D6038F"/>
    <w:rsid w:val="00D6050B"/>
    <w:rsid w:val="00D606A5"/>
    <w:rsid w:val="00D606B4"/>
    <w:rsid w:val="00D6070E"/>
    <w:rsid w:val="00D60C6F"/>
    <w:rsid w:val="00D60CFC"/>
    <w:rsid w:val="00D611D5"/>
    <w:rsid w:val="00D61274"/>
    <w:rsid w:val="00D61591"/>
    <w:rsid w:val="00D615BB"/>
    <w:rsid w:val="00D617E1"/>
    <w:rsid w:val="00D617E8"/>
    <w:rsid w:val="00D61B5E"/>
    <w:rsid w:val="00D61BF4"/>
    <w:rsid w:val="00D61C5B"/>
    <w:rsid w:val="00D61C64"/>
    <w:rsid w:val="00D61D0E"/>
    <w:rsid w:val="00D61D94"/>
    <w:rsid w:val="00D61FF0"/>
    <w:rsid w:val="00D62031"/>
    <w:rsid w:val="00D62061"/>
    <w:rsid w:val="00D6209B"/>
    <w:rsid w:val="00D6219F"/>
    <w:rsid w:val="00D62247"/>
    <w:rsid w:val="00D62649"/>
    <w:rsid w:val="00D6277E"/>
    <w:rsid w:val="00D62820"/>
    <w:rsid w:val="00D62C31"/>
    <w:rsid w:val="00D62D87"/>
    <w:rsid w:val="00D62E59"/>
    <w:rsid w:val="00D62E7E"/>
    <w:rsid w:val="00D62ED6"/>
    <w:rsid w:val="00D62F8F"/>
    <w:rsid w:val="00D62FC9"/>
    <w:rsid w:val="00D62FDA"/>
    <w:rsid w:val="00D63091"/>
    <w:rsid w:val="00D630F0"/>
    <w:rsid w:val="00D63653"/>
    <w:rsid w:val="00D637AB"/>
    <w:rsid w:val="00D639D0"/>
    <w:rsid w:val="00D63B51"/>
    <w:rsid w:val="00D63B70"/>
    <w:rsid w:val="00D63C29"/>
    <w:rsid w:val="00D63D9D"/>
    <w:rsid w:val="00D63E6E"/>
    <w:rsid w:val="00D63EF1"/>
    <w:rsid w:val="00D64051"/>
    <w:rsid w:val="00D64205"/>
    <w:rsid w:val="00D642B1"/>
    <w:rsid w:val="00D64721"/>
    <w:rsid w:val="00D64B56"/>
    <w:rsid w:val="00D64BAC"/>
    <w:rsid w:val="00D64CDA"/>
    <w:rsid w:val="00D64D45"/>
    <w:rsid w:val="00D650EF"/>
    <w:rsid w:val="00D650F8"/>
    <w:rsid w:val="00D65486"/>
    <w:rsid w:val="00D65581"/>
    <w:rsid w:val="00D655D8"/>
    <w:rsid w:val="00D6580D"/>
    <w:rsid w:val="00D65829"/>
    <w:rsid w:val="00D65B48"/>
    <w:rsid w:val="00D65E83"/>
    <w:rsid w:val="00D65F25"/>
    <w:rsid w:val="00D660BB"/>
    <w:rsid w:val="00D660C1"/>
    <w:rsid w:val="00D66185"/>
    <w:rsid w:val="00D66218"/>
    <w:rsid w:val="00D66242"/>
    <w:rsid w:val="00D665DF"/>
    <w:rsid w:val="00D66639"/>
    <w:rsid w:val="00D666AB"/>
    <w:rsid w:val="00D667A1"/>
    <w:rsid w:val="00D66B23"/>
    <w:rsid w:val="00D66B3D"/>
    <w:rsid w:val="00D66E34"/>
    <w:rsid w:val="00D66F3C"/>
    <w:rsid w:val="00D66F70"/>
    <w:rsid w:val="00D6703A"/>
    <w:rsid w:val="00D673FB"/>
    <w:rsid w:val="00D6747C"/>
    <w:rsid w:val="00D678DB"/>
    <w:rsid w:val="00D679FE"/>
    <w:rsid w:val="00D67E13"/>
    <w:rsid w:val="00D67E18"/>
    <w:rsid w:val="00D7003E"/>
    <w:rsid w:val="00D70066"/>
    <w:rsid w:val="00D700B3"/>
    <w:rsid w:val="00D70149"/>
    <w:rsid w:val="00D706DC"/>
    <w:rsid w:val="00D70742"/>
    <w:rsid w:val="00D708C6"/>
    <w:rsid w:val="00D70989"/>
    <w:rsid w:val="00D7099C"/>
    <w:rsid w:val="00D70BF2"/>
    <w:rsid w:val="00D70F08"/>
    <w:rsid w:val="00D710A5"/>
    <w:rsid w:val="00D71132"/>
    <w:rsid w:val="00D71302"/>
    <w:rsid w:val="00D71364"/>
    <w:rsid w:val="00D7139C"/>
    <w:rsid w:val="00D713A2"/>
    <w:rsid w:val="00D7162E"/>
    <w:rsid w:val="00D716DA"/>
    <w:rsid w:val="00D71755"/>
    <w:rsid w:val="00D7178E"/>
    <w:rsid w:val="00D71975"/>
    <w:rsid w:val="00D719F0"/>
    <w:rsid w:val="00D71A2F"/>
    <w:rsid w:val="00D71AA9"/>
    <w:rsid w:val="00D71B45"/>
    <w:rsid w:val="00D71CAF"/>
    <w:rsid w:val="00D71D3E"/>
    <w:rsid w:val="00D71F35"/>
    <w:rsid w:val="00D71FFE"/>
    <w:rsid w:val="00D7217C"/>
    <w:rsid w:val="00D72220"/>
    <w:rsid w:val="00D7224B"/>
    <w:rsid w:val="00D72290"/>
    <w:rsid w:val="00D727B1"/>
    <w:rsid w:val="00D727C3"/>
    <w:rsid w:val="00D727CD"/>
    <w:rsid w:val="00D7292D"/>
    <w:rsid w:val="00D72B42"/>
    <w:rsid w:val="00D72D2B"/>
    <w:rsid w:val="00D72E4C"/>
    <w:rsid w:val="00D72FA9"/>
    <w:rsid w:val="00D73274"/>
    <w:rsid w:val="00D7331E"/>
    <w:rsid w:val="00D7361A"/>
    <w:rsid w:val="00D7362D"/>
    <w:rsid w:val="00D73749"/>
    <w:rsid w:val="00D73AEF"/>
    <w:rsid w:val="00D73AFB"/>
    <w:rsid w:val="00D73C5F"/>
    <w:rsid w:val="00D73D03"/>
    <w:rsid w:val="00D73E1F"/>
    <w:rsid w:val="00D74227"/>
    <w:rsid w:val="00D7436C"/>
    <w:rsid w:val="00D745A3"/>
    <w:rsid w:val="00D74A43"/>
    <w:rsid w:val="00D74A6B"/>
    <w:rsid w:val="00D74A8B"/>
    <w:rsid w:val="00D74DAC"/>
    <w:rsid w:val="00D74F08"/>
    <w:rsid w:val="00D74F7A"/>
    <w:rsid w:val="00D75206"/>
    <w:rsid w:val="00D75247"/>
    <w:rsid w:val="00D753E5"/>
    <w:rsid w:val="00D75520"/>
    <w:rsid w:val="00D756D6"/>
    <w:rsid w:val="00D758CD"/>
    <w:rsid w:val="00D75904"/>
    <w:rsid w:val="00D75963"/>
    <w:rsid w:val="00D75983"/>
    <w:rsid w:val="00D759A4"/>
    <w:rsid w:val="00D75AA7"/>
    <w:rsid w:val="00D75D2C"/>
    <w:rsid w:val="00D75F49"/>
    <w:rsid w:val="00D76070"/>
    <w:rsid w:val="00D7622C"/>
    <w:rsid w:val="00D76277"/>
    <w:rsid w:val="00D7644D"/>
    <w:rsid w:val="00D76527"/>
    <w:rsid w:val="00D76629"/>
    <w:rsid w:val="00D7670B"/>
    <w:rsid w:val="00D76A3D"/>
    <w:rsid w:val="00D76A67"/>
    <w:rsid w:val="00D76AA5"/>
    <w:rsid w:val="00D76BD0"/>
    <w:rsid w:val="00D76D95"/>
    <w:rsid w:val="00D77218"/>
    <w:rsid w:val="00D77221"/>
    <w:rsid w:val="00D772CE"/>
    <w:rsid w:val="00D775A6"/>
    <w:rsid w:val="00D7777B"/>
    <w:rsid w:val="00D77A2A"/>
    <w:rsid w:val="00D77AFD"/>
    <w:rsid w:val="00D77C1A"/>
    <w:rsid w:val="00D77DA7"/>
    <w:rsid w:val="00D80140"/>
    <w:rsid w:val="00D80214"/>
    <w:rsid w:val="00D80432"/>
    <w:rsid w:val="00D80596"/>
    <w:rsid w:val="00D8087E"/>
    <w:rsid w:val="00D808D1"/>
    <w:rsid w:val="00D8090E"/>
    <w:rsid w:val="00D80A52"/>
    <w:rsid w:val="00D80B6B"/>
    <w:rsid w:val="00D80C58"/>
    <w:rsid w:val="00D80CCF"/>
    <w:rsid w:val="00D80EEB"/>
    <w:rsid w:val="00D80FFE"/>
    <w:rsid w:val="00D81063"/>
    <w:rsid w:val="00D811C2"/>
    <w:rsid w:val="00D813A9"/>
    <w:rsid w:val="00D8167C"/>
    <w:rsid w:val="00D816EC"/>
    <w:rsid w:val="00D818DC"/>
    <w:rsid w:val="00D820B2"/>
    <w:rsid w:val="00D82157"/>
    <w:rsid w:val="00D821C6"/>
    <w:rsid w:val="00D82C27"/>
    <w:rsid w:val="00D82C2B"/>
    <w:rsid w:val="00D82D69"/>
    <w:rsid w:val="00D82F73"/>
    <w:rsid w:val="00D82F9E"/>
    <w:rsid w:val="00D83104"/>
    <w:rsid w:val="00D83185"/>
    <w:rsid w:val="00D8323D"/>
    <w:rsid w:val="00D833E2"/>
    <w:rsid w:val="00D83471"/>
    <w:rsid w:val="00D834CF"/>
    <w:rsid w:val="00D835CE"/>
    <w:rsid w:val="00D83991"/>
    <w:rsid w:val="00D839E8"/>
    <w:rsid w:val="00D83BDF"/>
    <w:rsid w:val="00D83CA5"/>
    <w:rsid w:val="00D83D6A"/>
    <w:rsid w:val="00D83F38"/>
    <w:rsid w:val="00D83FC0"/>
    <w:rsid w:val="00D84027"/>
    <w:rsid w:val="00D8413C"/>
    <w:rsid w:val="00D841E7"/>
    <w:rsid w:val="00D84272"/>
    <w:rsid w:val="00D84528"/>
    <w:rsid w:val="00D84708"/>
    <w:rsid w:val="00D847B7"/>
    <w:rsid w:val="00D8484F"/>
    <w:rsid w:val="00D8486B"/>
    <w:rsid w:val="00D84977"/>
    <w:rsid w:val="00D84B75"/>
    <w:rsid w:val="00D84D46"/>
    <w:rsid w:val="00D84E31"/>
    <w:rsid w:val="00D8500B"/>
    <w:rsid w:val="00D8500F"/>
    <w:rsid w:val="00D8503E"/>
    <w:rsid w:val="00D8505B"/>
    <w:rsid w:val="00D85179"/>
    <w:rsid w:val="00D8519E"/>
    <w:rsid w:val="00D8521D"/>
    <w:rsid w:val="00D8582B"/>
    <w:rsid w:val="00D85AE4"/>
    <w:rsid w:val="00D85C34"/>
    <w:rsid w:val="00D85D94"/>
    <w:rsid w:val="00D85EA5"/>
    <w:rsid w:val="00D85EF6"/>
    <w:rsid w:val="00D86011"/>
    <w:rsid w:val="00D860E5"/>
    <w:rsid w:val="00D860FB"/>
    <w:rsid w:val="00D86254"/>
    <w:rsid w:val="00D8627D"/>
    <w:rsid w:val="00D8630D"/>
    <w:rsid w:val="00D86343"/>
    <w:rsid w:val="00D865C1"/>
    <w:rsid w:val="00D867E1"/>
    <w:rsid w:val="00D868D5"/>
    <w:rsid w:val="00D86EB7"/>
    <w:rsid w:val="00D86EE7"/>
    <w:rsid w:val="00D86FBF"/>
    <w:rsid w:val="00D86FDF"/>
    <w:rsid w:val="00D86FE7"/>
    <w:rsid w:val="00D8703A"/>
    <w:rsid w:val="00D8711E"/>
    <w:rsid w:val="00D87210"/>
    <w:rsid w:val="00D87224"/>
    <w:rsid w:val="00D87313"/>
    <w:rsid w:val="00D87440"/>
    <w:rsid w:val="00D87449"/>
    <w:rsid w:val="00D8759E"/>
    <w:rsid w:val="00D875FA"/>
    <w:rsid w:val="00D87739"/>
    <w:rsid w:val="00D8779E"/>
    <w:rsid w:val="00D87A4F"/>
    <w:rsid w:val="00D87AE1"/>
    <w:rsid w:val="00D87B22"/>
    <w:rsid w:val="00D87BA2"/>
    <w:rsid w:val="00D87E24"/>
    <w:rsid w:val="00D87E5C"/>
    <w:rsid w:val="00D87E93"/>
    <w:rsid w:val="00D87F28"/>
    <w:rsid w:val="00D90015"/>
    <w:rsid w:val="00D90247"/>
    <w:rsid w:val="00D90352"/>
    <w:rsid w:val="00D90380"/>
    <w:rsid w:val="00D90469"/>
    <w:rsid w:val="00D90655"/>
    <w:rsid w:val="00D90702"/>
    <w:rsid w:val="00D9086F"/>
    <w:rsid w:val="00D9087F"/>
    <w:rsid w:val="00D90992"/>
    <w:rsid w:val="00D90B1D"/>
    <w:rsid w:val="00D90B8F"/>
    <w:rsid w:val="00D90D13"/>
    <w:rsid w:val="00D90F77"/>
    <w:rsid w:val="00D9113A"/>
    <w:rsid w:val="00D9119C"/>
    <w:rsid w:val="00D9122F"/>
    <w:rsid w:val="00D91311"/>
    <w:rsid w:val="00D913F7"/>
    <w:rsid w:val="00D914C9"/>
    <w:rsid w:val="00D917AD"/>
    <w:rsid w:val="00D918AC"/>
    <w:rsid w:val="00D918DF"/>
    <w:rsid w:val="00D91926"/>
    <w:rsid w:val="00D919A8"/>
    <w:rsid w:val="00D91D44"/>
    <w:rsid w:val="00D91EE2"/>
    <w:rsid w:val="00D91F6A"/>
    <w:rsid w:val="00D92018"/>
    <w:rsid w:val="00D92043"/>
    <w:rsid w:val="00D92390"/>
    <w:rsid w:val="00D923F0"/>
    <w:rsid w:val="00D923F5"/>
    <w:rsid w:val="00D9298F"/>
    <w:rsid w:val="00D929AF"/>
    <w:rsid w:val="00D929EB"/>
    <w:rsid w:val="00D92A04"/>
    <w:rsid w:val="00D92E3C"/>
    <w:rsid w:val="00D92F18"/>
    <w:rsid w:val="00D9334F"/>
    <w:rsid w:val="00D93430"/>
    <w:rsid w:val="00D93830"/>
    <w:rsid w:val="00D9398C"/>
    <w:rsid w:val="00D93AA2"/>
    <w:rsid w:val="00D93B45"/>
    <w:rsid w:val="00D93BD4"/>
    <w:rsid w:val="00D93D8D"/>
    <w:rsid w:val="00D93F3B"/>
    <w:rsid w:val="00D94045"/>
    <w:rsid w:val="00D942A3"/>
    <w:rsid w:val="00D9433A"/>
    <w:rsid w:val="00D944B9"/>
    <w:rsid w:val="00D948F4"/>
    <w:rsid w:val="00D94B1B"/>
    <w:rsid w:val="00D94C02"/>
    <w:rsid w:val="00D95006"/>
    <w:rsid w:val="00D9501F"/>
    <w:rsid w:val="00D951E0"/>
    <w:rsid w:val="00D95335"/>
    <w:rsid w:val="00D95434"/>
    <w:rsid w:val="00D95468"/>
    <w:rsid w:val="00D954AD"/>
    <w:rsid w:val="00D955C8"/>
    <w:rsid w:val="00D95705"/>
    <w:rsid w:val="00D95744"/>
    <w:rsid w:val="00D9575E"/>
    <w:rsid w:val="00D958A4"/>
    <w:rsid w:val="00D958F2"/>
    <w:rsid w:val="00D95A1F"/>
    <w:rsid w:val="00D95A23"/>
    <w:rsid w:val="00D95A77"/>
    <w:rsid w:val="00D95B9E"/>
    <w:rsid w:val="00D95DD0"/>
    <w:rsid w:val="00D95EE2"/>
    <w:rsid w:val="00D96040"/>
    <w:rsid w:val="00D96125"/>
    <w:rsid w:val="00D9612E"/>
    <w:rsid w:val="00D96151"/>
    <w:rsid w:val="00D962B6"/>
    <w:rsid w:val="00D96499"/>
    <w:rsid w:val="00D96660"/>
    <w:rsid w:val="00D96850"/>
    <w:rsid w:val="00D9686F"/>
    <w:rsid w:val="00D96961"/>
    <w:rsid w:val="00D96993"/>
    <w:rsid w:val="00D97164"/>
    <w:rsid w:val="00D971D4"/>
    <w:rsid w:val="00D9720E"/>
    <w:rsid w:val="00D97389"/>
    <w:rsid w:val="00D97476"/>
    <w:rsid w:val="00D97597"/>
    <w:rsid w:val="00D9760D"/>
    <w:rsid w:val="00D9767D"/>
    <w:rsid w:val="00D97734"/>
    <w:rsid w:val="00D977B1"/>
    <w:rsid w:val="00D978C9"/>
    <w:rsid w:val="00D9795E"/>
    <w:rsid w:val="00D97EA1"/>
    <w:rsid w:val="00D97FC2"/>
    <w:rsid w:val="00DA035A"/>
    <w:rsid w:val="00DA050A"/>
    <w:rsid w:val="00DA062B"/>
    <w:rsid w:val="00DA06E6"/>
    <w:rsid w:val="00DA07DE"/>
    <w:rsid w:val="00DA0912"/>
    <w:rsid w:val="00DA09CA"/>
    <w:rsid w:val="00DA0AC4"/>
    <w:rsid w:val="00DA0B6D"/>
    <w:rsid w:val="00DA0BE3"/>
    <w:rsid w:val="00DA0DCF"/>
    <w:rsid w:val="00DA0F19"/>
    <w:rsid w:val="00DA10C4"/>
    <w:rsid w:val="00DA11D8"/>
    <w:rsid w:val="00DA128B"/>
    <w:rsid w:val="00DA12A6"/>
    <w:rsid w:val="00DA1657"/>
    <w:rsid w:val="00DA1B62"/>
    <w:rsid w:val="00DA1D47"/>
    <w:rsid w:val="00DA1DEA"/>
    <w:rsid w:val="00DA1E21"/>
    <w:rsid w:val="00DA2151"/>
    <w:rsid w:val="00DA22BA"/>
    <w:rsid w:val="00DA2606"/>
    <w:rsid w:val="00DA272E"/>
    <w:rsid w:val="00DA28C1"/>
    <w:rsid w:val="00DA2979"/>
    <w:rsid w:val="00DA29F4"/>
    <w:rsid w:val="00DA2C31"/>
    <w:rsid w:val="00DA2CB4"/>
    <w:rsid w:val="00DA2EA0"/>
    <w:rsid w:val="00DA2F4C"/>
    <w:rsid w:val="00DA2FB2"/>
    <w:rsid w:val="00DA3170"/>
    <w:rsid w:val="00DA322B"/>
    <w:rsid w:val="00DA332F"/>
    <w:rsid w:val="00DA3397"/>
    <w:rsid w:val="00DA3521"/>
    <w:rsid w:val="00DA3656"/>
    <w:rsid w:val="00DA397D"/>
    <w:rsid w:val="00DA4347"/>
    <w:rsid w:val="00DA4349"/>
    <w:rsid w:val="00DA4463"/>
    <w:rsid w:val="00DA45F8"/>
    <w:rsid w:val="00DA4646"/>
    <w:rsid w:val="00DA467B"/>
    <w:rsid w:val="00DA46C7"/>
    <w:rsid w:val="00DA4767"/>
    <w:rsid w:val="00DA48B7"/>
    <w:rsid w:val="00DA4911"/>
    <w:rsid w:val="00DA4A38"/>
    <w:rsid w:val="00DA4BC9"/>
    <w:rsid w:val="00DA4C98"/>
    <w:rsid w:val="00DA4CC3"/>
    <w:rsid w:val="00DA4DC3"/>
    <w:rsid w:val="00DA4E65"/>
    <w:rsid w:val="00DA5159"/>
    <w:rsid w:val="00DA5299"/>
    <w:rsid w:val="00DA52CA"/>
    <w:rsid w:val="00DA52F4"/>
    <w:rsid w:val="00DA534F"/>
    <w:rsid w:val="00DA535E"/>
    <w:rsid w:val="00DA5582"/>
    <w:rsid w:val="00DA59A7"/>
    <w:rsid w:val="00DA5A22"/>
    <w:rsid w:val="00DA5B05"/>
    <w:rsid w:val="00DA6050"/>
    <w:rsid w:val="00DA607D"/>
    <w:rsid w:val="00DA66A0"/>
    <w:rsid w:val="00DA674F"/>
    <w:rsid w:val="00DA694B"/>
    <w:rsid w:val="00DA699E"/>
    <w:rsid w:val="00DA6AF8"/>
    <w:rsid w:val="00DA6CDF"/>
    <w:rsid w:val="00DA6D6C"/>
    <w:rsid w:val="00DA6DC8"/>
    <w:rsid w:val="00DA6DEB"/>
    <w:rsid w:val="00DA6DF9"/>
    <w:rsid w:val="00DA70C8"/>
    <w:rsid w:val="00DA710F"/>
    <w:rsid w:val="00DA72BE"/>
    <w:rsid w:val="00DA7396"/>
    <w:rsid w:val="00DA78CE"/>
    <w:rsid w:val="00DA798E"/>
    <w:rsid w:val="00DA79F2"/>
    <w:rsid w:val="00DA7A65"/>
    <w:rsid w:val="00DA7B28"/>
    <w:rsid w:val="00DA7D21"/>
    <w:rsid w:val="00DA7FB7"/>
    <w:rsid w:val="00DB00FB"/>
    <w:rsid w:val="00DB0118"/>
    <w:rsid w:val="00DB03DC"/>
    <w:rsid w:val="00DB04AB"/>
    <w:rsid w:val="00DB04DD"/>
    <w:rsid w:val="00DB04EE"/>
    <w:rsid w:val="00DB085B"/>
    <w:rsid w:val="00DB092E"/>
    <w:rsid w:val="00DB0AD2"/>
    <w:rsid w:val="00DB0DC1"/>
    <w:rsid w:val="00DB0E2E"/>
    <w:rsid w:val="00DB0E55"/>
    <w:rsid w:val="00DB0F49"/>
    <w:rsid w:val="00DB10CE"/>
    <w:rsid w:val="00DB11F4"/>
    <w:rsid w:val="00DB1384"/>
    <w:rsid w:val="00DB14FF"/>
    <w:rsid w:val="00DB180C"/>
    <w:rsid w:val="00DB1828"/>
    <w:rsid w:val="00DB195F"/>
    <w:rsid w:val="00DB1AE8"/>
    <w:rsid w:val="00DB1B95"/>
    <w:rsid w:val="00DB1C65"/>
    <w:rsid w:val="00DB2068"/>
    <w:rsid w:val="00DB21D5"/>
    <w:rsid w:val="00DB22F5"/>
    <w:rsid w:val="00DB28A6"/>
    <w:rsid w:val="00DB29A5"/>
    <w:rsid w:val="00DB29D7"/>
    <w:rsid w:val="00DB2B2F"/>
    <w:rsid w:val="00DB2B40"/>
    <w:rsid w:val="00DB2BAD"/>
    <w:rsid w:val="00DB2BF2"/>
    <w:rsid w:val="00DB2C7F"/>
    <w:rsid w:val="00DB31A7"/>
    <w:rsid w:val="00DB3330"/>
    <w:rsid w:val="00DB336D"/>
    <w:rsid w:val="00DB3452"/>
    <w:rsid w:val="00DB3492"/>
    <w:rsid w:val="00DB3679"/>
    <w:rsid w:val="00DB367C"/>
    <w:rsid w:val="00DB368D"/>
    <w:rsid w:val="00DB3800"/>
    <w:rsid w:val="00DB3857"/>
    <w:rsid w:val="00DB389F"/>
    <w:rsid w:val="00DB396D"/>
    <w:rsid w:val="00DB397A"/>
    <w:rsid w:val="00DB39E2"/>
    <w:rsid w:val="00DB39EA"/>
    <w:rsid w:val="00DB3A6C"/>
    <w:rsid w:val="00DB3BC0"/>
    <w:rsid w:val="00DB3CB4"/>
    <w:rsid w:val="00DB3F1A"/>
    <w:rsid w:val="00DB3F2D"/>
    <w:rsid w:val="00DB420B"/>
    <w:rsid w:val="00DB455B"/>
    <w:rsid w:val="00DB45D1"/>
    <w:rsid w:val="00DB46C2"/>
    <w:rsid w:val="00DB4751"/>
    <w:rsid w:val="00DB47D9"/>
    <w:rsid w:val="00DB484A"/>
    <w:rsid w:val="00DB4AF9"/>
    <w:rsid w:val="00DB4CE1"/>
    <w:rsid w:val="00DB4E05"/>
    <w:rsid w:val="00DB4E16"/>
    <w:rsid w:val="00DB4E88"/>
    <w:rsid w:val="00DB4E9A"/>
    <w:rsid w:val="00DB4F8F"/>
    <w:rsid w:val="00DB4FD3"/>
    <w:rsid w:val="00DB4FF1"/>
    <w:rsid w:val="00DB4FF9"/>
    <w:rsid w:val="00DB50FA"/>
    <w:rsid w:val="00DB50FD"/>
    <w:rsid w:val="00DB520A"/>
    <w:rsid w:val="00DB522C"/>
    <w:rsid w:val="00DB523D"/>
    <w:rsid w:val="00DB5505"/>
    <w:rsid w:val="00DB5727"/>
    <w:rsid w:val="00DB5973"/>
    <w:rsid w:val="00DB5BF3"/>
    <w:rsid w:val="00DB5CAD"/>
    <w:rsid w:val="00DB5CCC"/>
    <w:rsid w:val="00DB5D5C"/>
    <w:rsid w:val="00DB5E01"/>
    <w:rsid w:val="00DB5EC7"/>
    <w:rsid w:val="00DB6077"/>
    <w:rsid w:val="00DB614B"/>
    <w:rsid w:val="00DB614F"/>
    <w:rsid w:val="00DB6298"/>
    <w:rsid w:val="00DB6361"/>
    <w:rsid w:val="00DB6539"/>
    <w:rsid w:val="00DB677A"/>
    <w:rsid w:val="00DB6802"/>
    <w:rsid w:val="00DB6853"/>
    <w:rsid w:val="00DB6915"/>
    <w:rsid w:val="00DB6976"/>
    <w:rsid w:val="00DB6B42"/>
    <w:rsid w:val="00DB6C13"/>
    <w:rsid w:val="00DB6F5B"/>
    <w:rsid w:val="00DB6FA2"/>
    <w:rsid w:val="00DB7108"/>
    <w:rsid w:val="00DB72AA"/>
    <w:rsid w:val="00DB74B7"/>
    <w:rsid w:val="00DB74C6"/>
    <w:rsid w:val="00DB75A4"/>
    <w:rsid w:val="00DB76F1"/>
    <w:rsid w:val="00DB776A"/>
    <w:rsid w:val="00DB793A"/>
    <w:rsid w:val="00DB7A24"/>
    <w:rsid w:val="00DB7E97"/>
    <w:rsid w:val="00DC0018"/>
    <w:rsid w:val="00DC010A"/>
    <w:rsid w:val="00DC018D"/>
    <w:rsid w:val="00DC02D4"/>
    <w:rsid w:val="00DC0481"/>
    <w:rsid w:val="00DC066E"/>
    <w:rsid w:val="00DC0877"/>
    <w:rsid w:val="00DC0B67"/>
    <w:rsid w:val="00DC0BD5"/>
    <w:rsid w:val="00DC0C17"/>
    <w:rsid w:val="00DC0C1A"/>
    <w:rsid w:val="00DC1385"/>
    <w:rsid w:val="00DC1479"/>
    <w:rsid w:val="00DC148F"/>
    <w:rsid w:val="00DC1545"/>
    <w:rsid w:val="00DC1770"/>
    <w:rsid w:val="00DC17E1"/>
    <w:rsid w:val="00DC1AC3"/>
    <w:rsid w:val="00DC1B88"/>
    <w:rsid w:val="00DC1D32"/>
    <w:rsid w:val="00DC1D4C"/>
    <w:rsid w:val="00DC1D68"/>
    <w:rsid w:val="00DC1E94"/>
    <w:rsid w:val="00DC1FAF"/>
    <w:rsid w:val="00DC1FE3"/>
    <w:rsid w:val="00DC208C"/>
    <w:rsid w:val="00DC21E8"/>
    <w:rsid w:val="00DC225A"/>
    <w:rsid w:val="00DC2478"/>
    <w:rsid w:val="00DC2819"/>
    <w:rsid w:val="00DC2832"/>
    <w:rsid w:val="00DC28A0"/>
    <w:rsid w:val="00DC2A67"/>
    <w:rsid w:val="00DC2CED"/>
    <w:rsid w:val="00DC2D07"/>
    <w:rsid w:val="00DC2D0E"/>
    <w:rsid w:val="00DC2DF7"/>
    <w:rsid w:val="00DC30AE"/>
    <w:rsid w:val="00DC313A"/>
    <w:rsid w:val="00DC3565"/>
    <w:rsid w:val="00DC3697"/>
    <w:rsid w:val="00DC376A"/>
    <w:rsid w:val="00DC38D2"/>
    <w:rsid w:val="00DC38EF"/>
    <w:rsid w:val="00DC390F"/>
    <w:rsid w:val="00DC3B73"/>
    <w:rsid w:val="00DC3C02"/>
    <w:rsid w:val="00DC3C72"/>
    <w:rsid w:val="00DC3F57"/>
    <w:rsid w:val="00DC490D"/>
    <w:rsid w:val="00DC49A0"/>
    <w:rsid w:val="00DC4B0D"/>
    <w:rsid w:val="00DC4B11"/>
    <w:rsid w:val="00DC4C2B"/>
    <w:rsid w:val="00DC4E2F"/>
    <w:rsid w:val="00DC503D"/>
    <w:rsid w:val="00DC526C"/>
    <w:rsid w:val="00DC5292"/>
    <w:rsid w:val="00DC540A"/>
    <w:rsid w:val="00DC5464"/>
    <w:rsid w:val="00DC5645"/>
    <w:rsid w:val="00DC58A8"/>
    <w:rsid w:val="00DC58D5"/>
    <w:rsid w:val="00DC5CDE"/>
    <w:rsid w:val="00DC5E08"/>
    <w:rsid w:val="00DC5FAF"/>
    <w:rsid w:val="00DC6201"/>
    <w:rsid w:val="00DC6335"/>
    <w:rsid w:val="00DC652A"/>
    <w:rsid w:val="00DC656A"/>
    <w:rsid w:val="00DC661C"/>
    <w:rsid w:val="00DC663F"/>
    <w:rsid w:val="00DC68F6"/>
    <w:rsid w:val="00DC69CD"/>
    <w:rsid w:val="00DC6A5C"/>
    <w:rsid w:val="00DC6A9E"/>
    <w:rsid w:val="00DC6AC8"/>
    <w:rsid w:val="00DC6AE0"/>
    <w:rsid w:val="00DC6DA0"/>
    <w:rsid w:val="00DC6DEB"/>
    <w:rsid w:val="00DC70A9"/>
    <w:rsid w:val="00DC7158"/>
    <w:rsid w:val="00DC72FB"/>
    <w:rsid w:val="00DC735C"/>
    <w:rsid w:val="00DC74D0"/>
    <w:rsid w:val="00DC74D6"/>
    <w:rsid w:val="00DC7678"/>
    <w:rsid w:val="00DC7D19"/>
    <w:rsid w:val="00DC7EC2"/>
    <w:rsid w:val="00DC7F1F"/>
    <w:rsid w:val="00DD0240"/>
    <w:rsid w:val="00DD041D"/>
    <w:rsid w:val="00DD0620"/>
    <w:rsid w:val="00DD078F"/>
    <w:rsid w:val="00DD0824"/>
    <w:rsid w:val="00DD0976"/>
    <w:rsid w:val="00DD09CE"/>
    <w:rsid w:val="00DD09FB"/>
    <w:rsid w:val="00DD0B0A"/>
    <w:rsid w:val="00DD0C0C"/>
    <w:rsid w:val="00DD0C4F"/>
    <w:rsid w:val="00DD0D95"/>
    <w:rsid w:val="00DD0DCD"/>
    <w:rsid w:val="00DD0ECC"/>
    <w:rsid w:val="00DD0F32"/>
    <w:rsid w:val="00DD0FA3"/>
    <w:rsid w:val="00DD1057"/>
    <w:rsid w:val="00DD109B"/>
    <w:rsid w:val="00DD10E1"/>
    <w:rsid w:val="00DD1635"/>
    <w:rsid w:val="00DD191D"/>
    <w:rsid w:val="00DD196C"/>
    <w:rsid w:val="00DD1B30"/>
    <w:rsid w:val="00DD1CE2"/>
    <w:rsid w:val="00DD1E20"/>
    <w:rsid w:val="00DD1FBA"/>
    <w:rsid w:val="00DD1FC7"/>
    <w:rsid w:val="00DD203D"/>
    <w:rsid w:val="00DD24EE"/>
    <w:rsid w:val="00DD2583"/>
    <w:rsid w:val="00DD2640"/>
    <w:rsid w:val="00DD273C"/>
    <w:rsid w:val="00DD296D"/>
    <w:rsid w:val="00DD29E3"/>
    <w:rsid w:val="00DD29F7"/>
    <w:rsid w:val="00DD2AA1"/>
    <w:rsid w:val="00DD2CD3"/>
    <w:rsid w:val="00DD2D1A"/>
    <w:rsid w:val="00DD2DAE"/>
    <w:rsid w:val="00DD2F6F"/>
    <w:rsid w:val="00DD2FF5"/>
    <w:rsid w:val="00DD3105"/>
    <w:rsid w:val="00DD3186"/>
    <w:rsid w:val="00DD34B0"/>
    <w:rsid w:val="00DD353F"/>
    <w:rsid w:val="00DD38F2"/>
    <w:rsid w:val="00DD3B6C"/>
    <w:rsid w:val="00DD3E82"/>
    <w:rsid w:val="00DD4017"/>
    <w:rsid w:val="00DD406F"/>
    <w:rsid w:val="00DD4099"/>
    <w:rsid w:val="00DD409C"/>
    <w:rsid w:val="00DD409F"/>
    <w:rsid w:val="00DD40C7"/>
    <w:rsid w:val="00DD43D1"/>
    <w:rsid w:val="00DD4422"/>
    <w:rsid w:val="00DD444E"/>
    <w:rsid w:val="00DD48F9"/>
    <w:rsid w:val="00DD4968"/>
    <w:rsid w:val="00DD4A2F"/>
    <w:rsid w:val="00DD4B61"/>
    <w:rsid w:val="00DD4BCA"/>
    <w:rsid w:val="00DD4BDD"/>
    <w:rsid w:val="00DD4CEE"/>
    <w:rsid w:val="00DD4E8C"/>
    <w:rsid w:val="00DD5040"/>
    <w:rsid w:val="00DD505A"/>
    <w:rsid w:val="00DD5332"/>
    <w:rsid w:val="00DD5387"/>
    <w:rsid w:val="00DD5556"/>
    <w:rsid w:val="00DD5567"/>
    <w:rsid w:val="00DD5807"/>
    <w:rsid w:val="00DD59AF"/>
    <w:rsid w:val="00DD5A0B"/>
    <w:rsid w:val="00DD5B59"/>
    <w:rsid w:val="00DD5B6B"/>
    <w:rsid w:val="00DD5C3F"/>
    <w:rsid w:val="00DD5DE4"/>
    <w:rsid w:val="00DD5EB0"/>
    <w:rsid w:val="00DD6070"/>
    <w:rsid w:val="00DD654D"/>
    <w:rsid w:val="00DD66BA"/>
    <w:rsid w:val="00DD68DA"/>
    <w:rsid w:val="00DD6B29"/>
    <w:rsid w:val="00DD6D13"/>
    <w:rsid w:val="00DD7055"/>
    <w:rsid w:val="00DD720C"/>
    <w:rsid w:val="00DD7232"/>
    <w:rsid w:val="00DD7397"/>
    <w:rsid w:val="00DD73A2"/>
    <w:rsid w:val="00DD7443"/>
    <w:rsid w:val="00DD74BF"/>
    <w:rsid w:val="00DD76C0"/>
    <w:rsid w:val="00DD7737"/>
    <w:rsid w:val="00DD78FA"/>
    <w:rsid w:val="00DD7BDB"/>
    <w:rsid w:val="00DD7DBA"/>
    <w:rsid w:val="00DD7F3A"/>
    <w:rsid w:val="00DD7FAA"/>
    <w:rsid w:val="00DD7FAB"/>
    <w:rsid w:val="00DE0124"/>
    <w:rsid w:val="00DE017B"/>
    <w:rsid w:val="00DE01CB"/>
    <w:rsid w:val="00DE0221"/>
    <w:rsid w:val="00DE0372"/>
    <w:rsid w:val="00DE0410"/>
    <w:rsid w:val="00DE0493"/>
    <w:rsid w:val="00DE08A3"/>
    <w:rsid w:val="00DE097B"/>
    <w:rsid w:val="00DE09F3"/>
    <w:rsid w:val="00DE09F5"/>
    <w:rsid w:val="00DE0AEB"/>
    <w:rsid w:val="00DE0B79"/>
    <w:rsid w:val="00DE0B8D"/>
    <w:rsid w:val="00DE0C11"/>
    <w:rsid w:val="00DE0DE5"/>
    <w:rsid w:val="00DE0EFC"/>
    <w:rsid w:val="00DE0F00"/>
    <w:rsid w:val="00DE101C"/>
    <w:rsid w:val="00DE102A"/>
    <w:rsid w:val="00DE114B"/>
    <w:rsid w:val="00DE1166"/>
    <w:rsid w:val="00DE13CB"/>
    <w:rsid w:val="00DE1439"/>
    <w:rsid w:val="00DE1666"/>
    <w:rsid w:val="00DE17C3"/>
    <w:rsid w:val="00DE1A21"/>
    <w:rsid w:val="00DE1DFB"/>
    <w:rsid w:val="00DE1E06"/>
    <w:rsid w:val="00DE1E40"/>
    <w:rsid w:val="00DE1FC9"/>
    <w:rsid w:val="00DE219C"/>
    <w:rsid w:val="00DE21CE"/>
    <w:rsid w:val="00DE22C1"/>
    <w:rsid w:val="00DE249A"/>
    <w:rsid w:val="00DE2517"/>
    <w:rsid w:val="00DE2658"/>
    <w:rsid w:val="00DE267A"/>
    <w:rsid w:val="00DE27EA"/>
    <w:rsid w:val="00DE28D5"/>
    <w:rsid w:val="00DE2A15"/>
    <w:rsid w:val="00DE2BDA"/>
    <w:rsid w:val="00DE2BDC"/>
    <w:rsid w:val="00DE2E8D"/>
    <w:rsid w:val="00DE31C5"/>
    <w:rsid w:val="00DE32D5"/>
    <w:rsid w:val="00DE32F1"/>
    <w:rsid w:val="00DE34B1"/>
    <w:rsid w:val="00DE34C4"/>
    <w:rsid w:val="00DE35C0"/>
    <w:rsid w:val="00DE3662"/>
    <w:rsid w:val="00DE36C9"/>
    <w:rsid w:val="00DE37A4"/>
    <w:rsid w:val="00DE386A"/>
    <w:rsid w:val="00DE39D0"/>
    <w:rsid w:val="00DE39FD"/>
    <w:rsid w:val="00DE3AD7"/>
    <w:rsid w:val="00DE3C1F"/>
    <w:rsid w:val="00DE3CE7"/>
    <w:rsid w:val="00DE3D4F"/>
    <w:rsid w:val="00DE3F44"/>
    <w:rsid w:val="00DE412A"/>
    <w:rsid w:val="00DE4313"/>
    <w:rsid w:val="00DE4386"/>
    <w:rsid w:val="00DE4495"/>
    <w:rsid w:val="00DE4626"/>
    <w:rsid w:val="00DE4658"/>
    <w:rsid w:val="00DE4805"/>
    <w:rsid w:val="00DE489E"/>
    <w:rsid w:val="00DE492D"/>
    <w:rsid w:val="00DE4AA3"/>
    <w:rsid w:val="00DE4B38"/>
    <w:rsid w:val="00DE4BDD"/>
    <w:rsid w:val="00DE4D0E"/>
    <w:rsid w:val="00DE4DEB"/>
    <w:rsid w:val="00DE4F2D"/>
    <w:rsid w:val="00DE4F67"/>
    <w:rsid w:val="00DE5195"/>
    <w:rsid w:val="00DE52F3"/>
    <w:rsid w:val="00DE530F"/>
    <w:rsid w:val="00DE5451"/>
    <w:rsid w:val="00DE5836"/>
    <w:rsid w:val="00DE5889"/>
    <w:rsid w:val="00DE592C"/>
    <w:rsid w:val="00DE5B4C"/>
    <w:rsid w:val="00DE5EAB"/>
    <w:rsid w:val="00DE622D"/>
    <w:rsid w:val="00DE622F"/>
    <w:rsid w:val="00DE63A6"/>
    <w:rsid w:val="00DE6474"/>
    <w:rsid w:val="00DE668C"/>
    <w:rsid w:val="00DE6703"/>
    <w:rsid w:val="00DE67AC"/>
    <w:rsid w:val="00DE68A3"/>
    <w:rsid w:val="00DE698F"/>
    <w:rsid w:val="00DE6B09"/>
    <w:rsid w:val="00DE6B37"/>
    <w:rsid w:val="00DE6D24"/>
    <w:rsid w:val="00DE7059"/>
    <w:rsid w:val="00DE708F"/>
    <w:rsid w:val="00DE778B"/>
    <w:rsid w:val="00DE785B"/>
    <w:rsid w:val="00DE7929"/>
    <w:rsid w:val="00DE799C"/>
    <w:rsid w:val="00DE79E1"/>
    <w:rsid w:val="00DE7A47"/>
    <w:rsid w:val="00DE7AF6"/>
    <w:rsid w:val="00DE7BAA"/>
    <w:rsid w:val="00DE7BC8"/>
    <w:rsid w:val="00DE7C3B"/>
    <w:rsid w:val="00DE7D07"/>
    <w:rsid w:val="00DE7DF2"/>
    <w:rsid w:val="00DE7F04"/>
    <w:rsid w:val="00DE7FD7"/>
    <w:rsid w:val="00DF005A"/>
    <w:rsid w:val="00DF010E"/>
    <w:rsid w:val="00DF02E3"/>
    <w:rsid w:val="00DF02F3"/>
    <w:rsid w:val="00DF03D5"/>
    <w:rsid w:val="00DF059A"/>
    <w:rsid w:val="00DF06A9"/>
    <w:rsid w:val="00DF0710"/>
    <w:rsid w:val="00DF079D"/>
    <w:rsid w:val="00DF07F1"/>
    <w:rsid w:val="00DF0933"/>
    <w:rsid w:val="00DF0936"/>
    <w:rsid w:val="00DF096C"/>
    <w:rsid w:val="00DF0B59"/>
    <w:rsid w:val="00DF0CB5"/>
    <w:rsid w:val="00DF0FEF"/>
    <w:rsid w:val="00DF1431"/>
    <w:rsid w:val="00DF146D"/>
    <w:rsid w:val="00DF1523"/>
    <w:rsid w:val="00DF161A"/>
    <w:rsid w:val="00DF1A5A"/>
    <w:rsid w:val="00DF1B22"/>
    <w:rsid w:val="00DF1E15"/>
    <w:rsid w:val="00DF1E50"/>
    <w:rsid w:val="00DF2034"/>
    <w:rsid w:val="00DF210B"/>
    <w:rsid w:val="00DF22A3"/>
    <w:rsid w:val="00DF2318"/>
    <w:rsid w:val="00DF251C"/>
    <w:rsid w:val="00DF255F"/>
    <w:rsid w:val="00DF25A7"/>
    <w:rsid w:val="00DF2808"/>
    <w:rsid w:val="00DF281D"/>
    <w:rsid w:val="00DF28EA"/>
    <w:rsid w:val="00DF292E"/>
    <w:rsid w:val="00DF2C0B"/>
    <w:rsid w:val="00DF2EDA"/>
    <w:rsid w:val="00DF2F32"/>
    <w:rsid w:val="00DF3029"/>
    <w:rsid w:val="00DF3287"/>
    <w:rsid w:val="00DF365C"/>
    <w:rsid w:val="00DF383D"/>
    <w:rsid w:val="00DF3B88"/>
    <w:rsid w:val="00DF3E72"/>
    <w:rsid w:val="00DF4193"/>
    <w:rsid w:val="00DF41EC"/>
    <w:rsid w:val="00DF423E"/>
    <w:rsid w:val="00DF452A"/>
    <w:rsid w:val="00DF4666"/>
    <w:rsid w:val="00DF46F1"/>
    <w:rsid w:val="00DF478A"/>
    <w:rsid w:val="00DF479C"/>
    <w:rsid w:val="00DF4A56"/>
    <w:rsid w:val="00DF4ADF"/>
    <w:rsid w:val="00DF4BD5"/>
    <w:rsid w:val="00DF4D89"/>
    <w:rsid w:val="00DF4F91"/>
    <w:rsid w:val="00DF4FBB"/>
    <w:rsid w:val="00DF53D2"/>
    <w:rsid w:val="00DF5450"/>
    <w:rsid w:val="00DF54E0"/>
    <w:rsid w:val="00DF5650"/>
    <w:rsid w:val="00DF5674"/>
    <w:rsid w:val="00DF5726"/>
    <w:rsid w:val="00DF586C"/>
    <w:rsid w:val="00DF5C39"/>
    <w:rsid w:val="00DF5C81"/>
    <w:rsid w:val="00DF5CFD"/>
    <w:rsid w:val="00DF5DF7"/>
    <w:rsid w:val="00DF608C"/>
    <w:rsid w:val="00DF61DE"/>
    <w:rsid w:val="00DF63DD"/>
    <w:rsid w:val="00DF6506"/>
    <w:rsid w:val="00DF652E"/>
    <w:rsid w:val="00DF653D"/>
    <w:rsid w:val="00DF6618"/>
    <w:rsid w:val="00DF67EF"/>
    <w:rsid w:val="00DF68CC"/>
    <w:rsid w:val="00DF6AE0"/>
    <w:rsid w:val="00DF6B62"/>
    <w:rsid w:val="00DF6CE7"/>
    <w:rsid w:val="00DF6E37"/>
    <w:rsid w:val="00DF6E75"/>
    <w:rsid w:val="00DF6F09"/>
    <w:rsid w:val="00DF702C"/>
    <w:rsid w:val="00DF709D"/>
    <w:rsid w:val="00DF7431"/>
    <w:rsid w:val="00DF746E"/>
    <w:rsid w:val="00DF7580"/>
    <w:rsid w:val="00DF7653"/>
    <w:rsid w:val="00DF7657"/>
    <w:rsid w:val="00DF7676"/>
    <w:rsid w:val="00DF76C4"/>
    <w:rsid w:val="00DF7A34"/>
    <w:rsid w:val="00DF7CE5"/>
    <w:rsid w:val="00DF7D77"/>
    <w:rsid w:val="00DF7EC8"/>
    <w:rsid w:val="00DF7F77"/>
    <w:rsid w:val="00DF7FF9"/>
    <w:rsid w:val="00E0005E"/>
    <w:rsid w:val="00E0020E"/>
    <w:rsid w:val="00E0039B"/>
    <w:rsid w:val="00E004CA"/>
    <w:rsid w:val="00E005AD"/>
    <w:rsid w:val="00E006F8"/>
    <w:rsid w:val="00E0082D"/>
    <w:rsid w:val="00E00852"/>
    <w:rsid w:val="00E00C04"/>
    <w:rsid w:val="00E00C40"/>
    <w:rsid w:val="00E00CEF"/>
    <w:rsid w:val="00E00D57"/>
    <w:rsid w:val="00E00E7A"/>
    <w:rsid w:val="00E011B8"/>
    <w:rsid w:val="00E01518"/>
    <w:rsid w:val="00E015AB"/>
    <w:rsid w:val="00E015C5"/>
    <w:rsid w:val="00E015D2"/>
    <w:rsid w:val="00E01742"/>
    <w:rsid w:val="00E0176E"/>
    <w:rsid w:val="00E01823"/>
    <w:rsid w:val="00E01875"/>
    <w:rsid w:val="00E0188C"/>
    <w:rsid w:val="00E01BB4"/>
    <w:rsid w:val="00E01BB7"/>
    <w:rsid w:val="00E01C7B"/>
    <w:rsid w:val="00E01D16"/>
    <w:rsid w:val="00E01D83"/>
    <w:rsid w:val="00E01EE9"/>
    <w:rsid w:val="00E01F1B"/>
    <w:rsid w:val="00E024F3"/>
    <w:rsid w:val="00E026D5"/>
    <w:rsid w:val="00E026E9"/>
    <w:rsid w:val="00E02C21"/>
    <w:rsid w:val="00E02CAD"/>
    <w:rsid w:val="00E02E92"/>
    <w:rsid w:val="00E02EBD"/>
    <w:rsid w:val="00E03087"/>
    <w:rsid w:val="00E030A5"/>
    <w:rsid w:val="00E033D2"/>
    <w:rsid w:val="00E038AC"/>
    <w:rsid w:val="00E038E1"/>
    <w:rsid w:val="00E039AC"/>
    <w:rsid w:val="00E03E23"/>
    <w:rsid w:val="00E03F98"/>
    <w:rsid w:val="00E04031"/>
    <w:rsid w:val="00E0424E"/>
    <w:rsid w:val="00E043E0"/>
    <w:rsid w:val="00E04559"/>
    <w:rsid w:val="00E045BA"/>
    <w:rsid w:val="00E04975"/>
    <w:rsid w:val="00E049DE"/>
    <w:rsid w:val="00E04A1F"/>
    <w:rsid w:val="00E04D4E"/>
    <w:rsid w:val="00E04FB0"/>
    <w:rsid w:val="00E05030"/>
    <w:rsid w:val="00E0509E"/>
    <w:rsid w:val="00E050CE"/>
    <w:rsid w:val="00E050EE"/>
    <w:rsid w:val="00E05141"/>
    <w:rsid w:val="00E051ED"/>
    <w:rsid w:val="00E05466"/>
    <w:rsid w:val="00E056BA"/>
    <w:rsid w:val="00E05CE4"/>
    <w:rsid w:val="00E05F40"/>
    <w:rsid w:val="00E060FB"/>
    <w:rsid w:val="00E06121"/>
    <w:rsid w:val="00E06223"/>
    <w:rsid w:val="00E062FE"/>
    <w:rsid w:val="00E063A9"/>
    <w:rsid w:val="00E06406"/>
    <w:rsid w:val="00E064CA"/>
    <w:rsid w:val="00E064CF"/>
    <w:rsid w:val="00E0664D"/>
    <w:rsid w:val="00E06674"/>
    <w:rsid w:val="00E0667E"/>
    <w:rsid w:val="00E0679F"/>
    <w:rsid w:val="00E06A18"/>
    <w:rsid w:val="00E06CB9"/>
    <w:rsid w:val="00E06FE7"/>
    <w:rsid w:val="00E070D5"/>
    <w:rsid w:val="00E070E6"/>
    <w:rsid w:val="00E07265"/>
    <w:rsid w:val="00E07296"/>
    <w:rsid w:val="00E0740D"/>
    <w:rsid w:val="00E0746A"/>
    <w:rsid w:val="00E0749A"/>
    <w:rsid w:val="00E0751A"/>
    <w:rsid w:val="00E07596"/>
    <w:rsid w:val="00E0760B"/>
    <w:rsid w:val="00E07768"/>
    <w:rsid w:val="00E078CF"/>
    <w:rsid w:val="00E079F0"/>
    <w:rsid w:val="00E07CEA"/>
    <w:rsid w:val="00E07D43"/>
    <w:rsid w:val="00E07D44"/>
    <w:rsid w:val="00E07FB2"/>
    <w:rsid w:val="00E10038"/>
    <w:rsid w:val="00E10175"/>
    <w:rsid w:val="00E1033F"/>
    <w:rsid w:val="00E1047C"/>
    <w:rsid w:val="00E10541"/>
    <w:rsid w:val="00E10611"/>
    <w:rsid w:val="00E10804"/>
    <w:rsid w:val="00E1092D"/>
    <w:rsid w:val="00E109BF"/>
    <w:rsid w:val="00E109E8"/>
    <w:rsid w:val="00E10A43"/>
    <w:rsid w:val="00E10C50"/>
    <w:rsid w:val="00E10E52"/>
    <w:rsid w:val="00E11065"/>
    <w:rsid w:val="00E11081"/>
    <w:rsid w:val="00E110B9"/>
    <w:rsid w:val="00E1110B"/>
    <w:rsid w:val="00E1112F"/>
    <w:rsid w:val="00E112E9"/>
    <w:rsid w:val="00E1166C"/>
    <w:rsid w:val="00E11747"/>
    <w:rsid w:val="00E118F3"/>
    <w:rsid w:val="00E11A4F"/>
    <w:rsid w:val="00E11A59"/>
    <w:rsid w:val="00E11B80"/>
    <w:rsid w:val="00E11C11"/>
    <w:rsid w:val="00E11E5F"/>
    <w:rsid w:val="00E11FBF"/>
    <w:rsid w:val="00E12389"/>
    <w:rsid w:val="00E12495"/>
    <w:rsid w:val="00E12774"/>
    <w:rsid w:val="00E12901"/>
    <w:rsid w:val="00E12A65"/>
    <w:rsid w:val="00E12AC8"/>
    <w:rsid w:val="00E12AC9"/>
    <w:rsid w:val="00E12CFC"/>
    <w:rsid w:val="00E12DB4"/>
    <w:rsid w:val="00E12E49"/>
    <w:rsid w:val="00E12F91"/>
    <w:rsid w:val="00E12FDA"/>
    <w:rsid w:val="00E13096"/>
    <w:rsid w:val="00E134B8"/>
    <w:rsid w:val="00E13534"/>
    <w:rsid w:val="00E13798"/>
    <w:rsid w:val="00E1383B"/>
    <w:rsid w:val="00E13A27"/>
    <w:rsid w:val="00E13E03"/>
    <w:rsid w:val="00E1419E"/>
    <w:rsid w:val="00E14272"/>
    <w:rsid w:val="00E14658"/>
    <w:rsid w:val="00E146C6"/>
    <w:rsid w:val="00E14714"/>
    <w:rsid w:val="00E14907"/>
    <w:rsid w:val="00E14978"/>
    <w:rsid w:val="00E1499C"/>
    <w:rsid w:val="00E149FB"/>
    <w:rsid w:val="00E14B14"/>
    <w:rsid w:val="00E14B8E"/>
    <w:rsid w:val="00E14C68"/>
    <w:rsid w:val="00E14CF8"/>
    <w:rsid w:val="00E14D84"/>
    <w:rsid w:val="00E14D86"/>
    <w:rsid w:val="00E14DAD"/>
    <w:rsid w:val="00E14E00"/>
    <w:rsid w:val="00E14F67"/>
    <w:rsid w:val="00E14F87"/>
    <w:rsid w:val="00E14FD9"/>
    <w:rsid w:val="00E1520B"/>
    <w:rsid w:val="00E15230"/>
    <w:rsid w:val="00E1532E"/>
    <w:rsid w:val="00E15330"/>
    <w:rsid w:val="00E15393"/>
    <w:rsid w:val="00E15515"/>
    <w:rsid w:val="00E155D6"/>
    <w:rsid w:val="00E15630"/>
    <w:rsid w:val="00E157CB"/>
    <w:rsid w:val="00E158F3"/>
    <w:rsid w:val="00E15900"/>
    <w:rsid w:val="00E1599B"/>
    <w:rsid w:val="00E15D83"/>
    <w:rsid w:val="00E15DEC"/>
    <w:rsid w:val="00E15E1B"/>
    <w:rsid w:val="00E15E1D"/>
    <w:rsid w:val="00E15E36"/>
    <w:rsid w:val="00E15ED5"/>
    <w:rsid w:val="00E15F39"/>
    <w:rsid w:val="00E16058"/>
    <w:rsid w:val="00E16102"/>
    <w:rsid w:val="00E16235"/>
    <w:rsid w:val="00E1628F"/>
    <w:rsid w:val="00E162D1"/>
    <w:rsid w:val="00E164CD"/>
    <w:rsid w:val="00E16920"/>
    <w:rsid w:val="00E16AA6"/>
    <w:rsid w:val="00E16B6A"/>
    <w:rsid w:val="00E16BD1"/>
    <w:rsid w:val="00E16C26"/>
    <w:rsid w:val="00E16F34"/>
    <w:rsid w:val="00E170B5"/>
    <w:rsid w:val="00E1718C"/>
    <w:rsid w:val="00E17291"/>
    <w:rsid w:val="00E1729D"/>
    <w:rsid w:val="00E1755A"/>
    <w:rsid w:val="00E176B3"/>
    <w:rsid w:val="00E17716"/>
    <w:rsid w:val="00E17C8B"/>
    <w:rsid w:val="00E202BD"/>
    <w:rsid w:val="00E20426"/>
    <w:rsid w:val="00E20476"/>
    <w:rsid w:val="00E205C8"/>
    <w:rsid w:val="00E20739"/>
    <w:rsid w:val="00E20740"/>
    <w:rsid w:val="00E20838"/>
    <w:rsid w:val="00E20A45"/>
    <w:rsid w:val="00E20D00"/>
    <w:rsid w:val="00E20D30"/>
    <w:rsid w:val="00E21087"/>
    <w:rsid w:val="00E2126D"/>
    <w:rsid w:val="00E212D9"/>
    <w:rsid w:val="00E21301"/>
    <w:rsid w:val="00E213B9"/>
    <w:rsid w:val="00E213C2"/>
    <w:rsid w:val="00E2144D"/>
    <w:rsid w:val="00E214B8"/>
    <w:rsid w:val="00E2159F"/>
    <w:rsid w:val="00E2166E"/>
    <w:rsid w:val="00E216E2"/>
    <w:rsid w:val="00E217DF"/>
    <w:rsid w:val="00E218A6"/>
    <w:rsid w:val="00E2199D"/>
    <w:rsid w:val="00E21C24"/>
    <w:rsid w:val="00E21C35"/>
    <w:rsid w:val="00E21C4C"/>
    <w:rsid w:val="00E21CE5"/>
    <w:rsid w:val="00E2206B"/>
    <w:rsid w:val="00E220A2"/>
    <w:rsid w:val="00E22411"/>
    <w:rsid w:val="00E224F4"/>
    <w:rsid w:val="00E22579"/>
    <w:rsid w:val="00E226BB"/>
    <w:rsid w:val="00E226EA"/>
    <w:rsid w:val="00E22842"/>
    <w:rsid w:val="00E22A72"/>
    <w:rsid w:val="00E22AFA"/>
    <w:rsid w:val="00E22B3C"/>
    <w:rsid w:val="00E22C6B"/>
    <w:rsid w:val="00E22EA8"/>
    <w:rsid w:val="00E22EFB"/>
    <w:rsid w:val="00E2300A"/>
    <w:rsid w:val="00E2313B"/>
    <w:rsid w:val="00E231CF"/>
    <w:rsid w:val="00E231D6"/>
    <w:rsid w:val="00E2335B"/>
    <w:rsid w:val="00E23468"/>
    <w:rsid w:val="00E2357C"/>
    <w:rsid w:val="00E23581"/>
    <w:rsid w:val="00E2373E"/>
    <w:rsid w:val="00E238BA"/>
    <w:rsid w:val="00E23F4B"/>
    <w:rsid w:val="00E240CE"/>
    <w:rsid w:val="00E24174"/>
    <w:rsid w:val="00E24646"/>
    <w:rsid w:val="00E2492E"/>
    <w:rsid w:val="00E24A37"/>
    <w:rsid w:val="00E24D08"/>
    <w:rsid w:val="00E250B4"/>
    <w:rsid w:val="00E2521C"/>
    <w:rsid w:val="00E2524C"/>
    <w:rsid w:val="00E25268"/>
    <w:rsid w:val="00E255A9"/>
    <w:rsid w:val="00E255F3"/>
    <w:rsid w:val="00E25607"/>
    <w:rsid w:val="00E257E6"/>
    <w:rsid w:val="00E259B6"/>
    <w:rsid w:val="00E25C4B"/>
    <w:rsid w:val="00E25FBE"/>
    <w:rsid w:val="00E26488"/>
    <w:rsid w:val="00E266EF"/>
    <w:rsid w:val="00E26762"/>
    <w:rsid w:val="00E267E1"/>
    <w:rsid w:val="00E2699E"/>
    <w:rsid w:val="00E26A5A"/>
    <w:rsid w:val="00E26ED9"/>
    <w:rsid w:val="00E26EE6"/>
    <w:rsid w:val="00E26EF6"/>
    <w:rsid w:val="00E26FD8"/>
    <w:rsid w:val="00E26FEF"/>
    <w:rsid w:val="00E271FB"/>
    <w:rsid w:val="00E2720C"/>
    <w:rsid w:val="00E272AE"/>
    <w:rsid w:val="00E2747B"/>
    <w:rsid w:val="00E2752F"/>
    <w:rsid w:val="00E278C3"/>
    <w:rsid w:val="00E27B1F"/>
    <w:rsid w:val="00E27DE4"/>
    <w:rsid w:val="00E27ECC"/>
    <w:rsid w:val="00E3018B"/>
    <w:rsid w:val="00E303BE"/>
    <w:rsid w:val="00E303F7"/>
    <w:rsid w:val="00E3044F"/>
    <w:rsid w:val="00E304A4"/>
    <w:rsid w:val="00E304C2"/>
    <w:rsid w:val="00E30594"/>
    <w:rsid w:val="00E30AF7"/>
    <w:rsid w:val="00E30AFC"/>
    <w:rsid w:val="00E30C20"/>
    <w:rsid w:val="00E30C53"/>
    <w:rsid w:val="00E30DAF"/>
    <w:rsid w:val="00E31ACD"/>
    <w:rsid w:val="00E31B08"/>
    <w:rsid w:val="00E31E4A"/>
    <w:rsid w:val="00E31EDA"/>
    <w:rsid w:val="00E31FA6"/>
    <w:rsid w:val="00E32464"/>
    <w:rsid w:val="00E324C2"/>
    <w:rsid w:val="00E324D3"/>
    <w:rsid w:val="00E324D5"/>
    <w:rsid w:val="00E32572"/>
    <w:rsid w:val="00E32582"/>
    <w:rsid w:val="00E3276C"/>
    <w:rsid w:val="00E32783"/>
    <w:rsid w:val="00E32792"/>
    <w:rsid w:val="00E327A2"/>
    <w:rsid w:val="00E32808"/>
    <w:rsid w:val="00E329A6"/>
    <w:rsid w:val="00E32DBA"/>
    <w:rsid w:val="00E33265"/>
    <w:rsid w:val="00E332A7"/>
    <w:rsid w:val="00E335DB"/>
    <w:rsid w:val="00E335E7"/>
    <w:rsid w:val="00E33617"/>
    <w:rsid w:val="00E33664"/>
    <w:rsid w:val="00E3372B"/>
    <w:rsid w:val="00E3378B"/>
    <w:rsid w:val="00E3397A"/>
    <w:rsid w:val="00E33A74"/>
    <w:rsid w:val="00E33D0C"/>
    <w:rsid w:val="00E33D5E"/>
    <w:rsid w:val="00E33F93"/>
    <w:rsid w:val="00E34080"/>
    <w:rsid w:val="00E340B1"/>
    <w:rsid w:val="00E3410C"/>
    <w:rsid w:val="00E3434F"/>
    <w:rsid w:val="00E3440B"/>
    <w:rsid w:val="00E345B4"/>
    <w:rsid w:val="00E3461F"/>
    <w:rsid w:val="00E346C5"/>
    <w:rsid w:val="00E3496F"/>
    <w:rsid w:val="00E34C2B"/>
    <w:rsid w:val="00E34F91"/>
    <w:rsid w:val="00E350C3"/>
    <w:rsid w:val="00E351AC"/>
    <w:rsid w:val="00E353E3"/>
    <w:rsid w:val="00E35694"/>
    <w:rsid w:val="00E3575C"/>
    <w:rsid w:val="00E35812"/>
    <w:rsid w:val="00E35818"/>
    <w:rsid w:val="00E35874"/>
    <w:rsid w:val="00E358B7"/>
    <w:rsid w:val="00E3591F"/>
    <w:rsid w:val="00E35A24"/>
    <w:rsid w:val="00E35D69"/>
    <w:rsid w:val="00E35DF0"/>
    <w:rsid w:val="00E35E13"/>
    <w:rsid w:val="00E35E2B"/>
    <w:rsid w:val="00E35E37"/>
    <w:rsid w:val="00E35EEB"/>
    <w:rsid w:val="00E3607C"/>
    <w:rsid w:val="00E362FF"/>
    <w:rsid w:val="00E36446"/>
    <w:rsid w:val="00E36498"/>
    <w:rsid w:val="00E364EA"/>
    <w:rsid w:val="00E36582"/>
    <w:rsid w:val="00E367F8"/>
    <w:rsid w:val="00E3681B"/>
    <w:rsid w:val="00E369EE"/>
    <w:rsid w:val="00E36AFE"/>
    <w:rsid w:val="00E36BEC"/>
    <w:rsid w:val="00E36C76"/>
    <w:rsid w:val="00E36E85"/>
    <w:rsid w:val="00E37148"/>
    <w:rsid w:val="00E37314"/>
    <w:rsid w:val="00E374D0"/>
    <w:rsid w:val="00E37713"/>
    <w:rsid w:val="00E378FC"/>
    <w:rsid w:val="00E379BB"/>
    <w:rsid w:val="00E379E1"/>
    <w:rsid w:val="00E37AC3"/>
    <w:rsid w:val="00E37C02"/>
    <w:rsid w:val="00E37C88"/>
    <w:rsid w:val="00E37CE3"/>
    <w:rsid w:val="00E37E38"/>
    <w:rsid w:val="00E401C6"/>
    <w:rsid w:val="00E4020D"/>
    <w:rsid w:val="00E402DB"/>
    <w:rsid w:val="00E40366"/>
    <w:rsid w:val="00E409BD"/>
    <w:rsid w:val="00E40ADC"/>
    <w:rsid w:val="00E40B85"/>
    <w:rsid w:val="00E40C1C"/>
    <w:rsid w:val="00E40C67"/>
    <w:rsid w:val="00E40CD5"/>
    <w:rsid w:val="00E40D4C"/>
    <w:rsid w:val="00E40D97"/>
    <w:rsid w:val="00E40DF3"/>
    <w:rsid w:val="00E40E8E"/>
    <w:rsid w:val="00E40F06"/>
    <w:rsid w:val="00E4113B"/>
    <w:rsid w:val="00E41182"/>
    <w:rsid w:val="00E41339"/>
    <w:rsid w:val="00E41389"/>
    <w:rsid w:val="00E4147A"/>
    <w:rsid w:val="00E416C8"/>
    <w:rsid w:val="00E41769"/>
    <w:rsid w:val="00E41799"/>
    <w:rsid w:val="00E41949"/>
    <w:rsid w:val="00E419F5"/>
    <w:rsid w:val="00E41BF2"/>
    <w:rsid w:val="00E41C2F"/>
    <w:rsid w:val="00E41C7B"/>
    <w:rsid w:val="00E41E22"/>
    <w:rsid w:val="00E41F55"/>
    <w:rsid w:val="00E421EA"/>
    <w:rsid w:val="00E42301"/>
    <w:rsid w:val="00E42309"/>
    <w:rsid w:val="00E4258B"/>
    <w:rsid w:val="00E427B9"/>
    <w:rsid w:val="00E4289E"/>
    <w:rsid w:val="00E42972"/>
    <w:rsid w:val="00E42DA2"/>
    <w:rsid w:val="00E43065"/>
    <w:rsid w:val="00E43152"/>
    <w:rsid w:val="00E4315A"/>
    <w:rsid w:val="00E43383"/>
    <w:rsid w:val="00E437EA"/>
    <w:rsid w:val="00E43B51"/>
    <w:rsid w:val="00E43B6F"/>
    <w:rsid w:val="00E43F7E"/>
    <w:rsid w:val="00E4408A"/>
    <w:rsid w:val="00E44152"/>
    <w:rsid w:val="00E44170"/>
    <w:rsid w:val="00E44387"/>
    <w:rsid w:val="00E4438A"/>
    <w:rsid w:val="00E448A6"/>
    <w:rsid w:val="00E44950"/>
    <w:rsid w:val="00E44A09"/>
    <w:rsid w:val="00E44A8B"/>
    <w:rsid w:val="00E44B09"/>
    <w:rsid w:val="00E44E02"/>
    <w:rsid w:val="00E44EFB"/>
    <w:rsid w:val="00E450E9"/>
    <w:rsid w:val="00E4510E"/>
    <w:rsid w:val="00E4548F"/>
    <w:rsid w:val="00E45614"/>
    <w:rsid w:val="00E45A34"/>
    <w:rsid w:val="00E45BBC"/>
    <w:rsid w:val="00E45E5B"/>
    <w:rsid w:val="00E45FFD"/>
    <w:rsid w:val="00E46241"/>
    <w:rsid w:val="00E46271"/>
    <w:rsid w:val="00E46592"/>
    <w:rsid w:val="00E465B4"/>
    <w:rsid w:val="00E4669D"/>
    <w:rsid w:val="00E4688D"/>
    <w:rsid w:val="00E469B5"/>
    <w:rsid w:val="00E46C6E"/>
    <w:rsid w:val="00E46CE9"/>
    <w:rsid w:val="00E46E07"/>
    <w:rsid w:val="00E46E51"/>
    <w:rsid w:val="00E46F34"/>
    <w:rsid w:val="00E46F53"/>
    <w:rsid w:val="00E47103"/>
    <w:rsid w:val="00E47133"/>
    <w:rsid w:val="00E47261"/>
    <w:rsid w:val="00E4728F"/>
    <w:rsid w:val="00E47464"/>
    <w:rsid w:val="00E47497"/>
    <w:rsid w:val="00E474CE"/>
    <w:rsid w:val="00E4754C"/>
    <w:rsid w:val="00E4785D"/>
    <w:rsid w:val="00E478AB"/>
    <w:rsid w:val="00E478E6"/>
    <w:rsid w:val="00E47B22"/>
    <w:rsid w:val="00E47B2D"/>
    <w:rsid w:val="00E47CD9"/>
    <w:rsid w:val="00E47DBE"/>
    <w:rsid w:val="00E47E1D"/>
    <w:rsid w:val="00E47EC6"/>
    <w:rsid w:val="00E47F27"/>
    <w:rsid w:val="00E47F28"/>
    <w:rsid w:val="00E501EB"/>
    <w:rsid w:val="00E50378"/>
    <w:rsid w:val="00E5039C"/>
    <w:rsid w:val="00E506FE"/>
    <w:rsid w:val="00E50791"/>
    <w:rsid w:val="00E50815"/>
    <w:rsid w:val="00E50929"/>
    <w:rsid w:val="00E50994"/>
    <w:rsid w:val="00E50A66"/>
    <w:rsid w:val="00E50A68"/>
    <w:rsid w:val="00E50AF9"/>
    <w:rsid w:val="00E50CD0"/>
    <w:rsid w:val="00E50F47"/>
    <w:rsid w:val="00E5108E"/>
    <w:rsid w:val="00E51201"/>
    <w:rsid w:val="00E51324"/>
    <w:rsid w:val="00E51362"/>
    <w:rsid w:val="00E519AC"/>
    <w:rsid w:val="00E51CD3"/>
    <w:rsid w:val="00E51D7B"/>
    <w:rsid w:val="00E51DDC"/>
    <w:rsid w:val="00E51DEF"/>
    <w:rsid w:val="00E51FDA"/>
    <w:rsid w:val="00E5204D"/>
    <w:rsid w:val="00E520A0"/>
    <w:rsid w:val="00E520DD"/>
    <w:rsid w:val="00E52167"/>
    <w:rsid w:val="00E525C9"/>
    <w:rsid w:val="00E527CC"/>
    <w:rsid w:val="00E52CD0"/>
    <w:rsid w:val="00E52D20"/>
    <w:rsid w:val="00E52F3C"/>
    <w:rsid w:val="00E53277"/>
    <w:rsid w:val="00E53329"/>
    <w:rsid w:val="00E5343E"/>
    <w:rsid w:val="00E53613"/>
    <w:rsid w:val="00E537A9"/>
    <w:rsid w:val="00E538CA"/>
    <w:rsid w:val="00E5394B"/>
    <w:rsid w:val="00E5396A"/>
    <w:rsid w:val="00E53B91"/>
    <w:rsid w:val="00E54032"/>
    <w:rsid w:val="00E54077"/>
    <w:rsid w:val="00E540A4"/>
    <w:rsid w:val="00E54224"/>
    <w:rsid w:val="00E5423B"/>
    <w:rsid w:val="00E542CC"/>
    <w:rsid w:val="00E5437C"/>
    <w:rsid w:val="00E543BC"/>
    <w:rsid w:val="00E5447A"/>
    <w:rsid w:val="00E544D5"/>
    <w:rsid w:val="00E54536"/>
    <w:rsid w:val="00E54573"/>
    <w:rsid w:val="00E54739"/>
    <w:rsid w:val="00E54853"/>
    <w:rsid w:val="00E54884"/>
    <w:rsid w:val="00E548B1"/>
    <w:rsid w:val="00E54964"/>
    <w:rsid w:val="00E54A62"/>
    <w:rsid w:val="00E54DFC"/>
    <w:rsid w:val="00E54FD6"/>
    <w:rsid w:val="00E550B5"/>
    <w:rsid w:val="00E55260"/>
    <w:rsid w:val="00E55338"/>
    <w:rsid w:val="00E5547E"/>
    <w:rsid w:val="00E555A5"/>
    <w:rsid w:val="00E55612"/>
    <w:rsid w:val="00E55735"/>
    <w:rsid w:val="00E55738"/>
    <w:rsid w:val="00E557FA"/>
    <w:rsid w:val="00E55B46"/>
    <w:rsid w:val="00E55BE0"/>
    <w:rsid w:val="00E55FE3"/>
    <w:rsid w:val="00E56127"/>
    <w:rsid w:val="00E56475"/>
    <w:rsid w:val="00E565DA"/>
    <w:rsid w:val="00E56A00"/>
    <w:rsid w:val="00E56A19"/>
    <w:rsid w:val="00E56A94"/>
    <w:rsid w:val="00E56B01"/>
    <w:rsid w:val="00E56CAB"/>
    <w:rsid w:val="00E56E36"/>
    <w:rsid w:val="00E56F71"/>
    <w:rsid w:val="00E57035"/>
    <w:rsid w:val="00E5705D"/>
    <w:rsid w:val="00E5710A"/>
    <w:rsid w:val="00E5719D"/>
    <w:rsid w:val="00E5735B"/>
    <w:rsid w:val="00E574C0"/>
    <w:rsid w:val="00E5755C"/>
    <w:rsid w:val="00E5785E"/>
    <w:rsid w:val="00E57DF3"/>
    <w:rsid w:val="00E57EC9"/>
    <w:rsid w:val="00E600E3"/>
    <w:rsid w:val="00E60137"/>
    <w:rsid w:val="00E6021D"/>
    <w:rsid w:val="00E602BE"/>
    <w:rsid w:val="00E602BF"/>
    <w:rsid w:val="00E602F3"/>
    <w:rsid w:val="00E6034E"/>
    <w:rsid w:val="00E603CF"/>
    <w:rsid w:val="00E604FA"/>
    <w:rsid w:val="00E615EE"/>
    <w:rsid w:val="00E616D6"/>
    <w:rsid w:val="00E61844"/>
    <w:rsid w:val="00E619E2"/>
    <w:rsid w:val="00E61BF7"/>
    <w:rsid w:val="00E61D4A"/>
    <w:rsid w:val="00E61FF5"/>
    <w:rsid w:val="00E620D4"/>
    <w:rsid w:val="00E621A9"/>
    <w:rsid w:val="00E62428"/>
    <w:rsid w:val="00E625B8"/>
    <w:rsid w:val="00E6267E"/>
    <w:rsid w:val="00E62812"/>
    <w:rsid w:val="00E628E2"/>
    <w:rsid w:val="00E6294A"/>
    <w:rsid w:val="00E6297F"/>
    <w:rsid w:val="00E62AC0"/>
    <w:rsid w:val="00E62AC5"/>
    <w:rsid w:val="00E62B5F"/>
    <w:rsid w:val="00E62B77"/>
    <w:rsid w:val="00E62D7B"/>
    <w:rsid w:val="00E62DA7"/>
    <w:rsid w:val="00E62F61"/>
    <w:rsid w:val="00E62FC0"/>
    <w:rsid w:val="00E630C0"/>
    <w:rsid w:val="00E6317F"/>
    <w:rsid w:val="00E633FF"/>
    <w:rsid w:val="00E637D0"/>
    <w:rsid w:val="00E63AEC"/>
    <w:rsid w:val="00E63D6E"/>
    <w:rsid w:val="00E63D7E"/>
    <w:rsid w:val="00E63E5E"/>
    <w:rsid w:val="00E63F11"/>
    <w:rsid w:val="00E63F76"/>
    <w:rsid w:val="00E64877"/>
    <w:rsid w:val="00E64B88"/>
    <w:rsid w:val="00E64C08"/>
    <w:rsid w:val="00E64C98"/>
    <w:rsid w:val="00E64CAB"/>
    <w:rsid w:val="00E64DE3"/>
    <w:rsid w:val="00E64DF6"/>
    <w:rsid w:val="00E64E5B"/>
    <w:rsid w:val="00E64EC5"/>
    <w:rsid w:val="00E65040"/>
    <w:rsid w:val="00E6511C"/>
    <w:rsid w:val="00E652FD"/>
    <w:rsid w:val="00E65384"/>
    <w:rsid w:val="00E654AF"/>
    <w:rsid w:val="00E65651"/>
    <w:rsid w:val="00E656C8"/>
    <w:rsid w:val="00E656DA"/>
    <w:rsid w:val="00E658EE"/>
    <w:rsid w:val="00E659EE"/>
    <w:rsid w:val="00E65B95"/>
    <w:rsid w:val="00E65EFA"/>
    <w:rsid w:val="00E65F52"/>
    <w:rsid w:val="00E66167"/>
    <w:rsid w:val="00E66185"/>
    <w:rsid w:val="00E662E0"/>
    <w:rsid w:val="00E66387"/>
    <w:rsid w:val="00E66613"/>
    <w:rsid w:val="00E6667A"/>
    <w:rsid w:val="00E66768"/>
    <w:rsid w:val="00E66858"/>
    <w:rsid w:val="00E668D0"/>
    <w:rsid w:val="00E66941"/>
    <w:rsid w:val="00E66958"/>
    <w:rsid w:val="00E66BED"/>
    <w:rsid w:val="00E66D01"/>
    <w:rsid w:val="00E66D25"/>
    <w:rsid w:val="00E66D85"/>
    <w:rsid w:val="00E66DF5"/>
    <w:rsid w:val="00E66FE2"/>
    <w:rsid w:val="00E6719C"/>
    <w:rsid w:val="00E6721A"/>
    <w:rsid w:val="00E67435"/>
    <w:rsid w:val="00E674BF"/>
    <w:rsid w:val="00E674C7"/>
    <w:rsid w:val="00E6766D"/>
    <w:rsid w:val="00E678C1"/>
    <w:rsid w:val="00E67925"/>
    <w:rsid w:val="00E679D3"/>
    <w:rsid w:val="00E67A48"/>
    <w:rsid w:val="00E67CAC"/>
    <w:rsid w:val="00E67D8B"/>
    <w:rsid w:val="00E67ED8"/>
    <w:rsid w:val="00E67F96"/>
    <w:rsid w:val="00E702A8"/>
    <w:rsid w:val="00E702E8"/>
    <w:rsid w:val="00E7057A"/>
    <w:rsid w:val="00E7067E"/>
    <w:rsid w:val="00E707B5"/>
    <w:rsid w:val="00E708D4"/>
    <w:rsid w:val="00E70C1F"/>
    <w:rsid w:val="00E70C76"/>
    <w:rsid w:val="00E70D3F"/>
    <w:rsid w:val="00E70E9B"/>
    <w:rsid w:val="00E71282"/>
    <w:rsid w:val="00E7130D"/>
    <w:rsid w:val="00E7134E"/>
    <w:rsid w:val="00E71427"/>
    <w:rsid w:val="00E71466"/>
    <w:rsid w:val="00E7177F"/>
    <w:rsid w:val="00E71851"/>
    <w:rsid w:val="00E71CB6"/>
    <w:rsid w:val="00E71D78"/>
    <w:rsid w:val="00E71D9E"/>
    <w:rsid w:val="00E72494"/>
    <w:rsid w:val="00E72555"/>
    <w:rsid w:val="00E72639"/>
    <w:rsid w:val="00E72647"/>
    <w:rsid w:val="00E7283A"/>
    <w:rsid w:val="00E728CC"/>
    <w:rsid w:val="00E729A6"/>
    <w:rsid w:val="00E72E33"/>
    <w:rsid w:val="00E72ED6"/>
    <w:rsid w:val="00E72F1F"/>
    <w:rsid w:val="00E72F76"/>
    <w:rsid w:val="00E72F7E"/>
    <w:rsid w:val="00E72FBE"/>
    <w:rsid w:val="00E72FDF"/>
    <w:rsid w:val="00E73161"/>
    <w:rsid w:val="00E731C0"/>
    <w:rsid w:val="00E7337C"/>
    <w:rsid w:val="00E7355B"/>
    <w:rsid w:val="00E7358D"/>
    <w:rsid w:val="00E73688"/>
    <w:rsid w:val="00E736EB"/>
    <w:rsid w:val="00E738AF"/>
    <w:rsid w:val="00E73A80"/>
    <w:rsid w:val="00E73C11"/>
    <w:rsid w:val="00E73C4B"/>
    <w:rsid w:val="00E73E4F"/>
    <w:rsid w:val="00E73EB6"/>
    <w:rsid w:val="00E73FD2"/>
    <w:rsid w:val="00E74038"/>
    <w:rsid w:val="00E74216"/>
    <w:rsid w:val="00E744CF"/>
    <w:rsid w:val="00E74575"/>
    <w:rsid w:val="00E7466D"/>
    <w:rsid w:val="00E74699"/>
    <w:rsid w:val="00E74758"/>
    <w:rsid w:val="00E747BA"/>
    <w:rsid w:val="00E74879"/>
    <w:rsid w:val="00E74932"/>
    <w:rsid w:val="00E749BF"/>
    <w:rsid w:val="00E74E33"/>
    <w:rsid w:val="00E74EC5"/>
    <w:rsid w:val="00E75644"/>
    <w:rsid w:val="00E7567D"/>
    <w:rsid w:val="00E757DE"/>
    <w:rsid w:val="00E7589F"/>
    <w:rsid w:val="00E75EA0"/>
    <w:rsid w:val="00E75F6F"/>
    <w:rsid w:val="00E75F7D"/>
    <w:rsid w:val="00E75F8A"/>
    <w:rsid w:val="00E760AA"/>
    <w:rsid w:val="00E76545"/>
    <w:rsid w:val="00E7658D"/>
    <w:rsid w:val="00E767C7"/>
    <w:rsid w:val="00E76965"/>
    <w:rsid w:val="00E76984"/>
    <w:rsid w:val="00E76A7D"/>
    <w:rsid w:val="00E76B11"/>
    <w:rsid w:val="00E76BEF"/>
    <w:rsid w:val="00E770E2"/>
    <w:rsid w:val="00E771A8"/>
    <w:rsid w:val="00E771AC"/>
    <w:rsid w:val="00E771B6"/>
    <w:rsid w:val="00E77204"/>
    <w:rsid w:val="00E7741A"/>
    <w:rsid w:val="00E775E3"/>
    <w:rsid w:val="00E77752"/>
    <w:rsid w:val="00E777B1"/>
    <w:rsid w:val="00E7780F"/>
    <w:rsid w:val="00E779FC"/>
    <w:rsid w:val="00E77A2D"/>
    <w:rsid w:val="00E77AB3"/>
    <w:rsid w:val="00E77C6B"/>
    <w:rsid w:val="00E77C84"/>
    <w:rsid w:val="00E77DD8"/>
    <w:rsid w:val="00E77FD8"/>
    <w:rsid w:val="00E77FF3"/>
    <w:rsid w:val="00E80022"/>
    <w:rsid w:val="00E80315"/>
    <w:rsid w:val="00E80404"/>
    <w:rsid w:val="00E80623"/>
    <w:rsid w:val="00E80714"/>
    <w:rsid w:val="00E80AB8"/>
    <w:rsid w:val="00E80B77"/>
    <w:rsid w:val="00E80BC9"/>
    <w:rsid w:val="00E8129D"/>
    <w:rsid w:val="00E81750"/>
    <w:rsid w:val="00E8177D"/>
    <w:rsid w:val="00E81792"/>
    <w:rsid w:val="00E817A0"/>
    <w:rsid w:val="00E819B4"/>
    <w:rsid w:val="00E81B3C"/>
    <w:rsid w:val="00E81B93"/>
    <w:rsid w:val="00E81CA9"/>
    <w:rsid w:val="00E81CBF"/>
    <w:rsid w:val="00E81CC7"/>
    <w:rsid w:val="00E81F46"/>
    <w:rsid w:val="00E81FE7"/>
    <w:rsid w:val="00E820C0"/>
    <w:rsid w:val="00E82111"/>
    <w:rsid w:val="00E82416"/>
    <w:rsid w:val="00E8248E"/>
    <w:rsid w:val="00E826A3"/>
    <w:rsid w:val="00E826B5"/>
    <w:rsid w:val="00E826C1"/>
    <w:rsid w:val="00E8277C"/>
    <w:rsid w:val="00E82905"/>
    <w:rsid w:val="00E829B7"/>
    <w:rsid w:val="00E829DC"/>
    <w:rsid w:val="00E82B20"/>
    <w:rsid w:val="00E82C13"/>
    <w:rsid w:val="00E82C27"/>
    <w:rsid w:val="00E82F24"/>
    <w:rsid w:val="00E831FB"/>
    <w:rsid w:val="00E83461"/>
    <w:rsid w:val="00E8351F"/>
    <w:rsid w:val="00E8353F"/>
    <w:rsid w:val="00E837DA"/>
    <w:rsid w:val="00E838E7"/>
    <w:rsid w:val="00E83974"/>
    <w:rsid w:val="00E83A1B"/>
    <w:rsid w:val="00E83C67"/>
    <w:rsid w:val="00E8408C"/>
    <w:rsid w:val="00E84241"/>
    <w:rsid w:val="00E84337"/>
    <w:rsid w:val="00E844CA"/>
    <w:rsid w:val="00E84562"/>
    <w:rsid w:val="00E845B7"/>
    <w:rsid w:val="00E8462D"/>
    <w:rsid w:val="00E8491F"/>
    <w:rsid w:val="00E84B23"/>
    <w:rsid w:val="00E84D20"/>
    <w:rsid w:val="00E84D95"/>
    <w:rsid w:val="00E84E20"/>
    <w:rsid w:val="00E84EF6"/>
    <w:rsid w:val="00E84F1A"/>
    <w:rsid w:val="00E84F4D"/>
    <w:rsid w:val="00E85065"/>
    <w:rsid w:val="00E85253"/>
    <w:rsid w:val="00E8542C"/>
    <w:rsid w:val="00E85467"/>
    <w:rsid w:val="00E854C8"/>
    <w:rsid w:val="00E855C7"/>
    <w:rsid w:val="00E85681"/>
    <w:rsid w:val="00E85B79"/>
    <w:rsid w:val="00E85CBB"/>
    <w:rsid w:val="00E85E58"/>
    <w:rsid w:val="00E85FDC"/>
    <w:rsid w:val="00E86128"/>
    <w:rsid w:val="00E86169"/>
    <w:rsid w:val="00E863C3"/>
    <w:rsid w:val="00E86472"/>
    <w:rsid w:val="00E86737"/>
    <w:rsid w:val="00E86816"/>
    <w:rsid w:val="00E868F6"/>
    <w:rsid w:val="00E86A86"/>
    <w:rsid w:val="00E86B2E"/>
    <w:rsid w:val="00E86B49"/>
    <w:rsid w:val="00E86B7A"/>
    <w:rsid w:val="00E86DDD"/>
    <w:rsid w:val="00E871E0"/>
    <w:rsid w:val="00E872EE"/>
    <w:rsid w:val="00E875FC"/>
    <w:rsid w:val="00E876A7"/>
    <w:rsid w:val="00E876B9"/>
    <w:rsid w:val="00E8774C"/>
    <w:rsid w:val="00E87943"/>
    <w:rsid w:val="00E87A60"/>
    <w:rsid w:val="00E87B0A"/>
    <w:rsid w:val="00E87B81"/>
    <w:rsid w:val="00E87E70"/>
    <w:rsid w:val="00E87E8E"/>
    <w:rsid w:val="00E87F56"/>
    <w:rsid w:val="00E87FF8"/>
    <w:rsid w:val="00E90114"/>
    <w:rsid w:val="00E9039D"/>
    <w:rsid w:val="00E903DA"/>
    <w:rsid w:val="00E906ED"/>
    <w:rsid w:val="00E90755"/>
    <w:rsid w:val="00E90776"/>
    <w:rsid w:val="00E907D6"/>
    <w:rsid w:val="00E908A0"/>
    <w:rsid w:val="00E90B2E"/>
    <w:rsid w:val="00E90B6E"/>
    <w:rsid w:val="00E90BA5"/>
    <w:rsid w:val="00E90C45"/>
    <w:rsid w:val="00E90D5D"/>
    <w:rsid w:val="00E90D74"/>
    <w:rsid w:val="00E90EE6"/>
    <w:rsid w:val="00E911F9"/>
    <w:rsid w:val="00E91357"/>
    <w:rsid w:val="00E91418"/>
    <w:rsid w:val="00E9157D"/>
    <w:rsid w:val="00E91660"/>
    <w:rsid w:val="00E916EB"/>
    <w:rsid w:val="00E919E7"/>
    <w:rsid w:val="00E91B03"/>
    <w:rsid w:val="00E91D3A"/>
    <w:rsid w:val="00E91E07"/>
    <w:rsid w:val="00E92045"/>
    <w:rsid w:val="00E920B4"/>
    <w:rsid w:val="00E920C3"/>
    <w:rsid w:val="00E923C1"/>
    <w:rsid w:val="00E92426"/>
    <w:rsid w:val="00E924BC"/>
    <w:rsid w:val="00E9263C"/>
    <w:rsid w:val="00E926B0"/>
    <w:rsid w:val="00E92709"/>
    <w:rsid w:val="00E927C6"/>
    <w:rsid w:val="00E92879"/>
    <w:rsid w:val="00E92AAA"/>
    <w:rsid w:val="00E92B2F"/>
    <w:rsid w:val="00E92B49"/>
    <w:rsid w:val="00E92BAE"/>
    <w:rsid w:val="00E92C37"/>
    <w:rsid w:val="00E92C95"/>
    <w:rsid w:val="00E92CE9"/>
    <w:rsid w:val="00E92D25"/>
    <w:rsid w:val="00E92EAF"/>
    <w:rsid w:val="00E92F7E"/>
    <w:rsid w:val="00E93177"/>
    <w:rsid w:val="00E9326F"/>
    <w:rsid w:val="00E9330E"/>
    <w:rsid w:val="00E933AC"/>
    <w:rsid w:val="00E9345D"/>
    <w:rsid w:val="00E93592"/>
    <w:rsid w:val="00E9379E"/>
    <w:rsid w:val="00E937CF"/>
    <w:rsid w:val="00E939D0"/>
    <w:rsid w:val="00E93A23"/>
    <w:rsid w:val="00E93B45"/>
    <w:rsid w:val="00E93C48"/>
    <w:rsid w:val="00E93CA0"/>
    <w:rsid w:val="00E93D0D"/>
    <w:rsid w:val="00E93E7F"/>
    <w:rsid w:val="00E9403B"/>
    <w:rsid w:val="00E94055"/>
    <w:rsid w:val="00E940DE"/>
    <w:rsid w:val="00E94195"/>
    <w:rsid w:val="00E941A6"/>
    <w:rsid w:val="00E94230"/>
    <w:rsid w:val="00E942AB"/>
    <w:rsid w:val="00E94630"/>
    <w:rsid w:val="00E9476F"/>
    <w:rsid w:val="00E94D96"/>
    <w:rsid w:val="00E94F69"/>
    <w:rsid w:val="00E95170"/>
    <w:rsid w:val="00E95226"/>
    <w:rsid w:val="00E952A2"/>
    <w:rsid w:val="00E952C3"/>
    <w:rsid w:val="00E95650"/>
    <w:rsid w:val="00E95757"/>
    <w:rsid w:val="00E95854"/>
    <w:rsid w:val="00E95857"/>
    <w:rsid w:val="00E95887"/>
    <w:rsid w:val="00E958CC"/>
    <w:rsid w:val="00E95924"/>
    <w:rsid w:val="00E959FD"/>
    <w:rsid w:val="00E95B05"/>
    <w:rsid w:val="00E95B1A"/>
    <w:rsid w:val="00E95BCE"/>
    <w:rsid w:val="00E95E4C"/>
    <w:rsid w:val="00E96309"/>
    <w:rsid w:val="00E967C0"/>
    <w:rsid w:val="00E96954"/>
    <w:rsid w:val="00E96A52"/>
    <w:rsid w:val="00E96E63"/>
    <w:rsid w:val="00E96E75"/>
    <w:rsid w:val="00E9726E"/>
    <w:rsid w:val="00E974AD"/>
    <w:rsid w:val="00E975A8"/>
    <w:rsid w:val="00E978A4"/>
    <w:rsid w:val="00E979AB"/>
    <w:rsid w:val="00E97B3B"/>
    <w:rsid w:val="00E97CE1"/>
    <w:rsid w:val="00E97E07"/>
    <w:rsid w:val="00EA0025"/>
    <w:rsid w:val="00EA0282"/>
    <w:rsid w:val="00EA02E7"/>
    <w:rsid w:val="00EA04FC"/>
    <w:rsid w:val="00EA0637"/>
    <w:rsid w:val="00EA06B1"/>
    <w:rsid w:val="00EA08DF"/>
    <w:rsid w:val="00EA0922"/>
    <w:rsid w:val="00EA0A0C"/>
    <w:rsid w:val="00EA0C4D"/>
    <w:rsid w:val="00EA0C64"/>
    <w:rsid w:val="00EA0DF0"/>
    <w:rsid w:val="00EA0E1E"/>
    <w:rsid w:val="00EA0E3F"/>
    <w:rsid w:val="00EA0FA6"/>
    <w:rsid w:val="00EA0FCD"/>
    <w:rsid w:val="00EA1033"/>
    <w:rsid w:val="00EA1406"/>
    <w:rsid w:val="00EA14E2"/>
    <w:rsid w:val="00EA1668"/>
    <w:rsid w:val="00EA16C3"/>
    <w:rsid w:val="00EA1B12"/>
    <w:rsid w:val="00EA1C22"/>
    <w:rsid w:val="00EA1D24"/>
    <w:rsid w:val="00EA1FD6"/>
    <w:rsid w:val="00EA2030"/>
    <w:rsid w:val="00EA2113"/>
    <w:rsid w:val="00EA21C7"/>
    <w:rsid w:val="00EA2638"/>
    <w:rsid w:val="00EA2793"/>
    <w:rsid w:val="00EA287F"/>
    <w:rsid w:val="00EA28C8"/>
    <w:rsid w:val="00EA29AB"/>
    <w:rsid w:val="00EA29D9"/>
    <w:rsid w:val="00EA2A02"/>
    <w:rsid w:val="00EA2ACB"/>
    <w:rsid w:val="00EA2B4D"/>
    <w:rsid w:val="00EA2CF6"/>
    <w:rsid w:val="00EA2E6F"/>
    <w:rsid w:val="00EA2FF2"/>
    <w:rsid w:val="00EA30DC"/>
    <w:rsid w:val="00EA32EA"/>
    <w:rsid w:val="00EA35D1"/>
    <w:rsid w:val="00EA36CF"/>
    <w:rsid w:val="00EA36E6"/>
    <w:rsid w:val="00EA375A"/>
    <w:rsid w:val="00EA39A4"/>
    <w:rsid w:val="00EA39E9"/>
    <w:rsid w:val="00EA3B36"/>
    <w:rsid w:val="00EA3B9F"/>
    <w:rsid w:val="00EA3DC5"/>
    <w:rsid w:val="00EA3E73"/>
    <w:rsid w:val="00EA3FDD"/>
    <w:rsid w:val="00EA4233"/>
    <w:rsid w:val="00EA4250"/>
    <w:rsid w:val="00EA4274"/>
    <w:rsid w:val="00EA45A4"/>
    <w:rsid w:val="00EA47C8"/>
    <w:rsid w:val="00EA484C"/>
    <w:rsid w:val="00EA4916"/>
    <w:rsid w:val="00EA4CFE"/>
    <w:rsid w:val="00EA4F1C"/>
    <w:rsid w:val="00EA5084"/>
    <w:rsid w:val="00EA50C9"/>
    <w:rsid w:val="00EA52C3"/>
    <w:rsid w:val="00EA543C"/>
    <w:rsid w:val="00EA54FC"/>
    <w:rsid w:val="00EA5501"/>
    <w:rsid w:val="00EA57DD"/>
    <w:rsid w:val="00EA5A26"/>
    <w:rsid w:val="00EA5D56"/>
    <w:rsid w:val="00EA5D79"/>
    <w:rsid w:val="00EA5E41"/>
    <w:rsid w:val="00EA5F57"/>
    <w:rsid w:val="00EA5FE0"/>
    <w:rsid w:val="00EA60FD"/>
    <w:rsid w:val="00EA617C"/>
    <w:rsid w:val="00EA626E"/>
    <w:rsid w:val="00EA6282"/>
    <w:rsid w:val="00EA638C"/>
    <w:rsid w:val="00EA66A1"/>
    <w:rsid w:val="00EA690B"/>
    <w:rsid w:val="00EA6B85"/>
    <w:rsid w:val="00EA6D32"/>
    <w:rsid w:val="00EA6DCA"/>
    <w:rsid w:val="00EA6FB4"/>
    <w:rsid w:val="00EA7022"/>
    <w:rsid w:val="00EA72DD"/>
    <w:rsid w:val="00EA735B"/>
    <w:rsid w:val="00EA746C"/>
    <w:rsid w:val="00EA7770"/>
    <w:rsid w:val="00EA7869"/>
    <w:rsid w:val="00EA7A23"/>
    <w:rsid w:val="00EA7ADD"/>
    <w:rsid w:val="00EA7D44"/>
    <w:rsid w:val="00EA7DC7"/>
    <w:rsid w:val="00EA7F71"/>
    <w:rsid w:val="00EB015E"/>
    <w:rsid w:val="00EB0205"/>
    <w:rsid w:val="00EB02E4"/>
    <w:rsid w:val="00EB0328"/>
    <w:rsid w:val="00EB0397"/>
    <w:rsid w:val="00EB03F2"/>
    <w:rsid w:val="00EB067A"/>
    <w:rsid w:val="00EB069D"/>
    <w:rsid w:val="00EB09DC"/>
    <w:rsid w:val="00EB0B19"/>
    <w:rsid w:val="00EB0B84"/>
    <w:rsid w:val="00EB0CE4"/>
    <w:rsid w:val="00EB0DBE"/>
    <w:rsid w:val="00EB0F1E"/>
    <w:rsid w:val="00EB0FD4"/>
    <w:rsid w:val="00EB1317"/>
    <w:rsid w:val="00EB1450"/>
    <w:rsid w:val="00EB1523"/>
    <w:rsid w:val="00EB1775"/>
    <w:rsid w:val="00EB183A"/>
    <w:rsid w:val="00EB18AD"/>
    <w:rsid w:val="00EB18C8"/>
    <w:rsid w:val="00EB1B50"/>
    <w:rsid w:val="00EB1C0D"/>
    <w:rsid w:val="00EB1C18"/>
    <w:rsid w:val="00EB1CA4"/>
    <w:rsid w:val="00EB1CCE"/>
    <w:rsid w:val="00EB1DC1"/>
    <w:rsid w:val="00EB1ED6"/>
    <w:rsid w:val="00EB1F02"/>
    <w:rsid w:val="00EB205D"/>
    <w:rsid w:val="00EB2219"/>
    <w:rsid w:val="00EB22D2"/>
    <w:rsid w:val="00EB2657"/>
    <w:rsid w:val="00EB2805"/>
    <w:rsid w:val="00EB2983"/>
    <w:rsid w:val="00EB2A10"/>
    <w:rsid w:val="00EB2E67"/>
    <w:rsid w:val="00EB301C"/>
    <w:rsid w:val="00EB304B"/>
    <w:rsid w:val="00EB326A"/>
    <w:rsid w:val="00EB333B"/>
    <w:rsid w:val="00EB3398"/>
    <w:rsid w:val="00EB34A9"/>
    <w:rsid w:val="00EB3514"/>
    <w:rsid w:val="00EB382D"/>
    <w:rsid w:val="00EB383C"/>
    <w:rsid w:val="00EB3B91"/>
    <w:rsid w:val="00EB3C6B"/>
    <w:rsid w:val="00EB400E"/>
    <w:rsid w:val="00EB4067"/>
    <w:rsid w:val="00EB4111"/>
    <w:rsid w:val="00EB412E"/>
    <w:rsid w:val="00EB41F7"/>
    <w:rsid w:val="00EB42D1"/>
    <w:rsid w:val="00EB43B0"/>
    <w:rsid w:val="00EB466A"/>
    <w:rsid w:val="00EB484E"/>
    <w:rsid w:val="00EB488F"/>
    <w:rsid w:val="00EB48E8"/>
    <w:rsid w:val="00EB4A23"/>
    <w:rsid w:val="00EB4D41"/>
    <w:rsid w:val="00EB4D42"/>
    <w:rsid w:val="00EB4F32"/>
    <w:rsid w:val="00EB513C"/>
    <w:rsid w:val="00EB5427"/>
    <w:rsid w:val="00EB550E"/>
    <w:rsid w:val="00EB5555"/>
    <w:rsid w:val="00EB55B9"/>
    <w:rsid w:val="00EB5865"/>
    <w:rsid w:val="00EB58C8"/>
    <w:rsid w:val="00EB5983"/>
    <w:rsid w:val="00EB5A47"/>
    <w:rsid w:val="00EB5B5C"/>
    <w:rsid w:val="00EB5D3B"/>
    <w:rsid w:val="00EB5DDE"/>
    <w:rsid w:val="00EB5DE9"/>
    <w:rsid w:val="00EB609A"/>
    <w:rsid w:val="00EB61C2"/>
    <w:rsid w:val="00EB63A8"/>
    <w:rsid w:val="00EB6467"/>
    <w:rsid w:val="00EB657F"/>
    <w:rsid w:val="00EB6723"/>
    <w:rsid w:val="00EB6B2E"/>
    <w:rsid w:val="00EB6B7B"/>
    <w:rsid w:val="00EB6CF2"/>
    <w:rsid w:val="00EB6D83"/>
    <w:rsid w:val="00EB6DDF"/>
    <w:rsid w:val="00EB7008"/>
    <w:rsid w:val="00EB74F9"/>
    <w:rsid w:val="00EB75B8"/>
    <w:rsid w:val="00EB79FF"/>
    <w:rsid w:val="00EB7AB4"/>
    <w:rsid w:val="00EB7AC0"/>
    <w:rsid w:val="00EB7CD0"/>
    <w:rsid w:val="00EB7E36"/>
    <w:rsid w:val="00EC0116"/>
    <w:rsid w:val="00EC01FF"/>
    <w:rsid w:val="00EC027F"/>
    <w:rsid w:val="00EC0282"/>
    <w:rsid w:val="00EC02CD"/>
    <w:rsid w:val="00EC0399"/>
    <w:rsid w:val="00EC03F5"/>
    <w:rsid w:val="00EC04C8"/>
    <w:rsid w:val="00EC0588"/>
    <w:rsid w:val="00EC05B4"/>
    <w:rsid w:val="00EC0614"/>
    <w:rsid w:val="00EC075C"/>
    <w:rsid w:val="00EC0829"/>
    <w:rsid w:val="00EC0997"/>
    <w:rsid w:val="00EC099F"/>
    <w:rsid w:val="00EC0A9D"/>
    <w:rsid w:val="00EC0EF7"/>
    <w:rsid w:val="00EC105A"/>
    <w:rsid w:val="00EC12B5"/>
    <w:rsid w:val="00EC12BB"/>
    <w:rsid w:val="00EC1366"/>
    <w:rsid w:val="00EC139D"/>
    <w:rsid w:val="00EC1919"/>
    <w:rsid w:val="00EC1944"/>
    <w:rsid w:val="00EC1972"/>
    <w:rsid w:val="00EC19B0"/>
    <w:rsid w:val="00EC1DC0"/>
    <w:rsid w:val="00EC1FD4"/>
    <w:rsid w:val="00EC2054"/>
    <w:rsid w:val="00EC2187"/>
    <w:rsid w:val="00EC22AA"/>
    <w:rsid w:val="00EC22F8"/>
    <w:rsid w:val="00EC2327"/>
    <w:rsid w:val="00EC270B"/>
    <w:rsid w:val="00EC286D"/>
    <w:rsid w:val="00EC28A3"/>
    <w:rsid w:val="00EC2905"/>
    <w:rsid w:val="00EC2AA3"/>
    <w:rsid w:val="00EC2EE2"/>
    <w:rsid w:val="00EC3074"/>
    <w:rsid w:val="00EC3123"/>
    <w:rsid w:val="00EC326B"/>
    <w:rsid w:val="00EC333A"/>
    <w:rsid w:val="00EC355D"/>
    <w:rsid w:val="00EC35D7"/>
    <w:rsid w:val="00EC3613"/>
    <w:rsid w:val="00EC3748"/>
    <w:rsid w:val="00EC3753"/>
    <w:rsid w:val="00EC3796"/>
    <w:rsid w:val="00EC3D0A"/>
    <w:rsid w:val="00EC3D48"/>
    <w:rsid w:val="00EC3D7B"/>
    <w:rsid w:val="00EC4597"/>
    <w:rsid w:val="00EC4872"/>
    <w:rsid w:val="00EC4A38"/>
    <w:rsid w:val="00EC4AFE"/>
    <w:rsid w:val="00EC4C9F"/>
    <w:rsid w:val="00EC4CD7"/>
    <w:rsid w:val="00EC4D18"/>
    <w:rsid w:val="00EC4E70"/>
    <w:rsid w:val="00EC4E9A"/>
    <w:rsid w:val="00EC5046"/>
    <w:rsid w:val="00EC53F1"/>
    <w:rsid w:val="00EC54BE"/>
    <w:rsid w:val="00EC56D6"/>
    <w:rsid w:val="00EC577C"/>
    <w:rsid w:val="00EC5BDE"/>
    <w:rsid w:val="00EC5C78"/>
    <w:rsid w:val="00EC5DF3"/>
    <w:rsid w:val="00EC5E42"/>
    <w:rsid w:val="00EC5F85"/>
    <w:rsid w:val="00EC61BD"/>
    <w:rsid w:val="00EC63AF"/>
    <w:rsid w:val="00EC6597"/>
    <w:rsid w:val="00EC660E"/>
    <w:rsid w:val="00EC6654"/>
    <w:rsid w:val="00EC6870"/>
    <w:rsid w:val="00EC6946"/>
    <w:rsid w:val="00EC69AB"/>
    <w:rsid w:val="00EC6A4E"/>
    <w:rsid w:val="00EC6DA2"/>
    <w:rsid w:val="00EC6EAC"/>
    <w:rsid w:val="00EC6FCD"/>
    <w:rsid w:val="00EC7084"/>
    <w:rsid w:val="00EC735C"/>
    <w:rsid w:val="00EC765F"/>
    <w:rsid w:val="00EC7764"/>
    <w:rsid w:val="00EC7A92"/>
    <w:rsid w:val="00EC7BEB"/>
    <w:rsid w:val="00EC7C56"/>
    <w:rsid w:val="00EC7C57"/>
    <w:rsid w:val="00EC7C58"/>
    <w:rsid w:val="00EC7EF3"/>
    <w:rsid w:val="00EC7F81"/>
    <w:rsid w:val="00ED0027"/>
    <w:rsid w:val="00ED01D0"/>
    <w:rsid w:val="00ED04EB"/>
    <w:rsid w:val="00ED05E8"/>
    <w:rsid w:val="00ED0673"/>
    <w:rsid w:val="00ED0674"/>
    <w:rsid w:val="00ED06EE"/>
    <w:rsid w:val="00ED070B"/>
    <w:rsid w:val="00ED0A1B"/>
    <w:rsid w:val="00ED0DAF"/>
    <w:rsid w:val="00ED1019"/>
    <w:rsid w:val="00ED1077"/>
    <w:rsid w:val="00ED1093"/>
    <w:rsid w:val="00ED10D4"/>
    <w:rsid w:val="00ED1123"/>
    <w:rsid w:val="00ED1307"/>
    <w:rsid w:val="00ED172F"/>
    <w:rsid w:val="00ED177F"/>
    <w:rsid w:val="00ED1A52"/>
    <w:rsid w:val="00ED1AFD"/>
    <w:rsid w:val="00ED1B1C"/>
    <w:rsid w:val="00ED1B22"/>
    <w:rsid w:val="00ED1E37"/>
    <w:rsid w:val="00ED1EDE"/>
    <w:rsid w:val="00ED1FC0"/>
    <w:rsid w:val="00ED21F7"/>
    <w:rsid w:val="00ED2217"/>
    <w:rsid w:val="00ED2366"/>
    <w:rsid w:val="00ED236E"/>
    <w:rsid w:val="00ED24D8"/>
    <w:rsid w:val="00ED283F"/>
    <w:rsid w:val="00ED28B0"/>
    <w:rsid w:val="00ED2975"/>
    <w:rsid w:val="00ED2A21"/>
    <w:rsid w:val="00ED2CD4"/>
    <w:rsid w:val="00ED2CEB"/>
    <w:rsid w:val="00ED2D8A"/>
    <w:rsid w:val="00ED2D90"/>
    <w:rsid w:val="00ED2E94"/>
    <w:rsid w:val="00ED2FD7"/>
    <w:rsid w:val="00ED3006"/>
    <w:rsid w:val="00ED312B"/>
    <w:rsid w:val="00ED341E"/>
    <w:rsid w:val="00ED347A"/>
    <w:rsid w:val="00ED34A7"/>
    <w:rsid w:val="00ED353A"/>
    <w:rsid w:val="00ED3791"/>
    <w:rsid w:val="00ED3A9B"/>
    <w:rsid w:val="00ED3BD0"/>
    <w:rsid w:val="00ED3BFB"/>
    <w:rsid w:val="00ED3F8C"/>
    <w:rsid w:val="00ED4194"/>
    <w:rsid w:val="00ED41DF"/>
    <w:rsid w:val="00ED43D3"/>
    <w:rsid w:val="00ED4661"/>
    <w:rsid w:val="00ED46C0"/>
    <w:rsid w:val="00ED4812"/>
    <w:rsid w:val="00ED4881"/>
    <w:rsid w:val="00ED518A"/>
    <w:rsid w:val="00ED51C1"/>
    <w:rsid w:val="00ED5328"/>
    <w:rsid w:val="00ED537A"/>
    <w:rsid w:val="00ED53F3"/>
    <w:rsid w:val="00ED541D"/>
    <w:rsid w:val="00ED5424"/>
    <w:rsid w:val="00ED5572"/>
    <w:rsid w:val="00ED55AC"/>
    <w:rsid w:val="00ED5790"/>
    <w:rsid w:val="00ED5A4D"/>
    <w:rsid w:val="00ED5AA3"/>
    <w:rsid w:val="00ED5DAE"/>
    <w:rsid w:val="00ED5E8F"/>
    <w:rsid w:val="00ED5E94"/>
    <w:rsid w:val="00ED62E1"/>
    <w:rsid w:val="00ED644E"/>
    <w:rsid w:val="00ED647C"/>
    <w:rsid w:val="00ED64C8"/>
    <w:rsid w:val="00ED6723"/>
    <w:rsid w:val="00ED6787"/>
    <w:rsid w:val="00ED6879"/>
    <w:rsid w:val="00ED68C2"/>
    <w:rsid w:val="00ED6A38"/>
    <w:rsid w:val="00ED6A86"/>
    <w:rsid w:val="00ED6BF9"/>
    <w:rsid w:val="00ED6D2D"/>
    <w:rsid w:val="00ED6E72"/>
    <w:rsid w:val="00ED7030"/>
    <w:rsid w:val="00ED7118"/>
    <w:rsid w:val="00ED7171"/>
    <w:rsid w:val="00ED7279"/>
    <w:rsid w:val="00ED72F0"/>
    <w:rsid w:val="00ED74E7"/>
    <w:rsid w:val="00ED7710"/>
    <w:rsid w:val="00ED7B66"/>
    <w:rsid w:val="00ED7C2E"/>
    <w:rsid w:val="00ED7C7E"/>
    <w:rsid w:val="00ED7CA2"/>
    <w:rsid w:val="00ED7CD0"/>
    <w:rsid w:val="00EE0636"/>
    <w:rsid w:val="00EE086F"/>
    <w:rsid w:val="00EE08FA"/>
    <w:rsid w:val="00EE0C83"/>
    <w:rsid w:val="00EE10EB"/>
    <w:rsid w:val="00EE124B"/>
    <w:rsid w:val="00EE12E0"/>
    <w:rsid w:val="00EE1313"/>
    <w:rsid w:val="00EE1353"/>
    <w:rsid w:val="00EE13BC"/>
    <w:rsid w:val="00EE13BF"/>
    <w:rsid w:val="00EE1400"/>
    <w:rsid w:val="00EE147B"/>
    <w:rsid w:val="00EE15D4"/>
    <w:rsid w:val="00EE16E3"/>
    <w:rsid w:val="00EE1768"/>
    <w:rsid w:val="00EE1908"/>
    <w:rsid w:val="00EE1944"/>
    <w:rsid w:val="00EE1DD4"/>
    <w:rsid w:val="00EE1E35"/>
    <w:rsid w:val="00EE1E95"/>
    <w:rsid w:val="00EE211B"/>
    <w:rsid w:val="00EE2185"/>
    <w:rsid w:val="00EE2195"/>
    <w:rsid w:val="00EE22D2"/>
    <w:rsid w:val="00EE22FE"/>
    <w:rsid w:val="00EE2305"/>
    <w:rsid w:val="00EE238C"/>
    <w:rsid w:val="00EE24F3"/>
    <w:rsid w:val="00EE2751"/>
    <w:rsid w:val="00EE27AB"/>
    <w:rsid w:val="00EE2857"/>
    <w:rsid w:val="00EE28CA"/>
    <w:rsid w:val="00EE2ABD"/>
    <w:rsid w:val="00EE2DA8"/>
    <w:rsid w:val="00EE3043"/>
    <w:rsid w:val="00EE32D3"/>
    <w:rsid w:val="00EE3306"/>
    <w:rsid w:val="00EE3329"/>
    <w:rsid w:val="00EE3439"/>
    <w:rsid w:val="00EE37C2"/>
    <w:rsid w:val="00EE3816"/>
    <w:rsid w:val="00EE3A28"/>
    <w:rsid w:val="00EE3AD7"/>
    <w:rsid w:val="00EE3BD7"/>
    <w:rsid w:val="00EE3C78"/>
    <w:rsid w:val="00EE3C86"/>
    <w:rsid w:val="00EE3D8E"/>
    <w:rsid w:val="00EE3DF5"/>
    <w:rsid w:val="00EE3E71"/>
    <w:rsid w:val="00EE3F4F"/>
    <w:rsid w:val="00EE40F0"/>
    <w:rsid w:val="00EE40F6"/>
    <w:rsid w:val="00EE41D0"/>
    <w:rsid w:val="00EE42FF"/>
    <w:rsid w:val="00EE4434"/>
    <w:rsid w:val="00EE4503"/>
    <w:rsid w:val="00EE46D0"/>
    <w:rsid w:val="00EE4A46"/>
    <w:rsid w:val="00EE4A97"/>
    <w:rsid w:val="00EE4B70"/>
    <w:rsid w:val="00EE4C95"/>
    <w:rsid w:val="00EE4EC7"/>
    <w:rsid w:val="00EE5042"/>
    <w:rsid w:val="00EE51FD"/>
    <w:rsid w:val="00EE5637"/>
    <w:rsid w:val="00EE5881"/>
    <w:rsid w:val="00EE59E0"/>
    <w:rsid w:val="00EE5C71"/>
    <w:rsid w:val="00EE5C97"/>
    <w:rsid w:val="00EE5CA8"/>
    <w:rsid w:val="00EE5DDE"/>
    <w:rsid w:val="00EE5E4A"/>
    <w:rsid w:val="00EE5EA4"/>
    <w:rsid w:val="00EE6007"/>
    <w:rsid w:val="00EE60CA"/>
    <w:rsid w:val="00EE610C"/>
    <w:rsid w:val="00EE62F0"/>
    <w:rsid w:val="00EE65FF"/>
    <w:rsid w:val="00EE6715"/>
    <w:rsid w:val="00EE68A3"/>
    <w:rsid w:val="00EE68AE"/>
    <w:rsid w:val="00EE6935"/>
    <w:rsid w:val="00EE6A4E"/>
    <w:rsid w:val="00EE6C73"/>
    <w:rsid w:val="00EE6D25"/>
    <w:rsid w:val="00EE6DC1"/>
    <w:rsid w:val="00EE6E0C"/>
    <w:rsid w:val="00EE7072"/>
    <w:rsid w:val="00EE74A4"/>
    <w:rsid w:val="00EE7693"/>
    <w:rsid w:val="00EE7728"/>
    <w:rsid w:val="00EE778D"/>
    <w:rsid w:val="00EE7871"/>
    <w:rsid w:val="00EE799E"/>
    <w:rsid w:val="00EE7B2A"/>
    <w:rsid w:val="00EE7CF7"/>
    <w:rsid w:val="00EE7DA6"/>
    <w:rsid w:val="00EE7F3C"/>
    <w:rsid w:val="00EF0378"/>
    <w:rsid w:val="00EF0591"/>
    <w:rsid w:val="00EF05B5"/>
    <w:rsid w:val="00EF0620"/>
    <w:rsid w:val="00EF0651"/>
    <w:rsid w:val="00EF0717"/>
    <w:rsid w:val="00EF07DF"/>
    <w:rsid w:val="00EF07E8"/>
    <w:rsid w:val="00EF08F5"/>
    <w:rsid w:val="00EF0B55"/>
    <w:rsid w:val="00EF0BF0"/>
    <w:rsid w:val="00EF0C61"/>
    <w:rsid w:val="00EF0D3A"/>
    <w:rsid w:val="00EF0EE7"/>
    <w:rsid w:val="00EF0FF9"/>
    <w:rsid w:val="00EF1084"/>
    <w:rsid w:val="00EF10A0"/>
    <w:rsid w:val="00EF1527"/>
    <w:rsid w:val="00EF15DC"/>
    <w:rsid w:val="00EF17FB"/>
    <w:rsid w:val="00EF1ACD"/>
    <w:rsid w:val="00EF1BC2"/>
    <w:rsid w:val="00EF1D7E"/>
    <w:rsid w:val="00EF1F89"/>
    <w:rsid w:val="00EF24D8"/>
    <w:rsid w:val="00EF2557"/>
    <w:rsid w:val="00EF2797"/>
    <w:rsid w:val="00EF29B0"/>
    <w:rsid w:val="00EF2C56"/>
    <w:rsid w:val="00EF2D5D"/>
    <w:rsid w:val="00EF2E1D"/>
    <w:rsid w:val="00EF3069"/>
    <w:rsid w:val="00EF31B9"/>
    <w:rsid w:val="00EF322C"/>
    <w:rsid w:val="00EF3261"/>
    <w:rsid w:val="00EF32D0"/>
    <w:rsid w:val="00EF33A1"/>
    <w:rsid w:val="00EF3414"/>
    <w:rsid w:val="00EF3452"/>
    <w:rsid w:val="00EF35E3"/>
    <w:rsid w:val="00EF3692"/>
    <w:rsid w:val="00EF392E"/>
    <w:rsid w:val="00EF3B88"/>
    <w:rsid w:val="00EF3C7D"/>
    <w:rsid w:val="00EF3DAE"/>
    <w:rsid w:val="00EF3E9D"/>
    <w:rsid w:val="00EF3EFE"/>
    <w:rsid w:val="00EF4335"/>
    <w:rsid w:val="00EF440C"/>
    <w:rsid w:val="00EF4428"/>
    <w:rsid w:val="00EF445F"/>
    <w:rsid w:val="00EF4557"/>
    <w:rsid w:val="00EF4689"/>
    <w:rsid w:val="00EF4EEF"/>
    <w:rsid w:val="00EF4F06"/>
    <w:rsid w:val="00EF4FA1"/>
    <w:rsid w:val="00EF5176"/>
    <w:rsid w:val="00EF57FE"/>
    <w:rsid w:val="00EF592F"/>
    <w:rsid w:val="00EF5951"/>
    <w:rsid w:val="00EF596D"/>
    <w:rsid w:val="00EF5B2A"/>
    <w:rsid w:val="00EF5C27"/>
    <w:rsid w:val="00EF5C3B"/>
    <w:rsid w:val="00EF5C71"/>
    <w:rsid w:val="00EF5CBF"/>
    <w:rsid w:val="00EF5D9C"/>
    <w:rsid w:val="00EF60BD"/>
    <w:rsid w:val="00EF6139"/>
    <w:rsid w:val="00EF61FD"/>
    <w:rsid w:val="00EF63B3"/>
    <w:rsid w:val="00EF63B5"/>
    <w:rsid w:val="00EF66F7"/>
    <w:rsid w:val="00EF67AC"/>
    <w:rsid w:val="00EF6854"/>
    <w:rsid w:val="00EF68CE"/>
    <w:rsid w:val="00EF6C45"/>
    <w:rsid w:val="00EF6ECA"/>
    <w:rsid w:val="00EF6F8E"/>
    <w:rsid w:val="00EF70B9"/>
    <w:rsid w:val="00EF7104"/>
    <w:rsid w:val="00EF7362"/>
    <w:rsid w:val="00EF7414"/>
    <w:rsid w:val="00EF7418"/>
    <w:rsid w:val="00EF7549"/>
    <w:rsid w:val="00EF757D"/>
    <w:rsid w:val="00EF761D"/>
    <w:rsid w:val="00EF7840"/>
    <w:rsid w:val="00EF78E1"/>
    <w:rsid w:val="00EF7A13"/>
    <w:rsid w:val="00EF7A39"/>
    <w:rsid w:val="00EF7E0C"/>
    <w:rsid w:val="00EF7EDF"/>
    <w:rsid w:val="00F00126"/>
    <w:rsid w:val="00F001C3"/>
    <w:rsid w:val="00F0073F"/>
    <w:rsid w:val="00F00951"/>
    <w:rsid w:val="00F00976"/>
    <w:rsid w:val="00F00A4B"/>
    <w:rsid w:val="00F00B43"/>
    <w:rsid w:val="00F00BAC"/>
    <w:rsid w:val="00F00D97"/>
    <w:rsid w:val="00F00F24"/>
    <w:rsid w:val="00F00FFA"/>
    <w:rsid w:val="00F010EF"/>
    <w:rsid w:val="00F011D1"/>
    <w:rsid w:val="00F0131B"/>
    <w:rsid w:val="00F01664"/>
    <w:rsid w:val="00F016ED"/>
    <w:rsid w:val="00F0185D"/>
    <w:rsid w:val="00F01DFD"/>
    <w:rsid w:val="00F01E0E"/>
    <w:rsid w:val="00F01E48"/>
    <w:rsid w:val="00F01EB4"/>
    <w:rsid w:val="00F02173"/>
    <w:rsid w:val="00F024FC"/>
    <w:rsid w:val="00F0257E"/>
    <w:rsid w:val="00F027E6"/>
    <w:rsid w:val="00F0296B"/>
    <w:rsid w:val="00F0299A"/>
    <w:rsid w:val="00F029A6"/>
    <w:rsid w:val="00F02A77"/>
    <w:rsid w:val="00F02B08"/>
    <w:rsid w:val="00F02C83"/>
    <w:rsid w:val="00F02D63"/>
    <w:rsid w:val="00F02DB9"/>
    <w:rsid w:val="00F03396"/>
    <w:rsid w:val="00F0345C"/>
    <w:rsid w:val="00F034D6"/>
    <w:rsid w:val="00F03837"/>
    <w:rsid w:val="00F038AA"/>
    <w:rsid w:val="00F038D1"/>
    <w:rsid w:val="00F03947"/>
    <w:rsid w:val="00F03A31"/>
    <w:rsid w:val="00F03C7E"/>
    <w:rsid w:val="00F03D2B"/>
    <w:rsid w:val="00F0406A"/>
    <w:rsid w:val="00F0406D"/>
    <w:rsid w:val="00F0410E"/>
    <w:rsid w:val="00F04300"/>
    <w:rsid w:val="00F0441E"/>
    <w:rsid w:val="00F04474"/>
    <w:rsid w:val="00F044AA"/>
    <w:rsid w:val="00F04576"/>
    <w:rsid w:val="00F04648"/>
    <w:rsid w:val="00F049D5"/>
    <w:rsid w:val="00F049DA"/>
    <w:rsid w:val="00F04B5A"/>
    <w:rsid w:val="00F04CED"/>
    <w:rsid w:val="00F04F28"/>
    <w:rsid w:val="00F05487"/>
    <w:rsid w:val="00F057D9"/>
    <w:rsid w:val="00F05809"/>
    <w:rsid w:val="00F05952"/>
    <w:rsid w:val="00F06640"/>
    <w:rsid w:val="00F06DA4"/>
    <w:rsid w:val="00F06F53"/>
    <w:rsid w:val="00F070D1"/>
    <w:rsid w:val="00F07141"/>
    <w:rsid w:val="00F07284"/>
    <w:rsid w:val="00F073F7"/>
    <w:rsid w:val="00F07505"/>
    <w:rsid w:val="00F075B2"/>
    <w:rsid w:val="00F077B5"/>
    <w:rsid w:val="00F0780A"/>
    <w:rsid w:val="00F07959"/>
    <w:rsid w:val="00F07974"/>
    <w:rsid w:val="00F07B2C"/>
    <w:rsid w:val="00F07C69"/>
    <w:rsid w:val="00F10054"/>
    <w:rsid w:val="00F1024F"/>
    <w:rsid w:val="00F1031D"/>
    <w:rsid w:val="00F103C3"/>
    <w:rsid w:val="00F10565"/>
    <w:rsid w:val="00F10749"/>
    <w:rsid w:val="00F10756"/>
    <w:rsid w:val="00F108D3"/>
    <w:rsid w:val="00F10915"/>
    <w:rsid w:val="00F10978"/>
    <w:rsid w:val="00F10B3C"/>
    <w:rsid w:val="00F10CE0"/>
    <w:rsid w:val="00F10EA0"/>
    <w:rsid w:val="00F11002"/>
    <w:rsid w:val="00F111BF"/>
    <w:rsid w:val="00F112D3"/>
    <w:rsid w:val="00F113FB"/>
    <w:rsid w:val="00F114F3"/>
    <w:rsid w:val="00F1154E"/>
    <w:rsid w:val="00F117FC"/>
    <w:rsid w:val="00F11A1E"/>
    <w:rsid w:val="00F11C0F"/>
    <w:rsid w:val="00F12104"/>
    <w:rsid w:val="00F12228"/>
    <w:rsid w:val="00F12314"/>
    <w:rsid w:val="00F1239C"/>
    <w:rsid w:val="00F124FF"/>
    <w:rsid w:val="00F12782"/>
    <w:rsid w:val="00F12AA3"/>
    <w:rsid w:val="00F12BD6"/>
    <w:rsid w:val="00F12C49"/>
    <w:rsid w:val="00F12D43"/>
    <w:rsid w:val="00F12EA9"/>
    <w:rsid w:val="00F1333A"/>
    <w:rsid w:val="00F1343E"/>
    <w:rsid w:val="00F13454"/>
    <w:rsid w:val="00F1383B"/>
    <w:rsid w:val="00F1394D"/>
    <w:rsid w:val="00F13E01"/>
    <w:rsid w:val="00F14014"/>
    <w:rsid w:val="00F1420F"/>
    <w:rsid w:val="00F142D6"/>
    <w:rsid w:val="00F14674"/>
    <w:rsid w:val="00F14675"/>
    <w:rsid w:val="00F148BD"/>
    <w:rsid w:val="00F14EC3"/>
    <w:rsid w:val="00F150D6"/>
    <w:rsid w:val="00F152C1"/>
    <w:rsid w:val="00F153E3"/>
    <w:rsid w:val="00F156A7"/>
    <w:rsid w:val="00F159B6"/>
    <w:rsid w:val="00F15F1A"/>
    <w:rsid w:val="00F15F6C"/>
    <w:rsid w:val="00F1608F"/>
    <w:rsid w:val="00F161E4"/>
    <w:rsid w:val="00F163D3"/>
    <w:rsid w:val="00F163F3"/>
    <w:rsid w:val="00F16466"/>
    <w:rsid w:val="00F165B6"/>
    <w:rsid w:val="00F166E9"/>
    <w:rsid w:val="00F1685C"/>
    <w:rsid w:val="00F16D67"/>
    <w:rsid w:val="00F16E49"/>
    <w:rsid w:val="00F16E9D"/>
    <w:rsid w:val="00F16F79"/>
    <w:rsid w:val="00F170E6"/>
    <w:rsid w:val="00F17289"/>
    <w:rsid w:val="00F1731E"/>
    <w:rsid w:val="00F17584"/>
    <w:rsid w:val="00F17723"/>
    <w:rsid w:val="00F177AA"/>
    <w:rsid w:val="00F177EF"/>
    <w:rsid w:val="00F17E8C"/>
    <w:rsid w:val="00F20159"/>
    <w:rsid w:val="00F20241"/>
    <w:rsid w:val="00F202BD"/>
    <w:rsid w:val="00F204DE"/>
    <w:rsid w:val="00F2072A"/>
    <w:rsid w:val="00F20BCC"/>
    <w:rsid w:val="00F20E1F"/>
    <w:rsid w:val="00F20E5E"/>
    <w:rsid w:val="00F2109C"/>
    <w:rsid w:val="00F2117F"/>
    <w:rsid w:val="00F21315"/>
    <w:rsid w:val="00F2131D"/>
    <w:rsid w:val="00F21326"/>
    <w:rsid w:val="00F21634"/>
    <w:rsid w:val="00F21649"/>
    <w:rsid w:val="00F216CA"/>
    <w:rsid w:val="00F2178D"/>
    <w:rsid w:val="00F219EB"/>
    <w:rsid w:val="00F21AE9"/>
    <w:rsid w:val="00F21B3A"/>
    <w:rsid w:val="00F21CE9"/>
    <w:rsid w:val="00F21D5E"/>
    <w:rsid w:val="00F221CF"/>
    <w:rsid w:val="00F222E0"/>
    <w:rsid w:val="00F22394"/>
    <w:rsid w:val="00F226F6"/>
    <w:rsid w:val="00F22748"/>
    <w:rsid w:val="00F227BA"/>
    <w:rsid w:val="00F22993"/>
    <w:rsid w:val="00F22A1E"/>
    <w:rsid w:val="00F22BA8"/>
    <w:rsid w:val="00F22D5F"/>
    <w:rsid w:val="00F23725"/>
    <w:rsid w:val="00F2376A"/>
    <w:rsid w:val="00F2397D"/>
    <w:rsid w:val="00F23AE7"/>
    <w:rsid w:val="00F23E22"/>
    <w:rsid w:val="00F23F7E"/>
    <w:rsid w:val="00F23FDB"/>
    <w:rsid w:val="00F24004"/>
    <w:rsid w:val="00F24081"/>
    <w:rsid w:val="00F2413D"/>
    <w:rsid w:val="00F2420D"/>
    <w:rsid w:val="00F2462C"/>
    <w:rsid w:val="00F247C7"/>
    <w:rsid w:val="00F2486A"/>
    <w:rsid w:val="00F24A36"/>
    <w:rsid w:val="00F24A88"/>
    <w:rsid w:val="00F24BAC"/>
    <w:rsid w:val="00F24C5D"/>
    <w:rsid w:val="00F24E26"/>
    <w:rsid w:val="00F25019"/>
    <w:rsid w:val="00F25145"/>
    <w:rsid w:val="00F252A1"/>
    <w:rsid w:val="00F25714"/>
    <w:rsid w:val="00F258E0"/>
    <w:rsid w:val="00F258E7"/>
    <w:rsid w:val="00F25946"/>
    <w:rsid w:val="00F2594E"/>
    <w:rsid w:val="00F25AE2"/>
    <w:rsid w:val="00F25B10"/>
    <w:rsid w:val="00F25BB4"/>
    <w:rsid w:val="00F25DDC"/>
    <w:rsid w:val="00F25E09"/>
    <w:rsid w:val="00F25FE6"/>
    <w:rsid w:val="00F26259"/>
    <w:rsid w:val="00F263C4"/>
    <w:rsid w:val="00F264A8"/>
    <w:rsid w:val="00F2660B"/>
    <w:rsid w:val="00F26643"/>
    <w:rsid w:val="00F26679"/>
    <w:rsid w:val="00F26856"/>
    <w:rsid w:val="00F269E5"/>
    <w:rsid w:val="00F26AB5"/>
    <w:rsid w:val="00F26AD1"/>
    <w:rsid w:val="00F27011"/>
    <w:rsid w:val="00F2718F"/>
    <w:rsid w:val="00F271E9"/>
    <w:rsid w:val="00F27445"/>
    <w:rsid w:val="00F2758C"/>
    <w:rsid w:val="00F27644"/>
    <w:rsid w:val="00F2771E"/>
    <w:rsid w:val="00F2779A"/>
    <w:rsid w:val="00F278CB"/>
    <w:rsid w:val="00F278D3"/>
    <w:rsid w:val="00F3027A"/>
    <w:rsid w:val="00F30292"/>
    <w:rsid w:val="00F30459"/>
    <w:rsid w:val="00F304B6"/>
    <w:rsid w:val="00F30930"/>
    <w:rsid w:val="00F309A6"/>
    <w:rsid w:val="00F30B8E"/>
    <w:rsid w:val="00F30BD6"/>
    <w:rsid w:val="00F30EC1"/>
    <w:rsid w:val="00F30FBD"/>
    <w:rsid w:val="00F31148"/>
    <w:rsid w:val="00F31413"/>
    <w:rsid w:val="00F3147A"/>
    <w:rsid w:val="00F314D9"/>
    <w:rsid w:val="00F314EA"/>
    <w:rsid w:val="00F3159F"/>
    <w:rsid w:val="00F3160E"/>
    <w:rsid w:val="00F3173C"/>
    <w:rsid w:val="00F317E2"/>
    <w:rsid w:val="00F31840"/>
    <w:rsid w:val="00F31941"/>
    <w:rsid w:val="00F31B1A"/>
    <w:rsid w:val="00F31E2A"/>
    <w:rsid w:val="00F32085"/>
    <w:rsid w:val="00F3213B"/>
    <w:rsid w:val="00F3240D"/>
    <w:rsid w:val="00F324D9"/>
    <w:rsid w:val="00F327E7"/>
    <w:rsid w:val="00F328BD"/>
    <w:rsid w:val="00F32C58"/>
    <w:rsid w:val="00F32E02"/>
    <w:rsid w:val="00F32E7E"/>
    <w:rsid w:val="00F32F55"/>
    <w:rsid w:val="00F3313D"/>
    <w:rsid w:val="00F33206"/>
    <w:rsid w:val="00F3328E"/>
    <w:rsid w:val="00F33401"/>
    <w:rsid w:val="00F334A2"/>
    <w:rsid w:val="00F33706"/>
    <w:rsid w:val="00F33737"/>
    <w:rsid w:val="00F337B6"/>
    <w:rsid w:val="00F337CB"/>
    <w:rsid w:val="00F33925"/>
    <w:rsid w:val="00F33994"/>
    <w:rsid w:val="00F339A8"/>
    <w:rsid w:val="00F33A98"/>
    <w:rsid w:val="00F33AE2"/>
    <w:rsid w:val="00F33B20"/>
    <w:rsid w:val="00F33C23"/>
    <w:rsid w:val="00F33C37"/>
    <w:rsid w:val="00F33D0E"/>
    <w:rsid w:val="00F33DD4"/>
    <w:rsid w:val="00F3419E"/>
    <w:rsid w:val="00F34430"/>
    <w:rsid w:val="00F34446"/>
    <w:rsid w:val="00F3471C"/>
    <w:rsid w:val="00F34819"/>
    <w:rsid w:val="00F349CE"/>
    <w:rsid w:val="00F34B61"/>
    <w:rsid w:val="00F34CBF"/>
    <w:rsid w:val="00F34D66"/>
    <w:rsid w:val="00F35002"/>
    <w:rsid w:val="00F35054"/>
    <w:rsid w:val="00F3506F"/>
    <w:rsid w:val="00F35366"/>
    <w:rsid w:val="00F353C0"/>
    <w:rsid w:val="00F353F0"/>
    <w:rsid w:val="00F35682"/>
    <w:rsid w:val="00F35686"/>
    <w:rsid w:val="00F35825"/>
    <w:rsid w:val="00F358AF"/>
    <w:rsid w:val="00F3594B"/>
    <w:rsid w:val="00F35958"/>
    <w:rsid w:val="00F35A43"/>
    <w:rsid w:val="00F35AE9"/>
    <w:rsid w:val="00F35DEF"/>
    <w:rsid w:val="00F36107"/>
    <w:rsid w:val="00F36491"/>
    <w:rsid w:val="00F3686F"/>
    <w:rsid w:val="00F369E2"/>
    <w:rsid w:val="00F36B7F"/>
    <w:rsid w:val="00F36D9C"/>
    <w:rsid w:val="00F36E78"/>
    <w:rsid w:val="00F371E7"/>
    <w:rsid w:val="00F37214"/>
    <w:rsid w:val="00F3743E"/>
    <w:rsid w:val="00F375A0"/>
    <w:rsid w:val="00F37892"/>
    <w:rsid w:val="00F37912"/>
    <w:rsid w:val="00F4007A"/>
    <w:rsid w:val="00F400BF"/>
    <w:rsid w:val="00F400D7"/>
    <w:rsid w:val="00F4015F"/>
    <w:rsid w:val="00F401F8"/>
    <w:rsid w:val="00F4031F"/>
    <w:rsid w:val="00F404F3"/>
    <w:rsid w:val="00F4082B"/>
    <w:rsid w:val="00F4091E"/>
    <w:rsid w:val="00F409DE"/>
    <w:rsid w:val="00F40A0C"/>
    <w:rsid w:val="00F40A8D"/>
    <w:rsid w:val="00F41AC0"/>
    <w:rsid w:val="00F41BA6"/>
    <w:rsid w:val="00F41BAA"/>
    <w:rsid w:val="00F41C96"/>
    <w:rsid w:val="00F41F9B"/>
    <w:rsid w:val="00F42007"/>
    <w:rsid w:val="00F4211A"/>
    <w:rsid w:val="00F4214F"/>
    <w:rsid w:val="00F42191"/>
    <w:rsid w:val="00F423A1"/>
    <w:rsid w:val="00F4250B"/>
    <w:rsid w:val="00F426B6"/>
    <w:rsid w:val="00F4271F"/>
    <w:rsid w:val="00F42899"/>
    <w:rsid w:val="00F429F7"/>
    <w:rsid w:val="00F42AB3"/>
    <w:rsid w:val="00F42B0F"/>
    <w:rsid w:val="00F42E57"/>
    <w:rsid w:val="00F4300A"/>
    <w:rsid w:val="00F430AF"/>
    <w:rsid w:val="00F436A4"/>
    <w:rsid w:val="00F4389D"/>
    <w:rsid w:val="00F43B42"/>
    <w:rsid w:val="00F43B6E"/>
    <w:rsid w:val="00F43E17"/>
    <w:rsid w:val="00F43E18"/>
    <w:rsid w:val="00F441E4"/>
    <w:rsid w:val="00F4427F"/>
    <w:rsid w:val="00F442BC"/>
    <w:rsid w:val="00F443BB"/>
    <w:rsid w:val="00F44422"/>
    <w:rsid w:val="00F4442A"/>
    <w:rsid w:val="00F444A8"/>
    <w:rsid w:val="00F44549"/>
    <w:rsid w:val="00F4454F"/>
    <w:rsid w:val="00F44588"/>
    <w:rsid w:val="00F4471B"/>
    <w:rsid w:val="00F44807"/>
    <w:rsid w:val="00F4482B"/>
    <w:rsid w:val="00F449E2"/>
    <w:rsid w:val="00F44A0E"/>
    <w:rsid w:val="00F44AD7"/>
    <w:rsid w:val="00F44AE0"/>
    <w:rsid w:val="00F44F1A"/>
    <w:rsid w:val="00F44FCB"/>
    <w:rsid w:val="00F450AD"/>
    <w:rsid w:val="00F45105"/>
    <w:rsid w:val="00F451F1"/>
    <w:rsid w:val="00F45498"/>
    <w:rsid w:val="00F4581D"/>
    <w:rsid w:val="00F45835"/>
    <w:rsid w:val="00F458AE"/>
    <w:rsid w:val="00F45A95"/>
    <w:rsid w:val="00F45B13"/>
    <w:rsid w:val="00F45EA9"/>
    <w:rsid w:val="00F45FC3"/>
    <w:rsid w:val="00F4614B"/>
    <w:rsid w:val="00F46151"/>
    <w:rsid w:val="00F4628F"/>
    <w:rsid w:val="00F46334"/>
    <w:rsid w:val="00F4644C"/>
    <w:rsid w:val="00F46619"/>
    <w:rsid w:val="00F46AE9"/>
    <w:rsid w:val="00F46CA7"/>
    <w:rsid w:val="00F46D47"/>
    <w:rsid w:val="00F46ECF"/>
    <w:rsid w:val="00F46F5C"/>
    <w:rsid w:val="00F4704C"/>
    <w:rsid w:val="00F4715B"/>
    <w:rsid w:val="00F473FC"/>
    <w:rsid w:val="00F479AC"/>
    <w:rsid w:val="00F47A1D"/>
    <w:rsid w:val="00F47CC8"/>
    <w:rsid w:val="00F47E0A"/>
    <w:rsid w:val="00F50147"/>
    <w:rsid w:val="00F501CC"/>
    <w:rsid w:val="00F502AD"/>
    <w:rsid w:val="00F502C4"/>
    <w:rsid w:val="00F502D8"/>
    <w:rsid w:val="00F50318"/>
    <w:rsid w:val="00F50334"/>
    <w:rsid w:val="00F505B6"/>
    <w:rsid w:val="00F50859"/>
    <w:rsid w:val="00F50899"/>
    <w:rsid w:val="00F50A32"/>
    <w:rsid w:val="00F50AC2"/>
    <w:rsid w:val="00F50CAE"/>
    <w:rsid w:val="00F50D1A"/>
    <w:rsid w:val="00F5123B"/>
    <w:rsid w:val="00F51575"/>
    <w:rsid w:val="00F5157B"/>
    <w:rsid w:val="00F5158E"/>
    <w:rsid w:val="00F5165C"/>
    <w:rsid w:val="00F516D5"/>
    <w:rsid w:val="00F51810"/>
    <w:rsid w:val="00F51857"/>
    <w:rsid w:val="00F518B2"/>
    <w:rsid w:val="00F51BD8"/>
    <w:rsid w:val="00F521A6"/>
    <w:rsid w:val="00F52244"/>
    <w:rsid w:val="00F5244D"/>
    <w:rsid w:val="00F52459"/>
    <w:rsid w:val="00F525F5"/>
    <w:rsid w:val="00F52636"/>
    <w:rsid w:val="00F526A5"/>
    <w:rsid w:val="00F526DD"/>
    <w:rsid w:val="00F52815"/>
    <w:rsid w:val="00F528AE"/>
    <w:rsid w:val="00F528FF"/>
    <w:rsid w:val="00F52F06"/>
    <w:rsid w:val="00F52F2F"/>
    <w:rsid w:val="00F52F86"/>
    <w:rsid w:val="00F5300B"/>
    <w:rsid w:val="00F53237"/>
    <w:rsid w:val="00F532E1"/>
    <w:rsid w:val="00F5339A"/>
    <w:rsid w:val="00F535A5"/>
    <w:rsid w:val="00F535D1"/>
    <w:rsid w:val="00F5361E"/>
    <w:rsid w:val="00F53636"/>
    <w:rsid w:val="00F538B7"/>
    <w:rsid w:val="00F538CD"/>
    <w:rsid w:val="00F53B9E"/>
    <w:rsid w:val="00F53C21"/>
    <w:rsid w:val="00F53C4C"/>
    <w:rsid w:val="00F53CB9"/>
    <w:rsid w:val="00F53CE5"/>
    <w:rsid w:val="00F53EC9"/>
    <w:rsid w:val="00F53EE4"/>
    <w:rsid w:val="00F53F5F"/>
    <w:rsid w:val="00F541E0"/>
    <w:rsid w:val="00F5422D"/>
    <w:rsid w:val="00F54404"/>
    <w:rsid w:val="00F544DB"/>
    <w:rsid w:val="00F545A4"/>
    <w:rsid w:val="00F545FF"/>
    <w:rsid w:val="00F54855"/>
    <w:rsid w:val="00F5487F"/>
    <w:rsid w:val="00F54916"/>
    <w:rsid w:val="00F549E3"/>
    <w:rsid w:val="00F54AC4"/>
    <w:rsid w:val="00F54BF3"/>
    <w:rsid w:val="00F54C7E"/>
    <w:rsid w:val="00F54D99"/>
    <w:rsid w:val="00F54E6E"/>
    <w:rsid w:val="00F54EE2"/>
    <w:rsid w:val="00F54F6D"/>
    <w:rsid w:val="00F54FE4"/>
    <w:rsid w:val="00F55115"/>
    <w:rsid w:val="00F55609"/>
    <w:rsid w:val="00F55628"/>
    <w:rsid w:val="00F55685"/>
    <w:rsid w:val="00F5581B"/>
    <w:rsid w:val="00F5583B"/>
    <w:rsid w:val="00F55881"/>
    <w:rsid w:val="00F5596A"/>
    <w:rsid w:val="00F559C2"/>
    <w:rsid w:val="00F55A48"/>
    <w:rsid w:val="00F55A65"/>
    <w:rsid w:val="00F55B24"/>
    <w:rsid w:val="00F55DC7"/>
    <w:rsid w:val="00F55DD4"/>
    <w:rsid w:val="00F560D5"/>
    <w:rsid w:val="00F56183"/>
    <w:rsid w:val="00F561CB"/>
    <w:rsid w:val="00F563F9"/>
    <w:rsid w:val="00F5668C"/>
    <w:rsid w:val="00F5676B"/>
    <w:rsid w:val="00F567A5"/>
    <w:rsid w:val="00F568C2"/>
    <w:rsid w:val="00F56A66"/>
    <w:rsid w:val="00F56BE0"/>
    <w:rsid w:val="00F56D1D"/>
    <w:rsid w:val="00F56D21"/>
    <w:rsid w:val="00F56F58"/>
    <w:rsid w:val="00F57222"/>
    <w:rsid w:val="00F576F0"/>
    <w:rsid w:val="00F577BC"/>
    <w:rsid w:val="00F577F7"/>
    <w:rsid w:val="00F578E5"/>
    <w:rsid w:val="00F57956"/>
    <w:rsid w:val="00F57AE8"/>
    <w:rsid w:val="00F57E31"/>
    <w:rsid w:val="00F57F09"/>
    <w:rsid w:val="00F605F6"/>
    <w:rsid w:val="00F60747"/>
    <w:rsid w:val="00F60813"/>
    <w:rsid w:val="00F60919"/>
    <w:rsid w:val="00F609B2"/>
    <w:rsid w:val="00F60A8C"/>
    <w:rsid w:val="00F60BFD"/>
    <w:rsid w:val="00F60CD7"/>
    <w:rsid w:val="00F60E93"/>
    <w:rsid w:val="00F60ECD"/>
    <w:rsid w:val="00F60FBB"/>
    <w:rsid w:val="00F6101C"/>
    <w:rsid w:val="00F611B0"/>
    <w:rsid w:val="00F6124A"/>
    <w:rsid w:val="00F6150F"/>
    <w:rsid w:val="00F61522"/>
    <w:rsid w:val="00F61829"/>
    <w:rsid w:val="00F618F1"/>
    <w:rsid w:val="00F6198A"/>
    <w:rsid w:val="00F61A47"/>
    <w:rsid w:val="00F61EFA"/>
    <w:rsid w:val="00F6232A"/>
    <w:rsid w:val="00F6232C"/>
    <w:rsid w:val="00F62371"/>
    <w:rsid w:val="00F62393"/>
    <w:rsid w:val="00F62589"/>
    <w:rsid w:val="00F62619"/>
    <w:rsid w:val="00F62643"/>
    <w:rsid w:val="00F62661"/>
    <w:rsid w:val="00F62773"/>
    <w:rsid w:val="00F6298C"/>
    <w:rsid w:val="00F62AD6"/>
    <w:rsid w:val="00F62BEB"/>
    <w:rsid w:val="00F62C1A"/>
    <w:rsid w:val="00F62E6D"/>
    <w:rsid w:val="00F630DA"/>
    <w:rsid w:val="00F63161"/>
    <w:rsid w:val="00F6333D"/>
    <w:rsid w:val="00F633C1"/>
    <w:rsid w:val="00F6355C"/>
    <w:rsid w:val="00F6365F"/>
    <w:rsid w:val="00F636A5"/>
    <w:rsid w:val="00F636B5"/>
    <w:rsid w:val="00F63702"/>
    <w:rsid w:val="00F63A3A"/>
    <w:rsid w:val="00F63D6F"/>
    <w:rsid w:val="00F63EBC"/>
    <w:rsid w:val="00F63FC0"/>
    <w:rsid w:val="00F641DA"/>
    <w:rsid w:val="00F641DC"/>
    <w:rsid w:val="00F643E7"/>
    <w:rsid w:val="00F643F1"/>
    <w:rsid w:val="00F644A6"/>
    <w:rsid w:val="00F644D6"/>
    <w:rsid w:val="00F64575"/>
    <w:rsid w:val="00F64765"/>
    <w:rsid w:val="00F6478E"/>
    <w:rsid w:val="00F64887"/>
    <w:rsid w:val="00F6498E"/>
    <w:rsid w:val="00F649A7"/>
    <w:rsid w:val="00F64A0C"/>
    <w:rsid w:val="00F64BAF"/>
    <w:rsid w:val="00F64FA2"/>
    <w:rsid w:val="00F64FB7"/>
    <w:rsid w:val="00F64FE1"/>
    <w:rsid w:val="00F652EF"/>
    <w:rsid w:val="00F653EF"/>
    <w:rsid w:val="00F6546D"/>
    <w:rsid w:val="00F654C0"/>
    <w:rsid w:val="00F654C4"/>
    <w:rsid w:val="00F6551B"/>
    <w:rsid w:val="00F6569E"/>
    <w:rsid w:val="00F65702"/>
    <w:rsid w:val="00F6578F"/>
    <w:rsid w:val="00F657BE"/>
    <w:rsid w:val="00F658B0"/>
    <w:rsid w:val="00F659BE"/>
    <w:rsid w:val="00F65AF9"/>
    <w:rsid w:val="00F65C38"/>
    <w:rsid w:val="00F65CF5"/>
    <w:rsid w:val="00F65D51"/>
    <w:rsid w:val="00F66010"/>
    <w:rsid w:val="00F66195"/>
    <w:rsid w:val="00F661C7"/>
    <w:rsid w:val="00F663C9"/>
    <w:rsid w:val="00F6658B"/>
    <w:rsid w:val="00F6663D"/>
    <w:rsid w:val="00F667F2"/>
    <w:rsid w:val="00F66BC4"/>
    <w:rsid w:val="00F670F9"/>
    <w:rsid w:val="00F6721A"/>
    <w:rsid w:val="00F67290"/>
    <w:rsid w:val="00F672AF"/>
    <w:rsid w:val="00F6769C"/>
    <w:rsid w:val="00F676B1"/>
    <w:rsid w:val="00F676FD"/>
    <w:rsid w:val="00F67722"/>
    <w:rsid w:val="00F6775F"/>
    <w:rsid w:val="00F67C74"/>
    <w:rsid w:val="00F67EA7"/>
    <w:rsid w:val="00F67FD6"/>
    <w:rsid w:val="00F70077"/>
    <w:rsid w:val="00F700C1"/>
    <w:rsid w:val="00F700D1"/>
    <w:rsid w:val="00F702B2"/>
    <w:rsid w:val="00F705AC"/>
    <w:rsid w:val="00F70690"/>
    <w:rsid w:val="00F7070C"/>
    <w:rsid w:val="00F708C2"/>
    <w:rsid w:val="00F708EB"/>
    <w:rsid w:val="00F709C2"/>
    <w:rsid w:val="00F70A44"/>
    <w:rsid w:val="00F70ADF"/>
    <w:rsid w:val="00F70CA2"/>
    <w:rsid w:val="00F70F8E"/>
    <w:rsid w:val="00F71071"/>
    <w:rsid w:val="00F711B8"/>
    <w:rsid w:val="00F71308"/>
    <w:rsid w:val="00F71566"/>
    <w:rsid w:val="00F7174E"/>
    <w:rsid w:val="00F718C0"/>
    <w:rsid w:val="00F7192F"/>
    <w:rsid w:val="00F719E7"/>
    <w:rsid w:val="00F71C37"/>
    <w:rsid w:val="00F71CEC"/>
    <w:rsid w:val="00F71E33"/>
    <w:rsid w:val="00F71E71"/>
    <w:rsid w:val="00F72045"/>
    <w:rsid w:val="00F72324"/>
    <w:rsid w:val="00F723FC"/>
    <w:rsid w:val="00F72517"/>
    <w:rsid w:val="00F72566"/>
    <w:rsid w:val="00F72653"/>
    <w:rsid w:val="00F727E2"/>
    <w:rsid w:val="00F72921"/>
    <w:rsid w:val="00F72A5F"/>
    <w:rsid w:val="00F72ACD"/>
    <w:rsid w:val="00F72AD9"/>
    <w:rsid w:val="00F72C22"/>
    <w:rsid w:val="00F72E1C"/>
    <w:rsid w:val="00F73264"/>
    <w:rsid w:val="00F73301"/>
    <w:rsid w:val="00F733F0"/>
    <w:rsid w:val="00F73548"/>
    <w:rsid w:val="00F7364A"/>
    <w:rsid w:val="00F73930"/>
    <w:rsid w:val="00F7399F"/>
    <w:rsid w:val="00F739A4"/>
    <w:rsid w:val="00F73EA3"/>
    <w:rsid w:val="00F73FB7"/>
    <w:rsid w:val="00F741D4"/>
    <w:rsid w:val="00F741E2"/>
    <w:rsid w:val="00F74276"/>
    <w:rsid w:val="00F7447E"/>
    <w:rsid w:val="00F744C1"/>
    <w:rsid w:val="00F7458B"/>
    <w:rsid w:val="00F745AE"/>
    <w:rsid w:val="00F74628"/>
    <w:rsid w:val="00F746DB"/>
    <w:rsid w:val="00F74A68"/>
    <w:rsid w:val="00F74D99"/>
    <w:rsid w:val="00F74DC1"/>
    <w:rsid w:val="00F74EEC"/>
    <w:rsid w:val="00F7501A"/>
    <w:rsid w:val="00F750DE"/>
    <w:rsid w:val="00F75193"/>
    <w:rsid w:val="00F75600"/>
    <w:rsid w:val="00F75623"/>
    <w:rsid w:val="00F75635"/>
    <w:rsid w:val="00F7563C"/>
    <w:rsid w:val="00F75A32"/>
    <w:rsid w:val="00F75AB5"/>
    <w:rsid w:val="00F75C29"/>
    <w:rsid w:val="00F75CD7"/>
    <w:rsid w:val="00F75E5B"/>
    <w:rsid w:val="00F75F37"/>
    <w:rsid w:val="00F761A5"/>
    <w:rsid w:val="00F762B2"/>
    <w:rsid w:val="00F762F7"/>
    <w:rsid w:val="00F768C7"/>
    <w:rsid w:val="00F76A0F"/>
    <w:rsid w:val="00F76AA7"/>
    <w:rsid w:val="00F76CE6"/>
    <w:rsid w:val="00F76CF2"/>
    <w:rsid w:val="00F76FC7"/>
    <w:rsid w:val="00F770FC"/>
    <w:rsid w:val="00F772B8"/>
    <w:rsid w:val="00F7734F"/>
    <w:rsid w:val="00F77379"/>
    <w:rsid w:val="00F77486"/>
    <w:rsid w:val="00F774FD"/>
    <w:rsid w:val="00F77553"/>
    <w:rsid w:val="00F77592"/>
    <w:rsid w:val="00F7766E"/>
    <w:rsid w:val="00F77681"/>
    <w:rsid w:val="00F7793E"/>
    <w:rsid w:val="00F77A44"/>
    <w:rsid w:val="00F77C64"/>
    <w:rsid w:val="00F77CF6"/>
    <w:rsid w:val="00F77D6C"/>
    <w:rsid w:val="00F77E13"/>
    <w:rsid w:val="00F77E97"/>
    <w:rsid w:val="00F77EA9"/>
    <w:rsid w:val="00F77EF5"/>
    <w:rsid w:val="00F77FAE"/>
    <w:rsid w:val="00F77FF6"/>
    <w:rsid w:val="00F80190"/>
    <w:rsid w:val="00F8024D"/>
    <w:rsid w:val="00F8027F"/>
    <w:rsid w:val="00F8045E"/>
    <w:rsid w:val="00F805E8"/>
    <w:rsid w:val="00F80630"/>
    <w:rsid w:val="00F8074C"/>
    <w:rsid w:val="00F80869"/>
    <w:rsid w:val="00F80982"/>
    <w:rsid w:val="00F809A4"/>
    <w:rsid w:val="00F809D7"/>
    <w:rsid w:val="00F80A08"/>
    <w:rsid w:val="00F80A18"/>
    <w:rsid w:val="00F80A1E"/>
    <w:rsid w:val="00F80A83"/>
    <w:rsid w:val="00F8108C"/>
    <w:rsid w:val="00F81205"/>
    <w:rsid w:val="00F81231"/>
    <w:rsid w:val="00F8124A"/>
    <w:rsid w:val="00F812E9"/>
    <w:rsid w:val="00F81306"/>
    <w:rsid w:val="00F8141E"/>
    <w:rsid w:val="00F814E0"/>
    <w:rsid w:val="00F8165C"/>
    <w:rsid w:val="00F8170E"/>
    <w:rsid w:val="00F8175A"/>
    <w:rsid w:val="00F817B3"/>
    <w:rsid w:val="00F81976"/>
    <w:rsid w:val="00F819B4"/>
    <w:rsid w:val="00F81AA3"/>
    <w:rsid w:val="00F81C0A"/>
    <w:rsid w:val="00F81C4C"/>
    <w:rsid w:val="00F81C80"/>
    <w:rsid w:val="00F81DAF"/>
    <w:rsid w:val="00F8217B"/>
    <w:rsid w:val="00F821D5"/>
    <w:rsid w:val="00F821F8"/>
    <w:rsid w:val="00F822B6"/>
    <w:rsid w:val="00F822C1"/>
    <w:rsid w:val="00F82586"/>
    <w:rsid w:val="00F82735"/>
    <w:rsid w:val="00F82765"/>
    <w:rsid w:val="00F828F3"/>
    <w:rsid w:val="00F82917"/>
    <w:rsid w:val="00F829AC"/>
    <w:rsid w:val="00F82A86"/>
    <w:rsid w:val="00F82B8E"/>
    <w:rsid w:val="00F82E9E"/>
    <w:rsid w:val="00F82F3B"/>
    <w:rsid w:val="00F82F55"/>
    <w:rsid w:val="00F83057"/>
    <w:rsid w:val="00F83094"/>
    <w:rsid w:val="00F8311F"/>
    <w:rsid w:val="00F8327F"/>
    <w:rsid w:val="00F833F8"/>
    <w:rsid w:val="00F83696"/>
    <w:rsid w:val="00F83752"/>
    <w:rsid w:val="00F8377B"/>
    <w:rsid w:val="00F837E3"/>
    <w:rsid w:val="00F837F7"/>
    <w:rsid w:val="00F83909"/>
    <w:rsid w:val="00F83C10"/>
    <w:rsid w:val="00F83CB4"/>
    <w:rsid w:val="00F83E37"/>
    <w:rsid w:val="00F83FCF"/>
    <w:rsid w:val="00F83FF7"/>
    <w:rsid w:val="00F840E5"/>
    <w:rsid w:val="00F84159"/>
    <w:rsid w:val="00F84980"/>
    <w:rsid w:val="00F84B83"/>
    <w:rsid w:val="00F84C46"/>
    <w:rsid w:val="00F8528C"/>
    <w:rsid w:val="00F85402"/>
    <w:rsid w:val="00F8541F"/>
    <w:rsid w:val="00F858E7"/>
    <w:rsid w:val="00F85900"/>
    <w:rsid w:val="00F85AAE"/>
    <w:rsid w:val="00F85AF4"/>
    <w:rsid w:val="00F85B8A"/>
    <w:rsid w:val="00F85C30"/>
    <w:rsid w:val="00F85E19"/>
    <w:rsid w:val="00F85E56"/>
    <w:rsid w:val="00F8605B"/>
    <w:rsid w:val="00F86155"/>
    <w:rsid w:val="00F86213"/>
    <w:rsid w:val="00F862DF"/>
    <w:rsid w:val="00F866D3"/>
    <w:rsid w:val="00F867C0"/>
    <w:rsid w:val="00F8688B"/>
    <w:rsid w:val="00F8690B"/>
    <w:rsid w:val="00F8691F"/>
    <w:rsid w:val="00F8699E"/>
    <w:rsid w:val="00F869C2"/>
    <w:rsid w:val="00F86BE1"/>
    <w:rsid w:val="00F86D76"/>
    <w:rsid w:val="00F86D83"/>
    <w:rsid w:val="00F86E18"/>
    <w:rsid w:val="00F87343"/>
    <w:rsid w:val="00F87355"/>
    <w:rsid w:val="00F873F1"/>
    <w:rsid w:val="00F876AA"/>
    <w:rsid w:val="00F87848"/>
    <w:rsid w:val="00F87878"/>
    <w:rsid w:val="00F87B39"/>
    <w:rsid w:val="00F87B91"/>
    <w:rsid w:val="00F87C07"/>
    <w:rsid w:val="00F87E05"/>
    <w:rsid w:val="00F87E99"/>
    <w:rsid w:val="00F900D9"/>
    <w:rsid w:val="00F9010D"/>
    <w:rsid w:val="00F9011B"/>
    <w:rsid w:val="00F904C5"/>
    <w:rsid w:val="00F906F9"/>
    <w:rsid w:val="00F90805"/>
    <w:rsid w:val="00F90851"/>
    <w:rsid w:val="00F909AF"/>
    <w:rsid w:val="00F90CFA"/>
    <w:rsid w:val="00F90E74"/>
    <w:rsid w:val="00F90F57"/>
    <w:rsid w:val="00F910CD"/>
    <w:rsid w:val="00F9133A"/>
    <w:rsid w:val="00F91439"/>
    <w:rsid w:val="00F91624"/>
    <w:rsid w:val="00F9166D"/>
    <w:rsid w:val="00F917E4"/>
    <w:rsid w:val="00F91899"/>
    <w:rsid w:val="00F918ED"/>
    <w:rsid w:val="00F91908"/>
    <w:rsid w:val="00F91924"/>
    <w:rsid w:val="00F91B0C"/>
    <w:rsid w:val="00F91CFE"/>
    <w:rsid w:val="00F91EF5"/>
    <w:rsid w:val="00F9201C"/>
    <w:rsid w:val="00F920A5"/>
    <w:rsid w:val="00F9222A"/>
    <w:rsid w:val="00F92464"/>
    <w:rsid w:val="00F924C5"/>
    <w:rsid w:val="00F9268F"/>
    <w:rsid w:val="00F9271E"/>
    <w:rsid w:val="00F927D3"/>
    <w:rsid w:val="00F9283B"/>
    <w:rsid w:val="00F9292A"/>
    <w:rsid w:val="00F92990"/>
    <w:rsid w:val="00F92AEC"/>
    <w:rsid w:val="00F92B13"/>
    <w:rsid w:val="00F92DB1"/>
    <w:rsid w:val="00F92EEC"/>
    <w:rsid w:val="00F9306C"/>
    <w:rsid w:val="00F9312B"/>
    <w:rsid w:val="00F93160"/>
    <w:rsid w:val="00F93229"/>
    <w:rsid w:val="00F93462"/>
    <w:rsid w:val="00F9371F"/>
    <w:rsid w:val="00F93AC0"/>
    <w:rsid w:val="00F93CF9"/>
    <w:rsid w:val="00F93E51"/>
    <w:rsid w:val="00F93EC3"/>
    <w:rsid w:val="00F94083"/>
    <w:rsid w:val="00F943DD"/>
    <w:rsid w:val="00F9450E"/>
    <w:rsid w:val="00F94631"/>
    <w:rsid w:val="00F948CF"/>
    <w:rsid w:val="00F949F3"/>
    <w:rsid w:val="00F94A7B"/>
    <w:rsid w:val="00F94BC6"/>
    <w:rsid w:val="00F94E5F"/>
    <w:rsid w:val="00F95016"/>
    <w:rsid w:val="00F95092"/>
    <w:rsid w:val="00F9554D"/>
    <w:rsid w:val="00F9558D"/>
    <w:rsid w:val="00F955A7"/>
    <w:rsid w:val="00F95757"/>
    <w:rsid w:val="00F95932"/>
    <w:rsid w:val="00F95A1B"/>
    <w:rsid w:val="00F95A2F"/>
    <w:rsid w:val="00F95CF1"/>
    <w:rsid w:val="00F9611F"/>
    <w:rsid w:val="00F9634D"/>
    <w:rsid w:val="00F9642A"/>
    <w:rsid w:val="00F967F3"/>
    <w:rsid w:val="00F968EA"/>
    <w:rsid w:val="00F96B51"/>
    <w:rsid w:val="00F96B9C"/>
    <w:rsid w:val="00F96CD6"/>
    <w:rsid w:val="00F96DD5"/>
    <w:rsid w:val="00F96E44"/>
    <w:rsid w:val="00F96F1B"/>
    <w:rsid w:val="00F96F5C"/>
    <w:rsid w:val="00F96F7A"/>
    <w:rsid w:val="00F971E0"/>
    <w:rsid w:val="00F97239"/>
    <w:rsid w:val="00F9727C"/>
    <w:rsid w:val="00F973BC"/>
    <w:rsid w:val="00F97515"/>
    <w:rsid w:val="00F976C3"/>
    <w:rsid w:val="00F97970"/>
    <w:rsid w:val="00F979FA"/>
    <w:rsid w:val="00F97A3C"/>
    <w:rsid w:val="00F97AB4"/>
    <w:rsid w:val="00F97C59"/>
    <w:rsid w:val="00F97C92"/>
    <w:rsid w:val="00FA0073"/>
    <w:rsid w:val="00FA00CB"/>
    <w:rsid w:val="00FA02D4"/>
    <w:rsid w:val="00FA0410"/>
    <w:rsid w:val="00FA047F"/>
    <w:rsid w:val="00FA054C"/>
    <w:rsid w:val="00FA071A"/>
    <w:rsid w:val="00FA0823"/>
    <w:rsid w:val="00FA0872"/>
    <w:rsid w:val="00FA08BD"/>
    <w:rsid w:val="00FA08C7"/>
    <w:rsid w:val="00FA08F7"/>
    <w:rsid w:val="00FA0DBC"/>
    <w:rsid w:val="00FA0DEE"/>
    <w:rsid w:val="00FA0FB0"/>
    <w:rsid w:val="00FA0FE7"/>
    <w:rsid w:val="00FA1035"/>
    <w:rsid w:val="00FA1325"/>
    <w:rsid w:val="00FA134E"/>
    <w:rsid w:val="00FA1382"/>
    <w:rsid w:val="00FA14DA"/>
    <w:rsid w:val="00FA165B"/>
    <w:rsid w:val="00FA17AD"/>
    <w:rsid w:val="00FA180E"/>
    <w:rsid w:val="00FA180F"/>
    <w:rsid w:val="00FA1A03"/>
    <w:rsid w:val="00FA1A1A"/>
    <w:rsid w:val="00FA1AC2"/>
    <w:rsid w:val="00FA1AE8"/>
    <w:rsid w:val="00FA1C11"/>
    <w:rsid w:val="00FA1C57"/>
    <w:rsid w:val="00FA1D3E"/>
    <w:rsid w:val="00FA1E22"/>
    <w:rsid w:val="00FA1F28"/>
    <w:rsid w:val="00FA20F5"/>
    <w:rsid w:val="00FA2415"/>
    <w:rsid w:val="00FA25C2"/>
    <w:rsid w:val="00FA2B2E"/>
    <w:rsid w:val="00FA2F40"/>
    <w:rsid w:val="00FA2F84"/>
    <w:rsid w:val="00FA31BD"/>
    <w:rsid w:val="00FA3297"/>
    <w:rsid w:val="00FA346E"/>
    <w:rsid w:val="00FA3476"/>
    <w:rsid w:val="00FA354B"/>
    <w:rsid w:val="00FA361C"/>
    <w:rsid w:val="00FA3B2E"/>
    <w:rsid w:val="00FA3B58"/>
    <w:rsid w:val="00FA3C1E"/>
    <w:rsid w:val="00FA3D9B"/>
    <w:rsid w:val="00FA3ECA"/>
    <w:rsid w:val="00FA3ECC"/>
    <w:rsid w:val="00FA3F8F"/>
    <w:rsid w:val="00FA4293"/>
    <w:rsid w:val="00FA4401"/>
    <w:rsid w:val="00FA443A"/>
    <w:rsid w:val="00FA45E4"/>
    <w:rsid w:val="00FA46B2"/>
    <w:rsid w:val="00FA46EA"/>
    <w:rsid w:val="00FA4769"/>
    <w:rsid w:val="00FA48C3"/>
    <w:rsid w:val="00FA4924"/>
    <w:rsid w:val="00FA497A"/>
    <w:rsid w:val="00FA4B1F"/>
    <w:rsid w:val="00FA4B6E"/>
    <w:rsid w:val="00FA4D4D"/>
    <w:rsid w:val="00FA5139"/>
    <w:rsid w:val="00FA5407"/>
    <w:rsid w:val="00FA54CC"/>
    <w:rsid w:val="00FA5552"/>
    <w:rsid w:val="00FA55FA"/>
    <w:rsid w:val="00FA5712"/>
    <w:rsid w:val="00FA58CC"/>
    <w:rsid w:val="00FA5959"/>
    <w:rsid w:val="00FA5A16"/>
    <w:rsid w:val="00FA5B44"/>
    <w:rsid w:val="00FA5B66"/>
    <w:rsid w:val="00FA5BE3"/>
    <w:rsid w:val="00FA5BF2"/>
    <w:rsid w:val="00FA5DDC"/>
    <w:rsid w:val="00FA5DF4"/>
    <w:rsid w:val="00FA5F9B"/>
    <w:rsid w:val="00FA647D"/>
    <w:rsid w:val="00FA6594"/>
    <w:rsid w:val="00FA669B"/>
    <w:rsid w:val="00FA671E"/>
    <w:rsid w:val="00FA6829"/>
    <w:rsid w:val="00FA6886"/>
    <w:rsid w:val="00FA6AC8"/>
    <w:rsid w:val="00FA6C1F"/>
    <w:rsid w:val="00FA6DCA"/>
    <w:rsid w:val="00FA6EEF"/>
    <w:rsid w:val="00FA6F8B"/>
    <w:rsid w:val="00FA7331"/>
    <w:rsid w:val="00FA7565"/>
    <w:rsid w:val="00FA766B"/>
    <w:rsid w:val="00FA76F1"/>
    <w:rsid w:val="00FA7799"/>
    <w:rsid w:val="00FA77A9"/>
    <w:rsid w:val="00FA7805"/>
    <w:rsid w:val="00FA7863"/>
    <w:rsid w:val="00FA799B"/>
    <w:rsid w:val="00FA7C5F"/>
    <w:rsid w:val="00FA7CF3"/>
    <w:rsid w:val="00FB000D"/>
    <w:rsid w:val="00FB000F"/>
    <w:rsid w:val="00FB00AA"/>
    <w:rsid w:val="00FB04EE"/>
    <w:rsid w:val="00FB0671"/>
    <w:rsid w:val="00FB0729"/>
    <w:rsid w:val="00FB085A"/>
    <w:rsid w:val="00FB093A"/>
    <w:rsid w:val="00FB0A7C"/>
    <w:rsid w:val="00FB0A96"/>
    <w:rsid w:val="00FB0BF3"/>
    <w:rsid w:val="00FB0C80"/>
    <w:rsid w:val="00FB0D30"/>
    <w:rsid w:val="00FB0DAB"/>
    <w:rsid w:val="00FB0DB2"/>
    <w:rsid w:val="00FB0DC6"/>
    <w:rsid w:val="00FB0E7C"/>
    <w:rsid w:val="00FB0F79"/>
    <w:rsid w:val="00FB1517"/>
    <w:rsid w:val="00FB157F"/>
    <w:rsid w:val="00FB1722"/>
    <w:rsid w:val="00FB1D95"/>
    <w:rsid w:val="00FB1DB5"/>
    <w:rsid w:val="00FB20B6"/>
    <w:rsid w:val="00FB232A"/>
    <w:rsid w:val="00FB23BF"/>
    <w:rsid w:val="00FB2560"/>
    <w:rsid w:val="00FB2587"/>
    <w:rsid w:val="00FB2604"/>
    <w:rsid w:val="00FB2607"/>
    <w:rsid w:val="00FB27FE"/>
    <w:rsid w:val="00FB283C"/>
    <w:rsid w:val="00FB28EA"/>
    <w:rsid w:val="00FB2AAB"/>
    <w:rsid w:val="00FB2B20"/>
    <w:rsid w:val="00FB2D8A"/>
    <w:rsid w:val="00FB2F35"/>
    <w:rsid w:val="00FB2F52"/>
    <w:rsid w:val="00FB300A"/>
    <w:rsid w:val="00FB3110"/>
    <w:rsid w:val="00FB3265"/>
    <w:rsid w:val="00FB32A2"/>
    <w:rsid w:val="00FB34C2"/>
    <w:rsid w:val="00FB35A4"/>
    <w:rsid w:val="00FB366F"/>
    <w:rsid w:val="00FB371C"/>
    <w:rsid w:val="00FB3910"/>
    <w:rsid w:val="00FB3B79"/>
    <w:rsid w:val="00FB3BAB"/>
    <w:rsid w:val="00FB3F5F"/>
    <w:rsid w:val="00FB407B"/>
    <w:rsid w:val="00FB410B"/>
    <w:rsid w:val="00FB416F"/>
    <w:rsid w:val="00FB42B8"/>
    <w:rsid w:val="00FB42C8"/>
    <w:rsid w:val="00FB437F"/>
    <w:rsid w:val="00FB438E"/>
    <w:rsid w:val="00FB445C"/>
    <w:rsid w:val="00FB46D8"/>
    <w:rsid w:val="00FB4796"/>
    <w:rsid w:val="00FB487E"/>
    <w:rsid w:val="00FB48DD"/>
    <w:rsid w:val="00FB4B02"/>
    <w:rsid w:val="00FB4E90"/>
    <w:rsid w:val="00FB522B"/>
    <w:rsid w:val="00FB5374"/>
    <w:rsid w:val="00FB5399"/>
    <w:rsid w:val="00FB5425"/>
    <w:rsid w:val="00FB548E"/>
    <w:rsid w:val="00FB5669"/>
    <w:rsid w:val="00FB5846"/>
    <w:rsid w:val="00FB58F7"/>
    <w:rsid w:val="00FB5958"/>
    <w:rsid w:val="00FB5A52"/>
    <w:rsid w:val="00FB5B0F"/>
    <w:rsid w:val="00FB5F47"/>
    <w:rsid w:val="00FB62C3"/>
    <w:rsid w:val="00FB64DD"/>
    <w:rsid w:val="00FB652F"/>
    <w:rsid w:val="00FB6548"/>
    <w:rsid w:val="00FB65B9"/>
    <w:rsid w:val="00FB65FD"/>
    <w:rsid w:val="00FB6660"/>
    <w:rsid w:val="00FB691F"/>
    <w:rsid w:val="00FB69A0"/>
    <w:rsid w:val="00FB6A1F"/>
    <w:rsid w:val="00FB6A61"/>
    <w:rsid w:val="00FB6ECB"/>
    <w:rsid w:val="00FB7005"/>
    <w:rsid w:val="00FB7152"/>
    <w:rsid w:val="00FB71C5"/>
    <w:rsid w:val="00FB72E6"/>
    <w:rsid w:val="00FB738D"/>
    <w:rsid w:val="00FB75B7"/>
    <w:rsid w:val="00FB7677"/>
    <w:rsid w:val="00FB76A0"/>
    <w:rsid w:val="00FB76AB"/>
    <w:rsid w:val="00FB7B75"/>
    <w:rsid w:val="00FB7C0A"/>
    <w:rsid w:val="00FB7C2B"/>
    <w:rsid w:val="00FB7D93"/>
    <w:rsid w:val="00FB7EEC"/>
    <w:rsid w:val="00FC0252"/>
    <w:rsid w:val="00FC03BB"/>
    <w:rsid w:val="00FC04D8"/>
    <w:rsid w:val="00FC073C"/>
    <w:rsid w:val="00FC0764"/>
    <w:rsid w:val="00FC079C"/>
    <w:rsid w:val="00FC08DE"/>
    <w:rsid w:val="00FC0A69"/>
    <w:rsid w:val="00FC0AB6"/>
    <w:rsid w:val="00FC0B3E"/>
    <w:rsid w:val="00FC0BFF"/>
    <w:rsid w:val="00FC0DCA"/>
    <w:rsid w:val="00FC0DE3"/>
    <w:rsid w:val="00FC0E5E"/>
    <w:rsid w:val="00FC11D8"/>
    <w:rsid w:val="00FC1218"/>
    <w:rsid w:val="00FC17FF"/>
    <w:rsid w:val="00FC184A"/>
    <w:rsid w:val="00FC1AF6"/>
    <w:rsid w:val="00FC1D66"/>
    <w:rsid w:val="00FC1D91"/>
    <w:rsid w:val="00FC1F0A"/>
    <w:rsid w:val="00FC2193"/>
    <w:rsid w:val="00FC221E"/>
    <w:rsid w:val="00FC251C"/>
    <w:rsid w:val="00FC25E9"/>
    <w:rsid w:val="00FC2704"/>
    <w:rsid w:val="00FC2751"/>
    <w:rsid w:val="00FC2813"/>
    <w:rsid w:val="00FC28E4"/>
    <w:rsid w:val="00FC2AA9"/>
    <w:rsid w:val="00FC2B11"/>
    <w:rsid w:val="00FC2BE3"/>
    <w:rsid w:val="00FC2EAD"/>
    <w:rsid w:val="00FC2EF4"/>
    <w:rsid w:val="00FC2F5F"/>
    <w:rsid w:val="00FC3007"/>
    <w:rsid w:val="00FC3184"/>
    <w:rsid w:val="00FC3341"/>
    <w:rsid w:val="00FC3612"/>
    <w:rsid w:val="00FC3708"/>
    <w:rsid w:val="00FC37C7"/>
    <w:rsid w:val="00FC3888"/>
    <w:rsid w:val="00FC3993"/>
    <w:rsid w:val="00FC3ACE"/>
    <w:rsid w:val="00FC3BE4"/>
    <w:rsid w:val="00FC3DA5"/>
    <w:rsid w:val="00FC406B"/>
    <w:rsid w:val="00FC42B2"/>
    <w:rsid w:val="00FC42BE"/>
    <w:rsid w:val="00FC44F0"/>
    <w:rsid w:val="00FC478E"/>
    <w:rsid w:val="00FC4966"/>
    <w:rsid w:val="00FC49B0"/>
    <w:rsid w:val="00FC4BA1"/>
    <w:rsid w:val="00FC4E3F"/>
    <w:rsid w:val="00FC4FA4"/>
    <w:rsid w:val="00FC5015"/>
    <w:rsid w:val="00FC508F"/>
    <w:rsid w:val="00FC514E"/>
    <w:rsid w:val="00FC5216"/>
    <w:rsid w:val="00FC53EC"/>
    <w:rsid w:val="00FC549D"/>
    <w:rsid w:val="00FC556F"/>
    <w:rsid w:val="00FC5783"/>
    <w:rsid w:val="00FC5853"/>
    <w:rsid w:val="00FC60AA"/>
    <w:rsid w:val="00FC610E"/>
    <w:rsid w:val="00FC6113"/>
    <w:rsid w:val="00FC64D4"/>
    <w:rsid w:val="00FC680D"/>
    <w:rsid w:val="00FC68BD"/>
    <w:rsid w:val="00FC68FD"/>
    <w:rsid w:val="00FC6A6C"/>
    <w:rsid w:val="00FC6CEE"/>
    <w:rsid w:val="00FC6D57"/>
    <w:rsid w:val="00FC7093"/>
    <w:rsid w:val="00FC709D"/>
    <w:rsid w:val="00FC719B"/>
    <w:rsid w:val="00FC7279"/>
    <w:rsid w:val="00FC72EB"/>
    <w:rsid w:val="00FC738F"/>
    <w:rsid w:val="00FC7409"/>
    <w:rsid w:val="00FC741F"/>
    <w:rsid w:val="00FC74B7"/>
    <w:rsid w:val="00FC7521"/>
    <w:rsid w:val="00FC75C5"/>
    <w:rsid w:val="00FC76F8"/>
    <w:rsid w:val="00FC76F9"/>
    <w:rsid w:val="00FC790E"/>
    <w:rsid w:val="00FC79DB"/>
    <w:rsid w:val="00FC7AC5"/>
    <w:rsid w:val="00FC7AD8"/>
    <w:rsid w:val="00FC7AE6"/>
    <w:rsid w:val="00FC7C42"/>
    <w:rsid w:val="00FC7D23"/>
    <w:rsid w:val="00FC7DFD"/>
    <w:rsid w:val="00FC7E02"/>
    <w:rsid w:val="00FD007D"/>
    <w:rsid w:val="00FD00CB"/>
    <w:rsid w:val="00FD0508"/>
    <w:rsid w:val="00FD06CA"/>
    <w:rsid w:val="00FD06EB"/>
    <w:rsid w:val="00FD0713"/>
    <w:rsid w:val="00FD0830"/>
    <w:rsid w:val="00FD08B5"/>
    <w:rsid w:val="00FD08D9"/>
    <w:rsid w:val="00FD0A5F"/>
    <w:rsid w:val="00FD0ABE"/>
    <w:rsid w:val="00FD0DD8"/>
    <w:rsid w:val="00FD0E0C"/>
    <w:rsid w:val="00FD0E4F"/>
    <w:rsid w:val="00FD0F1A"/>
    <w:rsid w:val="00FD0F3E"/>
    <w:rsid w:val="00FD0FD4"/>
    <w:rsid w:val="00FD10B1"/>
    <w:rsid w:val="00FD10FD"/>
    <w:rsid w:val="00FD133A"/>
    <w:rsid w:val="00FD168B"/>
    <w:rsid w:val="00FD168E"/>
    <w:rsid w:val="00FD1697"/>
    <w:rsid w:val="00FD17AB"/>
    <w:rsid w:val="00FD185E"/>
    <w:rsid w:val="00FD18DB"/>
    <w:rsid w:val="00FD1911"/>
    <w:rsid w:val="00FD1949"/>
    <w:rsid w:val="00FD1BF7"/>
    <w:rsid w:val="00FD1C76"/>
    <w:rsid w:val="00FD1C80"/>
    <w:rsid w:val="00FD1DB7"/>
    <w:rsid w:val="00FD1E50"/>
    <w:rsid w:val="00FD2070"/>
    <w:rsid w:val="00FD20AB"/>
    <w:rsid w:val="00FD239A"/>
    <w:rsid w:val="00FD23B7"/>
    <w:rsid w:val="00FD244B"/>
    <w:rsid w:val="00FD2741"/>
    <w:rsid w:val="00FD27DA"/>
    <w:rsid w:val="00FD2836"/>
    <w:rsid w:val="00FD2880"/>
    <w:rsid w:val="00FD29A8"/>
    <w:rsid w:val="00FD2A01"/>
    <w:rsid w:val="00FD2A2F"/>
    <w:rsid w:val="00FD2B83"/>
    <w:rsid w:val="00FD2C1A"/>
    <w:rsid w:val="00FD2D7E"/>
    <w:rsid w:val="00FD2DD8"/>
    <w:rsid w:val="00FD3266"/>
    <w:rsid w:val="00FD34AA"/>
    <w:rsid w:val="00FD350A"/>
    <w:rsid w:val="00FD3519"/>
    <w:rsid w:val="00FD37C4"/>
    <w:rsid w:val="00FD38CE"/>
    <w:rsid w:val="00FD3BDA"/>
    <w:rsid w:val="00FD3DC2"/>
    <w:rsid w:val="00FD3F78"/>
    <w:rsid w:val="00FD3FE0"/>
    <w:rsid w:val="00FD3FE2"/>
    <w:rsid w:val="00FD43F5"/>
    <w:rsid w:val="00FD44A1"/>
    <w:rsid w:val="00FD44F6"/>
    <w:rsid w:val="00FD44F9"/>
    <w:rsid w:val="00FD4713"/>
    <w:rsid w:val="00FD486E"/>
    <w:rsid w:val="00FD488E"/>
    <w:rsid w:val="00FD49BF"/>
    <w:rsid w:val="00FD4AC2"/>
    <w:rsid w:val="00FD4B22"/>
    <w:rsid w:val="00FD4CE0"/>
    <w:rsid w:val="00FD4FBB"/>
    <w:rsid w:val="00FD5016"/>
    <w:rsid w:val="00FD5239"/>
    <w:rsid w:val="00FD531E"/>
    <w:rsid w:val="00FD5398"/>
    <w:rsid w:val="00FD54E8"/>
    <w:rsid w:val="00FD5646"/>
    <w:rsid w:val="00FD58A0"/>
    <w:rsid w:val="00FD5A6E"/>
    <w:rsid w:val="00FD5B9F"/>
    <w:rsid w:val="00FD5D8A"/>
    <w:rsid w:val="00FD5E39"/>
    <w:rsid w:val="00FD5EB9"/>
    <w:rsid w:val="00FD6074"/>
    <w:rsid w:val="00FD60BB"/>
    <w:rsid w:val="00FD60D5"/>
    <w:rsid w:val="00FD638A"/>
    <w:rsid w:val="00FD6574"/>
    <w:rsid w:val="00FD6761"/>
    <w:rsid w:val="00FD68D6"/>
    <w:rsid w:val="00FD68F1"/>
    <w:rsid w:val="00FD695E"/>
    <w:rsid w:val="00FD6D0B"/>
    <w:rsid w:val="00FD6EF7"/>
    <w:rsid w:val="00FD6F16"/>
    <w:rsid w:val="00FD6F1F"/>
    <w:rsid w:val="00FD7206"/>
    <w:rsid w:val="00FD721F"/>
    <w:rsid w:val="00FD7473"/>
    <w:rsid w:val="00FD75A0"/>
    <w:rsid w:val="00FD7699"/>
    <w:rsid w:val="00FD76C9"/>
    <w:rsid w:val="00FD771D"/>
    <w:rsid w:val="00FD77AC"/>
    <w:rsid w:val="00FD77B9"/>
    <w:rsid w:val="00FD77E1"/>
    <w:rsid w:val="00FD797C"/>
    <w:rsid w:val="00FD7B4E"/>
    <w:rsid w:val="00FD7D53"/>
    <w:rsid w:val="00FD7D99"/>
    <w:rsid w:val="00FD7EF7"/>
    <w:rsid w:val="00FD7EF9"/>
    <w:rsid w:val="00FE00C6"/>
    <w:rsid w:val="00FE017E"/>
    <w:rsid w:val="00FE028F"/>
    <w:rsid w:val="00FE0725"/>
    <w:rsid w:val="00FE0759"/>
    <w:rsid w:val="00FE088B"/>
    <w:rsid w:val="00FE0A45"/>
    <w:rsid w:val="00FE0AAB"/>
    <w:rsid w:val="00FE0B11"/>
    <w:rsid w:val="00FE0BEF"/>
    <w:rsid w:val="00FE0EB9"/>
    <w:rsid w:val="00FE1038"/>
    <w:rsid w:val="00FE1094"/>
    <w:rsid w:val="00FE1218"/>
    <w:rsid w:val="00FE152A"/>
    <w:rsid w:val="00FE15B8"/>
    <w:rsid w:val="00FE1650"/>
    <w:rsid w:val="00FE186E"/>
    <w:rsid w:val="00FE1986"/>
    <w:rsid w:val="00FE19C1"/>
    <w:rsid w:val="00FE1A85"/>
    <w:rsid w:val="00FE1E77"/>
    <w:rsid w:val="00FE1F05"/>
    <w:rsid w:val="00FE1FBA"/>
    <w:rsid w:val="00FE2064"/>
    <w:rsid w:val="00FE20BC"/>
    <w:rsid w:val="00FE213C"/>
    <w:rsid w:val="00FE21EA"/>
    <w:rsid w:val="00FE22CA"/>
    <w:rsid w:val="00FE23DB"/>
    <w:rsid w:val="00FE2457"/>
    <w:rsid w:val="00FE2569"/>
    <w:rsid w:val="00FE257C"/>
    <w:rsid w:val="00FE2583"/>
    <w:rsid w:val="00FE2638"/>
    <w:rsid w:val="00FE26EC"/>
    <w:rsid w:val="00FE26FB"/>
    <w:rsid w:val="00FE27BE"/>
    <w:rsid w:val="00FE2805"/>
    <w:rsid w:val="00FE2A9C"/>
    <w:rsid w:val="00FE2ADC"/>
    <w:rsid w:val="00FE2B4D"/>
    <w:rsid w:val="00FE2D8F"/>
    <w:rsid w:val="00FE2EA7"/>
    <w:rsid w:val="00FE2ED8"/>
    <w:rsid w:val="00FE2FE3"/>
    <w:rsid w:val="00FE30A1"/>
    <w:rsid w:val="00FE30FE"/>
    <w:rsid w:val="00FE3164"/>
    <w:rsid w:val="00FE334B"/>
    <w:rsid w:val="00FE33A1"/>
    <w:rsid w:val="00FE363A"/>
    <w:rsid w:val="00FE36B7"/>
    <w:rsid w:val="00FE3819"/>
    <w:rsid w:val="00FE3841"/>
    <w:rsid w:val="00FE3842"/>
    <w:rsid w:val="00FE3B6B"/>
    <w:rsid w:val="00FE3CB0"/>
    <w:rsid w:val="00FE3EB2"/>
    <w:rsid w:val="00FE412B"/>
    <w:rsid w:val="00FE42B2"/>
    <w:rsid w:val="00FE42F4"/>
    <w:rsid w:val="00FE42FC"/>
    <w:rsid w:val="00FE43C1"/>
    <w:rsid w:val="00FE4613"/>
    <w:rsid w:val="00FE4F81"/>
    <w:rsid w:val="00FE51BF"/>
    <w:rsid w:val="00FE51DF"/>
    <w:rsid w:val="00FE51E2"/>
    <w:rsid w:val="00FE51EE"/>
    <w:rsid w:val="00FE5363"/>
    <w:rsid w:val="00FE5474"/>
    <w:rsid w:val="00FE5478"/>
    <w:rsid w:val="00FE54AB"/>
    <w:rsid w:val="00FE5533"/>
    <w:rsid w:val="00FE565A"/>
    <w:rsid w:val="00FE5D5B"/>
    <w:rsid w:val="00FE5F10"/>
    <w:rsid w:val="00FE6062"/>
    <w:rsid w:val="00FE61C7"/>
    <w:rsid w:val="00FE6599"/>
    <w:rsid w:val="00FE660C"/>
    <w:rsid w:val="00FE67AC"/>
    <w:rsid w:val="00FE67D2"/>
    <w:rsid w:val="00FE67E7"/>
    <w:rsid w:val="00FE6814"/>
    <w:rsid w:val="00FE68BB"/>
    <w:rsid w:val="00FE6B0D"/>
    <w:rsid w:val="00FE6C28"/>
    <w:rsid w:val="00FE6D16"/>
    <w:rsid w:val="00FE6F39"/>
    <w:rsid w:val="00FE703E"/>
    <w:rsid w:val="00FE70DD"/>
    <w:rsid w:val="00FE7253"/>
    <w:rsid w:val="00FE73FE"/>
    <w:rsid w:val="00FE74C1"/>
    <w:rsid w:val="00FE7B7C"/>
    <w:rsid w:val="00FE7C7D"/>
    <w:rsid w:val="00FE7D7A"/>
    <w:rsid w:val="00FF0002"/>
    <w:rsid w:val="00FF00AC"/>
    <w:rsid w:val="00FF01C7"/>
    <w:rsid w:val="00FF0282"/>
    <w:rsid w:val="00FF031C"/>
    <w:rsid w:val="00FF0425"/>
    <w:rsid w:val="00FF0442"/>
    <w:rsid w:val="00FF057D"/>
    <w:rsid w:val="00FF0589"/>
    <w:rsid w:val="00FF05B1"/>
    <w:rsid w:val="00FF0626"/>
    <w:rsid w:val="00FF062A"/>
    <w:rsid w:val="00FF0641"/>
    <w:rsid w:val="00FF0F14"/>
    <w:rsid w:val="00FF0F9B"/>
    <w:rsid w:val="00FF123B"/>
    <w:rsid w:val="00FF135D"/>
    <w:rsid w:val="00FF1373"/>
    <w:rsid w:val="00FF13FD"/>
    <w:rsid w:val="00FF1677"/>
    <w:rsid w:val="00FF174F"/>
    <w:rsid w:val="00FF1772"/>
    <w:rsid w:val="00FF182A"/>
    <w:rsid w:val="00FF1A13"/>
    <w:rsid w:val="00FF1B67"/>
    <w:rsid w:val="00FF1DE2"/>
    <w:rsid w:val="00FF1ED7"/>
    <w:rsid w:val="00FF1EFD"/>
    <w:rsid w:val="00FF200F"/>
    <w:rsid w:val="00FF208A"/>
    <w:rsid w:val="00FF20C3"/>
    <w:rsid w:val="00FF2140"/>
    <w:rsid w:val="00FF2205"/>
    <w:rsid w:val="00FF2207"/>
    <w:rsid w:val="00FF2270"/>
    <w:rsid w:val="00FF24A6"/>
    <w:rsid w:val="00FF250C"/>
    <w:rsid w:val="00FF256F"/>
    <w:rsid w:val="00FF26E8"/>
    <w:rsid w:val="00FF2708"/>
    <w:rsid w:val="00FF2719"/>
    <w:rsid w:val="00FF27CE"/>
    <w:rsid w:val="00FF29F5"/>
    <w:rsid w:val="00FF2A15"/>
    <w:rsid w:val="00FF2AEA"/>
    <w:rsid w:val="00FF2C2D"/>
    <w:rsid w:val="00FF2E2C"/>
    <w:rsid w:val="00FF2E3F"/>
    <w:rsid w:val="00FF2F23"/>
    <w:rsid w:val="00FF3206"/>
    <w:rsid w:val="00FF3243"/>
    <w:rsid w:val="00FF32F2"/>
    <w:rsid w:val="00FF3352"/>
    <w:rsid w:val="00FF3755"/>
    <w:rsid w:val="00FF3AC7"/>
    <w:rsid w:val="00FF3B85"/>
    <w:rsid w:val="00FF3C66"/>
    <w:rsid w:val="00FF3C78"/>
    <w:rsid w:val="00FF3D70"/>
    <w:rsid w:val="00FF4270"/>
    <w:rsid w:val="00FF4299"/>
    <w:rsid w:val="00FF42CC"/>
    <w:rsid w:val="00FF443F"/>
    <w:rsid w:val="00FF466D"/>
    <w:rsid w:val="00FF47B9"/>
    <w:rsid w:val="00FF47BE"/>
    <w:rsid w:val="00FF4809"/>
    <w:rsid w:val="00FF4ACD"/>
    <w:rsid w:val="00FF4B26"/>
    <w:rsid w:val="00FF4B9D"/>
    <w:rsid w:val="00FF4C2F"/>
    <w:rsid w:val="00FF4D8E"/>
    <w:rsid w:val="00FF4DF2"/>
    <w:rsid w:val="00FF4E62"/>
    <w:rsid w:val="00FF4F66"/>
    <w:rsid w:val="00FF528F"/>
    <w:rsid w:val="00FF5440"/>
    <w:rsid w:val="00FF5608"/>
    <w:rsid w:val="00FF5947"/>
    <w:rsid w:val="00FF5B08"/>
    <w:rsid w:val="00FF5B1B"/>
    <w:rsid w:val="00FF5C71"/>
    <w:rsid w:val="00FF5D10"/>
    <w:rsid w:val="00FF5E7C"/>
    <w:rsid w:val="00FF5FCC"/>
    <w:rsid w:val="00FF5FE8"/>
    <w:rsid w:val="00FF6165"/>
    <w:rsid w:val="00FF616F"/>
    <w:rsid w:val="00FF619E"/>
    <w:rsid w:val="00FF63F9"/>
    <w:rsid w:val="00FF6670"/>
    <w:rsid w:val="00FF6721"/>
    <w:rsid w:val="00FF6B78"/>
    <w:rsid w:val="00FF6B7D"/>
    <w:rsid w:val="00FF6C01"/>
    <w:rsid w:val="00FF6E07"/>
    <w:rsid w:val="00FF6E1C"/>
    <w:rsid w:val="00FF7135"/>
    <w:rsid w:val="00FF714F"/>
    <w:rsid w:val="00FF736E"/>
    <w:rsid w:val="00FF7372"/>
    <w:rsid w:val="00FF742A"/>
    <w:rsid w:val="00FF749F"/>
    <w:rsid w:val="00FF76A5"/>
    <w:rsid w:val="00FF778B"/>
    <w:rsid w:val="00FF7830"/>
    <w:rsid w:val="00FF7931"/>
    <w:rsid w:val="00FF79FA"/>
    <w:rsid w:val="00FF7C8E"/>
    <w:rsid w:val="00FF7CB8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0C1E55"/>
  <w15:chartTrackingRefBased/>
  <w15:docId w15:val="{F3768047-B8B3-46B0-9F85-827F6F9D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B67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Bookman Old Style" w:hAnsi="Bookman Old Style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man Old Style" w:hAnsi="Bookman Old Style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Bookman Old Style" w:hAnsi="Bookman Old Style"/>
      <w:b/>
    </w:rPr>
  </w:style>
  <w:style w:type="paragraph" w:styleId="Heading4">
    <w:name w:val="heading 4"/>
    <w:basedOn w:val="Normal"/>
    <w:next w:val="Normal"/>
    <w:qFormat/>
    <w:rsid w:val="00243C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BodyText3">
    <w:name w:val="Body Text 3"/>
    <w:basedOn w:val="Normal"/>
    <w:link w:val="BodyText3Char"/>
    <w:pPr>
      <w:jc w:val="both"/>
    </w:pPr>
    <w:rPr>
      <w:rFonts w:ascii="Bookman Old Style" w:hAnsi="Bookman Old Style"/>
      <w:b/>
    </w:rPr>
  </w:style>
  <w:style w:type="paragraph" w:styleId="BodyTextIndent">
    <w:name w:val="Body Text Indent"/>
    <w:basedOn w:val="Normal"/>
    <w:pPr>
      <w:jc w:val="both"/>
    </w:pPr>
    <w:rPr>
      <w:rFonts w:ascii="Bookman Old Style" w:hAnsi="Bookman Old Style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Bookman Old Style" w:hAnsi="Bookman Old Style"/>
      <w:b/>
      <w:sz w:val="28"/>
    </w:r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EnvelopeReturn">
    <w:name w:val="envelope return"/>
    <w:basedOn w:val="Normal"/>
    <w:rsid w:val="00CE4C24"/>
    <w:rPr>
      <w:rFonts w:ascii="Arial" w:hAnsi="Arial"/>
      <w:b/>
      <w:lang w:eastAsia="ro-RO"/>
    </w:rPr>
  </w:style>
  <w:style w:type="table" w:styleId="TableGrid">
    <w:name w:val="Table Grid"/>
    <w:basedOn w:val="TableNormal"/>
    <w:rsid w:val="00F6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921324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semiHidden/>
    <w:rsid w:val="0050072D"/>
    <w:rPr>
      <w:rFonts w:ascii="Tahoma" w:hAnsi="Tahoma" w:cs="Tahoma"/>
      <w:sz w:val="16"/>
      <w:szCs w:val="16"/>
    </w:rPr>
  </w:style>
  <w:style w:type="paragraph" w:customStyle="1" w:styleId="BodyText24">
    <w:name w:val="Body Text 24"/>
    <w:basedOn w:val="Normal"/>
    <w:rsid w:val="00A15186"/>
    <w:pPr>
      <w:ind w:firstLine="720"/>
      <w:jc w:val="both"/>
    </w:pPr>
    <w:rPr>
      <w:rFonts w:ascii="Arial" w:hAnsi="Arial"/>
      <w:lang w:val="fr-FR" w:eastAsia="ro-RO"/>
    </w:rPr>
  </w:style>
  <w:style w:type="character" w:styleId="Hyperlink">
    <w:name w:val="Hyperlink"/>
    <w:rsid w:val="00BD0200"/>
    <w:rPr>
      <w:color w:val="0000FF"/>
      <w:u w:val="single"/>
    </w:rPr>
  </w:style>
  <w:style w:type="character" w:styleId="Strong">
    <w:name w:val="Strong"/>
    <w:qFormat/>
    <w:rsid w:val="00BD0200"/>
    <w:rPr>
      <w:b/>
      <w:bCs/>
    </w:rPr>
  </w:style>
  <w:style w:type="paragraph" w:customStyle="1" w:styleId="Default">
    <w:name w:val="Default"/>
    <w:rsid w:val="00BA44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2C6EB0"/>
    <w:rPr>
      <w:rFonts w:ascii="Bookman Old Style" w:hAnsi="Bookman Old Style"/>
      <w:b/>
      <w:sz w:val="24"/>
      <w:lang w:val="en-US" w:eastAsia="en-US" w:bidi="ar-SA"/>
    </w:rPr>
  </w:style>
  <w:style w:type="paragraph" w:customStyle="1" w:styleId="Char1">
    <w:name w:val="Char1"/>
    <w:basedOn w:val="Normal"/>
    <w:rsid w:val="00A77B2F"/>
    <w:pPr>
      <w:spacing w:after="160" w:line="240" w:lineRule="exact"/>
    </w:pPr>
    <w:rPr>
      <w:rFonts w:ascii="Verdana" w:hAnsi="Verdana"/>
    </w:rPr>
  </w:style>
  <w:style w:type="paragraph" w:customStyle="1" w:styleId="Char10">
    <w:name w:val="Char1"/>
    <w:basedOn w:val="Normal"/>
    <w:rsid w:val="00504F0E"/>
    <w:pPr>
      <w:spacing w:after="160" w:line="240" w:lineRule="exact"/>
    </w:pPr>
    <w:rPr>
      <w:rFonts w:ascii="Verdana" w:hAnsi="Verdana"/>
    </w:rPr>
  </w:style>
  <w:style w:type="character" w:customStyle="1" w:styleId="PlainTextChar">
    <w:name w:val="Plain Text Char"/>
    <w:link w:val="PlainText"/>
    <w:rsid w:val="0035737B"/>
    <w:rPr>
      <w:rFonts w:ascii="Courier New" w:hAnsi="Courier New"/>
      <w:lang w:val="en-US" w:eastAsia="en-US" w:bidi="ar-SA"/>
    </w:rPr>
  </w:style>
  <w:style w:type="paragraph" w:customStyle="1" w:styleId="StyleArialShadowJustified">
    <w:name w:val="Style Arial Shadow Justified"/>
    <w:basedOn w:val="Normal"/>
    <w:rsid w:val="001F66FD"/>
    <w:pPr>
      <w:jc w:val="both"/>
    </w:pPr>
    <w:rPr>
      <w:rFonts w:ascii="Arial" w:hAnsi="Arial" w:cs="Arial"/>
      <w:lang w:val="ro-RO" w:eastAsia="ro-R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rvts6">
    <w:name w:val="rvts6"/>
    <w:rsid w:val="00D86FDF"/>
    <w:rPr>
      <w:b/>
      <w:bCs/>
    </w:rPr>
  </w:style>
  <w:style w:type="character" w:customStyle="1" w:styleId="rvts3">
    <w:name w:val="rvts3"/>
    <w:basedOn w:val="DefaultParagraphFont"/>
    <w:rsid w:val="00D86FDF"/>
  </w:style>
  <w:style w:type="character" w:customStyle="1" w:styleId="stelamuresan">
    <w:name w:val="stela.muresan"/>
    <w:semiHidden/>
    <w:rsid w:val="00073888"/>
    <w:rPr>
      <w:rFonts w:ascii="Arial" w:hAnsi="Arial" w:cs="Arial"/>
      <w:color w:val="000080"/>
      <w:sz w:val="20"/>
      <w:szCs w:val="20"/>
    </w:rPr>
  </w:style>
  <w:style w:type="character" w:customStyle="1" w:styleId="tudorabrudan">
    <w:name w:val="tudor.abrudan"/>
    <w:semiHidden/>
    <w:rsid w:val="001E6D44"/>
    <w:rPr>
      <w:rFonts w:ascii="Arial" w:hAnsi="Arial" w:cs="Arial"/>
      <w:color w:val="000080"/>
      <w:sz w:val="20"/>
      <w:szCs w:val="20"/>
    </w:rPr>
  </w:style>
  <w:style w:type="character" w:customStyle="1" w:styleId="HeaderChar">
    <w:name w:val="Header Char"/>
    <w:link w:val="Header"/>
    <w:uiPriority w:val="99"/>
    <w:rsid w:val="001B112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html2openxml\examples\Demo\Resources\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48563-0F63-4C09-86D3-700B824D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 VERBAL</vt:lpstr>
    </vt:vector>
  </TitlesOfParts>
  <Company>BTRA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 VERBAL</dc:title>
  <dc:subject/>
  <dc:creator>Ciprian Gavrilovici</dc:creator>
  <cp:keywords/>
  <cp:lastModifiedBy>Ciprian Gavrilovici</cp:lastModifiedBy>
  <cp:revision>4</cp:revision>
  <cp:lastPrinted>2008-08-07T17:50:00Z</cp:lastPrinted>
  <dcterms:created xsi:type="dcterms:W3CDTF">2024-10-26T09:06:00Z</dcterms:created>
  <dcterms:modified xsi:type="dcterms:W3CDTF">2024-10-26T09:19:00Z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-651852398</vt:i4>
  </property>
</Properties>
</file>